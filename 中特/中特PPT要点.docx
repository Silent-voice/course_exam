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379" w:rsidRPr="00D76A04" w:rsidRDefault="00BB5379" w:rsidP="00D76A04">
      <w:bookmarkStart w:id="0" w:name="_GoBack"/>
      <w:bookmarkEnd w:id="0"/>
    </w:p>
    <w:sectPr w:rsidR="00BB5379" w:rsidRPr="00D76A04" w:rsidSect="00B632E8">
      <w:headerReference w:type="default" r:id="rId8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410" w:rsidRDefault="00550410">
      <w:r>
        <w:separator/>
      </w:r>
    </w:p>
  </w:endnote>
  <w:endnote w:type="continuationSeparator" w:id="0">
    <w:p w:rsidR="00550410" w:rsidRDefault="00550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410" w:rsidRDefault="00550410">
      <w:r>
        <w:separator/>
      </w:r>
    </w:p>
  </w:footnote>
  <w:footnote w:type="continuationSeparator" w:id="0">
    <w:p w:rsidR="00550410" w:rsidRDefault="005504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9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9"/>
  </w:num>
  <w:num w:numId="5">
    <w:abstractNumId w:val="6"/>
  </w:num>
  <w:num w:numId="6">
    <w:abstractNumId w:val="4"/>
  </w:num>
  <w:num w:numId="7">
    <w:abstractNumId w:val="8"/>
  </w:num>
  <w:num w:numId="8">
    <w:abstractNumId w:val="1"/>
  </w:num>
  <w:num w:numId="9">
    <w:abstractNumId w:val="10"/>
  </w:num>
  <w:num w:numId="10">
    <w:abstractNumId w:val="5"/>
  </w:num>
  <w:num w:numId="11">
    <w:abstractNumId w:val="3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E12BB5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75547-3BFA-4F4A-889F-8B6B648E4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13487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>youkai</dc:creator>
  <cp:lastModifiedBy>chen hongchao</cp:lastModifiedBy>
  <cp:revision>1090</cp:revision>
  <cp:lastPrinted>2016-06-07T05:59:00Z</cp:lastPrinted>
  <dcterms:created xsi:type="dcterms:W3CDTF">2012-05-21T06:04:00Z</dcterms:created>
  <dcterms:modified xsi:type="dcterms:W3CDTF">2018-11-20T06:55:00Z</dcterms:modified>
</cp:coreProperties>
</file>