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宋体" w:hAnsi="Times New Roman" w:cs="Times New Roman"/>
          <w:color w:val="auto"/>
          <w:kern w:val="2"/>
          <w:sz w:val="18"/>
          <w:szCs w:val="18"/>
          <w:lang w:val="zh-CN"/>
        </w:rPr>
        <w:id w:val="4830448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5FCB" w:rsidRDefault="00055FCB">
          <w:pPr>
            <w:pStyle w:val="TOC"/>
          </w:pPr>
          <w:r>
            <w:rPr>
              <w:lang w:val="zh-CN"/>
            </w:rPr>
            <w:t>目录</w:t>
          </w:r>
        </w:p>
        <w:p w:rsidR="001736DE" w:rsidRDefault="00055FCB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424754" w:history="1">
            <w:r w:rsidR="001736DE" w:rsidRPr="00232F96">
              <w:rPr>
                <w:rStyle w:val="aa"/>
                <w:noProof/>
              </w:rPr>
              <w:t>1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矩阵基本概念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_Toc533424754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1C61CB">
              <w:rPr>
                <w:noProof/>
                <w:webHidden/>
              </w:rPr>
              <w:t>4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5" w:history="1">
            <w:r w:rsidR="001736DE" w:rsidRPr="00232F96">
              <w:rPr>
                <w:rStyle w:val="aa"/>
              </w:rPr>
              <w:t xml:space="preserve">1.1 </w:t>
            </w:r>
            <w:r w:rsidR="001736DE" w:rsidRPr="00232F96">
              <w:rPr>
                <w:rStyle w:val="aa"/>
              </w:rPr>
              <w:t>行列式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6" w:history="1">
            <w:r w:rsidR="001736DE" w:rsidRPr="00232F96">
              <w:rPr>
                <w:rStyle w:val="aa"/>
              </w:rPr>
              <w:t>1.1.1 n</w:t>
            </w:r>
            <w:r w:rsidR="001736DE" w:rsidRPr="00232F96">
              <w:rPr>
                <w:rStyle w:val="aa"/>
              </w:rPr>
              <w:t>阶行列式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7" w:history="1">
            <w:r w:rsidR="001736DE" w:rsidRPr="00232F96">
              <w:rPr>
                <w:rStyle w:val="aa"/>
              </w:rPr>
              <w:t xml:space="preserve">1.1.2 </w:t>
            </w:r>
            <w:r w:rsidR="001736DE" w:rsidRPr="00232F96">
              <w:rPr>
                <w:rStyle w:val="aa"/>
              </w:rPr>
              <w:t>行列式性质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8" w:history="1">
            <w:r w:rsidR="001736DE" w:rsidRPr="00232F96">
              <w:rPr>
                <w:rStyle w:val="aa"/>
              </w:rPr>
              <w:t xml:space="preserve">1.2 </w:t>
            </w:r>
            <w:r w:rsidR="001736DE" w:rsidRPr="00232F96">
              <w:rPr>
                <w:rStyle w:val="aa"/>
              </w:rPr>
              <w:t>矩阵类型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59" w:history="1">
            <w:r w:rsidR="001736DE" w:rsidRPr="00232F96">
              <w:rPr>
                <w:rStyle w:val="aa"/>
              </w:rPr>
              <w:t xml:space="preserve">1.3 </w:t>
            </w:r>
            <w:r w:rsidR="001736DE" w:rsidRPr="00232F96">
              <w:rPr>
                <w:rStyle w:val="aa"/>
              </w:rPr>
              <w:t>矩阵行列式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_Toc533424759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0" w:history="1">
            <w:r w:rsidR="001736DE" w:rsidRPr="00232F96">
              <w:rPr>
                <w:rStyle w:val="aa"/>
              </w:rPr>
              <w:t xml:space="preserve">1.4 </w:t>
            </w:r>
            <w:r w:rsidR="001736DE" w:rsidRPr="00232F96">
              <w:rPr>
                <w:rStyle w:val="aa"/>
              </w:rPr>
              <w:t>逆矩阵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1" w:history="1">
            <w:r w:rsidR="001736DE" w:rsidRPr="00232F96">
              <w:rPr>
                <w:rStyle w:val="aa"/>
              </w:rPr>
              <w:t xml:space="preserve">1.5 </w:t>
            </w:r>
            <w:r w:rsidR="001736DE" w:rsidRPr="00232F96">
              <w:rPr>
                <w:rStyle w:val="aa"/>
              </w:rPr>
              <w:t>矩阵的秩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2" w:history="1">
            <w:r w:rsidR="001736DE" w:rsidRPr="00232F96">
              <w:rPr>
                <w:rStyle w:val="aa"/>
              </w:rPr>
              <w:t xml:space="preserve">1.6 </w:t>
            </w:r>
            <w:r w:rsidR="001736DE" w:rsidRPr="00232F96">
              <w:rPr>
                <w:rStyle w:val="aa"/>
              </w:rPr>
              <w:t>矩阵的迹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3" w:history="1">
            <w:r w:rsidR="001736DE" w:rsidRPr="00232F96">
              <w:rPr>
                <w:rStyle w:val="aa"/>
              </w:rPr>
              <w:t xml:space="preserve">1.7 </w:t>
            </w:r>
            <w:r w:rsidR="001736DE" w:rsidRPr="00232F96">
              <w:rPr>
                <w:rStyle w:val="aa"/>
              </w:rPr>
              <w:t>特征值和特征向量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4" w:history="1">
            <w:r w:rsidR="001736DE" w:rsidRPr="00232F96">
              <w:rPr>
                <w:rStyle w:val="aa"/>
              </w:rPr>
              <w:t xml:space="preserve">1.8 </w:t>
            </w:r>
            <w:r w:rsidR="001736DE" w:rsidRPr="00232F96">
              <w:rPr>
                <w:rStyle w:val="aa"/>
              </w:rPr>
              <w:t>相似矩阵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765" w:history="1">
            <w:r w:rsidR="001736DE" w:rsidRPr="00232F96">
              <w:rPr>
                <w:rStyle w:val="aa"/>
                <w:noProof/>
              </w:rPr>
              <w:t>2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欧式空间和酉空间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_Toc533424765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1C61CB">
              <w:rPr>
                <w:noProof/>
                <w:webHidden/>
              </w:rPr>
              <w:t>8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6" w:history="1">
            <w:r w:rsidR="001736DE" w:rsidRPr="00232F96">
              <w:rPr>
                <w:rStyle w:val="aa"/>
              </w:rPr>
              <w:t xml:space="preserve">2.1 </w:t>
            </w:r>
            <w:r w:rsidR="001736DE" w:rsidRPr="00232F96">
              <w:rPr>
                <w:rStyle w:val="aa"/>
              </w:rPr>
              <w:t>共轭转置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7" w:history="1">
            <w:r w:rsidR="001736DE" w:rsidRPr="00232F96">
              <w:rPr>
                <w:rStyle w:val="aa"/>
              </w:rPr>
              <w:t xml:space="preserve">2.2 </w:t>
            </w:r>
            <w:r w:rsidR="001736DE" w:rsidRPr="00232F96">
              <w:rPr>
                <w:rStyle w:val="aa"/>
              </w:rPr>
              <w:t>欧式空间与酉空间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8" w:history="1">
            <w:r w:rsidR="001736DE" w:rsidRPr="00232F96">
              <w:rPr>
                <w:rStyle w:val="aa"/>
              </w:rPr>
              <w:t xml:space="preserve">2.3 </w:t>
            </w:r>
            <w:r w:rsidR="001736DE" w:rsidRPr="00232F96">
              <w:rPr>
                <w:rStyle w:val="aa"/>
              </w:rPr>
              <w:t>內积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69" w:history="1">
            <w:r w:rsidR="001736DE" w:rsidRPr="00232F96">
              <w:rPr>
                <w:rStyle w:val="aa"/>
              </w:rPr>
              <w:t xml:space="preserve">2.3.1 </w:t>
            </w:r>
            <w:r w:rsidR="001736DE" w:rsidRPr="00232F96">
              <w:rPr>
                <w:rStyle w:val="aa"/>
              </w:rPr>
              <w:t>內积运算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_Toc533424769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0" w:history="1">
            <w:r w:rsidR="001736DE" w:rsidRPr="00232F96">
              <w:rPr>
                <w:rStyle w:val="aa"/>
              </w:rPr>
              <w:t xml:space="preserve">2.3.2 </w:t>
            </w:r>
            <w:r w:rsidR="001736DE" w:rsidRPr="00232F96">
              <w:rPr>
                <w:rStyle w:val="aa"/>
              </w:rPr>
              <w:t>內积性质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1" w:history="1">
            <w:r w:rsidR="001736DE" w:rsidRPr="00232F96">
              <w:rPr>
                <w:rStyle w:val="aa"/>
              </w:rPr>
              <w:t xml:space="preserve">2.4 </w:t>
            </w:r>
            <w:r w:rsidR="001736DE" w:rsidRPr="00232F96">
              <w:rPr>
                <w:rStyle w:val="aa"/>
              </w:rPr>
              <w:t>模</w:t>
            </w:r>
            <w:r w:rsidR="001736DE" w:rsidRPr="00232F96">
              <w:rPr>
                <w:rStyle w:val="aa"/>
              </w:rPr>
              <w:t>(</w:t>
            </w:r>
            <w:r w:rsidR="001736DE" w:rsidRPr="00232F96">
              <w:rPr>
                <w:rStyle w:val="aa"/>
              </w:rPr>
              <w:t>范数</w:t>
            </w:r>
            <w:r w:rsidR="001736DE" w:rsidRPr="00232F96">
              <w:rPr>
                <w:rStyle w:val="aa"/>
              </w:rPr>
              <w:t>)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2" w:history="1">
            <w:r w:rsidR="001736DE" w:rsidRPr="00232F96">
              <w:rPr>
                <w:rStyle w:val="aa"/>
              </w:rPr>
              <w:t xml:space="preserve">2.5 </w:t>
            </w:r>
            <w:r w:rsidR="001736DE" w:rsidRPr="00232F96">
              <w:rPr>
                <w:rStyle w:val="aa"/>
              </w:rPr>
              <w:t>正交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11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3" w:history="1">
            <w:r w:rsidR="001736DE" w:rsidRPr="00232F96">
              <w:rPr>
                <w:rStyle w:val="aa"/>
              </w:rPr>
              <w:t xml:space="preserve">2.6 </w:t>
            </w:r>
            <w:r w:rsidR="001736DE" w:rsidRPr="00232F96">
              <w:rPr>
                <w:rStyle w:val="aa"/>
              </w:rPr>
              <w:t>酉</w:t>
            </w:r>
            <w:r w:rsidR="001736DE" w:rsidRPr="00232F96">
              <w:rPr>
                <w:rStyle w:val="aa"/>
              </w:rPr>
              <w:t>(U)</w:t>
            </w:r>
            <w:r w:rsidR="001736DE" w:rsidRPr="00232F96">
              <w:rPr>
                <w:rStyle w:val="aa"/>
              </w:rPr>
              <w:t>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4" w:history="1">
            <w:r w:rsidR="001736DE" w:rsidRPr="00232F96">
              <w:rPr>
                <w:rStyle w:val="aa"/>
              </w:rPr>
              <w:t>2.6.1 U</w:t>
            </w:r>
            <w:r w:rsidR="001736DE" w:rsidRPr="00232F96">
              <w:rPr>
                <w:rStyle w:val="aa"/>
              </w:rPr>
              <w:t>阵定义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5" w:history="1">
            <w:r w:rsidR="001736DE" w:rsidRPr="00232F96">
              <w:rPr>
                <w:rStyle w:val="aa"/>
              </w:rPr>
              <w:t>2.6.2 U</w:t>
            </w:r>
            <w:r w:rsidR="001736DE" w:rsidRPr="00232F96">
              <w:rPr>
                <w:rStyle w:val="aa"/>
              </w:rPr>
              <w:t>阵性质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776" w:history="1">
            <w:r w:rsidR="001736DE" w:rsidRPr="00232F96">
              <w:rPr>
                <w:rStyle w:val="aa"/>
                <w:noProof/>
              </w:rPr>
              <w:t>3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矩阵分解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_Toc533424776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1C61CB">
              <w:rPr>
                <w:noProof/>
                <w:webHidden/>
              </w:rPr>
              <w:t>13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7" w:history="1">
            <w:r w:rsidR="001736DE" w:rsidRPr="00232F96">
              <w:rPr>
                <w:rStyle w:val="aa"/>
              </w:rPr>
              <w:t>3.1 QR</w:t>
            </w:r>
            <w:r w:rsidR="001736DE" w:rsidRPr="00232F96">
              <w:rPr>
                <w:rStyle w:val="aa"/>
              </w:rPr>
              <w:t>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8" w:history="1">
            <w:r w:rsidR="001736DE" w:rsidRPr="00232F96">
              <w:rPr>
                <w:rStyle w:val="aa"/>
              </w:rPr>
              <w:t xml:space="preserve">3.1.1 </w:t>
            </w:r>
            <w:r w:rsidR="001736DE" w:rsidRPr="00232F96">
              <w:rPr>
                <w:rStyle w:val="aa"/>
              </w:rPr>
              <w:t>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79" w:history="1">
            <w:r w:rsidR="001736DE" w:rsidRPr="00232F96">
              <w:rPr>
                <w:rStyle w:val="aa"/>
              </w:rPr>
              <w:t>3.1.2 Q</w:t>
            </w:r>
            <w:r w:rsidR="001736DE" w:rsidRPr="00232F96">
              <w:rPr>
                <w:rStyle w:val="aa"/>
              </w:rPr>
              <w:t>、</w:t>
            </w:r>
            <w:r w:rsidR="001736DE" w:rsidRPr="00232F96">
              <w:rPr>
                <w:rStyle w:val="aa"/>
              </w:rPr>
              <w:t>R</w:t>
            </w:r>
            <w:r w:rsidR="001736DE" w:rsidRPr="00232F96">
              <w:rPr>
                <w:rStyle w:val="aa"/>
              </w:rPr>
              <w:t>的求法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_Toc533424779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0" w:history="1">
            <w:r w:rsidR="001736DE" w:rsidRPr="00232F96">
              <w:rPr>
                <w:rStyle w:val="aa"/>
              </w:rPr>
              <w:t xml:space="preserve">3.2 </w:t>
            </w:r>
            <w:r w:rsidR="001736DE" w:rsidRPr="00232F96">
              <w:rPr>
                <w:rStyle w:val="aa"/>
              </w:rPr>
              <w:t>镜面阵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1" w:history="1">
            <w:r w:rsidR="001736DE" w:rsidRPr="00232F96">
              <w:rPr>
                <w:rStyle w:val="aa"/>
              </w:rPr>
              <w:t xml:space="preserve">3.2.1 </w:t>
            </w:r>
            <w:r w:rsidR="001736DE" w:rsidRPr="00232F96">
              <w:rPr>
                <w:rStyle w:val="aa"/>
              </w:rPr>
              <w:t>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2" w:history="1">
            <w:r w:rsidR="001736DE" w:rsidRPr="00232F96">
              <w:rPr>
                <w:rStyle w:val="aa"/>
              </w:rPr>
              <w:t xml:space="preserve">3.2.2 </w:t>
            </w:r>
            <w:r w:rsidR="001736DE" w:rsidRPr="00232F96">
              <w:rPr>
                <w:rStyle w:val="aa"/>
              </w:rPr>
              <w:t>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3" w:history="1">
            <w:r w:rsidR="001736DE" w:rsidRPr="00232F96">
              <w:rPr>
                <w:rStyle w:val="aa"/>
              </w:rPr>
              <w:t xml:space="preserve">3.2.3 </w:t>
            </w:r>
            <w:r w:rsidR="001736DE" w:rsidRPr="00232F96">
              <w:rPr>
                <w:rStyle w:val="aa"/>
              </w:rPr>
              <w:t>扩展性质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4" w:history="1">
            <w:r w:rsidR="001736DE" w:rsidRPr="00232F96">
              <w:rPr>
                <w:rStyle w:val="aa"/>
              </w:rPr>
              <w:t xml:space="preserve">3.2.4 </w:t>
            </w:r>
            <w:r w:rsidR="001736DE" w:rsidRPr="00232F96">
              <w:rPr>
                <w:rStyle w:val="aa"/>
              </w:rPr>
              <w:t>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5" w:history="1">
            <w:r w:rsidR="001736DE" w:rsidRPr="00232F96">
              <w:rPr>
                <w:rStyle w:val="aa"/>
              </w:rPr>
              <w:t xml:space="preserve">3.3 </w:t>
            </w:r>
            <w:r w:rsidR="001736DE" w:rsidRPr="00232F96">
              <w:rPr>
                <w:rStyle w:val="aa"/>
              </w:rPr>
              <w:t>秩一</w:t>
            </w:r>
            <w:r w:rsidR="001736DE" w:rsidRPr="00232F96">
              <w:rPr>
                <w:rStyle w:val="aa"/>
              </w:rPr>
              <w:t>/</w:t>
            </w:r>
            <w:r w:rsidR="001736DE" w:rsidRPr="00232F96">
              <w:rPr>
                <w:rStyle w:val="aa"/>
              </w:rPr>
              <w:t>满秩分解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6" w:history="1">
            <w:r w:rsidR="001736DE" w:rsidRPr="00232F96">
              <w:rPr>
                <w:rStyle w:val="aa"/>
              </w:rPr>
              <w:t xml:space="preserve">3.3.1 </w:t>
            </w:r>
            <w:r w:rsidR="001736DE" w:rsidRPr="00232F96">
              <w:rPr>
                <w:rStyle w:val="aa"/>
              </w:rPr>
              <w:t>秩一分解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7" w:history="1">
            <w:r w:rsidR="001736DE" w:rsidRPr="00232F96">
              <w:rPr>
                <w:rStyle w:val="aa"/>
              </w:rPr>
              <w:t xml:space="preserve">3.3.2 </w:t>
            </w:r>
            <w:r w:rsidR="001736DE" w:rsidRPr="00232F96">
              <w:rPr>
                <w:rStyle w:val="aa"/>
              </w:rPr>
              <w:t>秩一方阵公式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8" w:history="1">
            <w:r w:rsidR="001736DE" w:rsidRPr="00232F96">
              <w:rPr>
                <w:rStyle w:val="aa"/>
              </w:rPr>
              <w:t xml:space="preserve">3.3.3 </w:t>
            </w:r>
            <w:r w:rsidR="001736DE" w:rsidRPr="00232F96">
              <w:rPr>
                <w:rStyle w:val="aa"/>
              </w:rPr>
              <w:t>满秩分解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89" w:history="1">
            <w:r w:rsidR="001736DE" w:rsidRPr="00232F96">
              <w:rPr>
                <w:rStyle w:val="aa"/>
              </w:rPr>
              <w:t xml:space="preserve">3.3.4 </w:t>
            </w:r>
            <w:r w:rsidR="001736DE" w:rsidRPr="00232F96">
              <w:rPr>
                <w:rStyle w:val="aa"/>
              </w:rPr>
              <w:t>满秩分解的求法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_Toc533424789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0" w:history="1">
            <w:r w:rsidR="001736DE" w:rsidRPr="00232F96">
              <w:rPr>
                <w:rStyle w:val="aa"/>
              </w:rPr>
              <w:t xml:space="preserve">3.4 </w:t>
            </w:r>
            <w:r w:rsidR="001736DE" w:rsidRPr="00232F96">
              <w:rPr>
                <w:rStyle w:val="aa"/>
              </w:rPr>
              <w:t>正规矩阵及</w:t>
            </w:r>
            <w:r w:rsidR="001736DE" w:rsidRPr="00232F96">
              <w:rPr>
                <w:rStyle w:val="aa"/>
              </w:rPr>
              <w:t>Schur</w:t>
            </w:r>
            <w:r w:rsidR="001736DE" w:rsidRPr="00232F96">
              <w:rPr>
                <w:rStyle w:val="aa"/>
              </w:rPr>
              <w:t>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1" w:history="1">
            <w:r w:rsidR="001736DE" w:rsidRPr="00232F96">
              <w:rPr>
                <w:rStyle w:val="aa"/>
              </w:rPr>
              <w:t>3.4.1 Schur</w:t>
            </w:r>
            <w:r w:rsidR="001736DE" w:rsidRPr="00232F96">
              <w:rPr>
                <w:rStyle w:val="aa"/>
              </w:rPr>
              <w:t>引理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2" w:history="1">
            <w:r w:rsidR="001736DE" w:rsidRPr="00232F96">
              <w:rPr>
                <w:rStyle w:val="aa"/>
              </w:rPr>
              <w:t xml:space="preserve">3.4.2 </w:t>
            </w:r>
            <w:r w:rsidR="001736DE" w:rsidRPr="00232F96">
              <w:rPr>
                <w:rStyle w:val="aa"/>
              </w:rPr>
              <w:t>正规矩阵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18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3" w:history="1">
            <w:r w:rsidR="001736DE" w:rsidRPr="00232F96">
              <w:rPr>
                <w:rStyle w:val="aa"/>
              </w:rPr>
              <w:t xml:space="preserve">3.4.3 </w:t>
            </w:r>
            <w:r w:rsidR="001736DE" w:rsidRPr="00232F96">
              <w:rPr>
                <w:rStyle w:val="aa"/>
              </w:rPr>
              <w:t>定理与推论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4" w:history="1">
            <w:r w:rsidR="001736DE" w:rsidRPr="00232F96">
              <w:rPr>
                <w:rStyle w:val="aa"/>
              </w:rPr>
              <w:t xml:space="preserve">3.5 </w:t>
            </w:r>
            <w:r w:rsidR="001736DE" w:rsidRPr="00232F96">
              <w:rPr>
                <w:rStyle w:val="aa"/>
              </w:rPr>
              <w:t>厄米特</w:t>
            </w:r>
            <w:r w:rsidR="001736DE" w:rsidRPr="00232F96">
              <w:rPr>
                <w:rStyle w:val="aa"/>
              </w:rPr>
              <w:t>(Hermite)</w:t>
            </w:r>
            <w:r w:rsidR="001736DE" w:rsidRPr="00232F96">
              <w:rPr>
                <w:rStyle w:val="aa"/>
              </w:rPr>
              <w:t>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21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5" w:history="1">
            <w:r w:rsidR="001736DE" w:rsidRPr="00232F96">
              <w:rPr>
                <w:rStyle w:val="aa"/>
              </w:rPr>
              <w:t xml:space="preserve">3.5.1 </w:t>
            </w:r>
            <w:r w:rsidR="001736DE" w:rsidRPr="00232F96">
              <w:rPr>
                <w:rStyle w:val="aa"/>
              </w:rPr>
              <w:t>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21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6" w:history="1">
            <w:r w:rsidR="001736DE" w:rsidRPr="00232F96">
              <w:rPr>
                <w:rStyle w:val="aa"/>
              </w:rPr>
              <w:t xml:space="preserve">3.5.2 </w:t>
            </w:r>
            <w:r w:rsidR="001736DE" w:rsidRPr="00232F96">
              <w:rPr>
                <w:rStyle w:val="aa"/>
              </w:rPr>
              <w:t>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7" w:history="1">
            <w:r w:rsidR="001736DE" w:rsidRPr="00232F96">
              <w:rPr>
                <w:rStyle w:val="aa"/>
              </w:rPr>
              <w:t xml:space="preserve">3.5.3 </w:t>
            </w:r>
            <w:r w:rsidR="001736DE" w:rsidRPr="00232F96">
              <w:rPr>
                <w:rStyle w:val="aa"/>
              </w:rPr>
              <w:t>正定矩阵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8" w:history="1">
            <w:r w:rsidR="001736DE" w:rsidRPr="00232F96">
              <w:rPr>
                <w:rStyle w:val="aa"/>
              </w:rPr>
              <w:t>3.5.4 Hermite</w:t>
            </w:r>
            <w:r w:rsidR="001736DE" w:rsidRPr="00232F96">
              <w:rPr>
                <w:rStyle w:val="aa"/>
              </w:rPr>
              <w:t>阵的性质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799" w:history="1">
            <w:r w:rsidR="001736DE" w:rsidRPr="00232F96">
              <w:rPr>
                <w:rStyle w:val="aa"/>
              </w:rPr>
              <w:t xml:space="preserve">3.5.5 </w:t>
            </w:r>
            <w:r w:rsidR="001736DE" w:rsidRPr="00232F96">
              <w:rPr>
                <w:rStyle w:val="aa"/>
              </w:rPr>
              <w:t>常见的</w:t>
            </w:r>
            <w:r w:rsidR="001736DE" w:rsidRPr="00232F96">
              <w:rPr>
                <w:rStyle w:val="aa"/>
              </w:rPr>
              <w:t>Hermite</w:t>
            </w:r>
            <w:r w:rsidR="001736DE" w:rsidRPr="00232F96">
              <w:rPr>
                <w:rStyle w:val="aa"/>
              </w:rPr>
              <w:t>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_Toc533424799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0" w:history="1">
            <w:r w:rsidR="001736DE" w:rsidRPr="00232F96">
              <w:rPr>
                <w:rStyle w:val="aa"/>
              </w:rPr>
              <w:t xml:space="preserve">3.5.6 </w:t>
            </w:r>
            <w:r w:rsidR="001736DE" w:rsidRPr="00232F96">
              <w:rPr>
                <w:rStyle w:val="aa"/>
              </w:rPr>
              <w:t>斜</w:t>
            </w:r>
            <w:r w:rsidR="001736DE" w:rsidRPr="00232F96">
              <w:rPr>
                <w:rStyle w:val="aa"/>
              </w:rPr>
              <w:t>Hermite</w:t>
            </w:r>
            <w:r w:rsidR="001736DE" w:rsidRPr="00232F96">
              <w:rPr>
                <w:rStyle w:val="aa"/>
              </w:rPr>
              <w:t>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1" w:history="1">
            <w:r w:rsidR="001736DE" w:rsidRPr="00232F96">
              <w:rPr>
                <w:rStyle w:val="aa"/>
              </w:rPr>
              <w:t xml:space="preserve">3.6 </w:t>
            </w:r>
            <w:r w:rsidR="001736DE" w:rsidRPr="00232F96">
              <w:rPr>
                <w:rStyle w:val="aa"/>
              </w:rPr>
              <w:t>特征值</w:t>
            </w:r>
            <w:r w:rsidR="001736DE" w:rsidRPr="00232F96">
              <w:rPr>
                <w:rStyle w:val="aa"/>
              </w:rPr>
              <w:t>/</w:t>
            </w:r>
            <w:r w:rsidR="001736DE" w:rsidRPr="00232F96">
              <w:rPr>
                <w:rStyle w:val="aa"/>
              </w:rPr>
              <w:t>酉阵</w:t>
            </w:r>
            <w:r w:rsidR="001736DE" w:rsidRPr="00232F96">
              <w:rPr>
                <w:rStyle w:val="aa"/>
              </w:rPr>
              <w:t>Q</w:t>
            </w:r>
            <w:r w:rsidR="001736DE" w:rsidRPr="00232F96">
              <w:rPr>
                <w:rStyle w:val="aa"/>
              </w:rPr>
              <w:t>的求解技巧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2" w:history="1">
            <w:r w:rsidR="001736DE" w:rsidRPr="00232F96">
              <w:rPr>
                <w:rStyle w:val="aa"/>
              </w:rPr>
              <w:t xml:space="preserve">3.6.1 </w:t>
            </w:r>
            <w:r w:rsidR="001736DE" w:rsidRPr="00232F96">
              <w:rPr>
                <w:rStyle w:val="aa"/>
              </w:rPr>
              <w:t>平移法则</w:t>
            </w:r>
            <w:r w:rsidR="001736DE" w:rsidRPr="00232F96">
              <w:rPr>
                <w:rStyle w:val="aa"/>
              </w:rPr>
              <w:t>(</w:t>
            </w:r>
            <w:r w:rsidR="001736DE" w:rsidRPr="00232F96">
              <w:rPr>
                <w:rStyle w:val="aa"/>
              </w:rPr>
              <w:t>求特征根</w:t>
            </w:r>
            <w:r w:rsidR="001736DE" w:rsidRPr="00232F96">
              <w:rPr>
                <w:rStyle w:val="aa"/>
              </w:rPr>
              <w:t>)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3" w:history="1">
            <w:r w:rsidR="001736DE" w:rsidRPr="00232F96">
              <w:rPr>
                <w:rStyle w:val="aa"/>
              </w:rPr>
              <w:t xml:space="preserve">3.6.2 </w:t>
            </w:r>
            <w:r w:rsidR="001736DE" w:rsidRPr="00232F96">
              <w:rPr>
                <w:rStyle w:val="aa"/>
              </w:rPr>
              <w:t>特殊矩阵分解酉阵</w:t>
            </w:r>
            <w:r w:rsidR="001736DE" w:rsidRPr="00232F96">
              <w:rPr>
                <w:rStyle w:val="aa"/>
              </w:rPr>
              <w:t>Q</w:t>
            </w:r>
            <w:r w:rsidR="001736DE" w:rsidRPr="00232F96">
              <w:rPr>
                <w:rStyle w:val="aa"/>
              </w:rPr>
              <w:t>的求解方法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4" w:history="1">
            <w:r w:rsidR="001736DE" w:rsidRPr="00232F96">
              <w:rPr>
                <w:rStyle w:val="aa"/>
              </w:rPr>
              <w:t xml:space="preserve">3.6.3 </w:t>
            </w:r>
            <w:r w:rsidR="001736DE" w:rsidRPr="00232F96">
              <w:rPr>
                <w:rStyle w:val="aa"/>
              </w:rPr>
              <w:t>换位公式</w:t>
            </w:r>
            <w:r w:rsidR="001736DE" w:rsidRPr="00232F96">
              <w:rPr>
                <w:rStyle w:val="aa"/>
              </w:rPr>
              <w:t>(</w:t>
            </w:r>
            <w:r w:rsidR="001736DE" w:rsidRPr="00232F96">
              <w:rPr>
                <w:rStyle w:val="aa"/>
              </w:rPr>
              <w:t>求特征根</w:t>
            </w:r>
            <w:r w:rsidR="001736DE" w:rsidRPr="00232F96">
              <w:rPr>
                <w:rStyle w:val="aa"/>
              </w:rPr>
              <w:t>)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5" w:history="1">
            <w:r w:rsidR="001736DE" w:rsidRPr="00232F96">
              <w:rPr>
                <w:rStyle w:val="aa"/>
              </w:rPr>
              <w:t xml:space="preserve">3.7 </w:t>
            </w:r>
            <w:r w:rsidR="001736DE" w:rsidRPr="00232F96">
              <w:rPr>
                <w:rStyle w:val="aa"/>
              </w:rPr>
              <w:t>奇异值分解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6" w:history="1">
            <w:r w:rsidR="001736DE" w:rsidRPr="00232F96">
              <w:rPr>
                <w:rStyle w:val="aa"/>
              </w:rPr>
              <w:t xml:space="preserve">3.7.1 </w:t>
            </w:r>
            <w:r w:rsidR="001736DE" w:rsidRPr="00232F96">
              <w:rPr>
                <w:rStyle w:val="aa"/>
              </w:rPr>
              <w:t>一些定理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29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7" w:history="1">
            <w:r w:rsidR="001736DE" w:rsidRPr="00232F96">
              <w:rPr>
                <w:rStyle w:val="aa"/>
              </w:rPr>
              <w:t xml:space="preserve">3.7.2 </w:t>
            </w:r>
            <w:r w:rsidR="001736DE" w:rsidRPr="00232F96">
              <w:rPr>
                <w:rStyle w:val="aa"/>
              </w:rPr>
              <w:t>正奇异值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8" w:history="1">
            <w:r w:rsidR="001736DE" w:rsidRPr="00232F96">
              <w:rPr>
                <w:rStyle w:val="aa"/>
              </w:rPr>
              <w:t xml:space="preserve">3.7.3 </w:t>
            </w:r>
            <w:r w:rsidR="001736DE" w:rsidRPr="00232F96">
              <w:rPr>
                <w:rStyle w:val="aa"/>
              </w:rPr>
              <w:t>简奇异值分解与奇异值分解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09" w:history="1">
            <w:r w:rsidR="001736DE" w:rsidRPr="00232F96">
              <w:rPr>
                <w:rStyle w:val="aa"/>
              </w:rPr>
              <w:t xml:space="preserve">3.7.4 </w:t>
            </w:r>
            <w:r w:rsidR="001736DE" w:rsidRPr="00232F96">
              <w:rPr>
                <w:rStyle w:val="aa"/>
              </w:rPr>
              <w:t>简奇异值分解方法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_Toc533424809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31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0" w:history="1">
            <w:r w:rsidR="001736DE" w:rsidRPr="00232F96">
              <w:rPr>
                <w:rStyle w:val="aa"/>
              </w:rPr>
              <w:t xml:space="preserve">3.7.5 </w:t>
            </w:r>
            <w:r w:rsidR="001736DE" w:rsidRPr="00232F96">
              <w:rPr>
                <w:rStyle w:val="aa"/>
              </w:rPr>
              <w:t>推论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1" w:history="1">
            <w:r w:rsidR="001736DE" w:rsidRPr="00232F96">
              <w:rPr>
                <w:rStyle w:val="aa"/>
              </w:rPr>
              <w:t xml:space="preserve">3.8 </w:t>
            </w:r>
            <w:r w:rsidR="001736DE" w:rsidRPr="00232F96">
              <w:rPr>
                <w:rStyle w:val="aa"/>
              </w:rPr>
              <w:t>谱分解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2" w:history="1">
            <w:r w:rsidR="001736DE" w:rsidRPr="00232F96">
              <w:rPr>
                <w:rStyle w:val="aa"/>
              </w:rPr>
              <w:t xml:space="preserve">3.8.1 </w:t>
            </w:r>
            <w:r w:rsidR="001736DE" w:rsidRPr="00232F96">
              <w:rPr>
                <w:rStyle w:val="aa"/>
              </w:rPr>
              <w:t>单纯阵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3" w:history="1">
            <w:r w:rsidR="001736DE" w:rsidRPr="00232F96">
              <w:rPr>
                <w:rStyle w:val="aa"/>
              </w:rPr>
              <w:t xml:space="preserve">3.8.2 </w:t>
            </w:r>
            <w:r w:rsidR="001736DE" w:rsidRPr="00232F96">
              <w:rPr>
                <w:rStyle w:val="aa"/>
              </w:rPr>
              <w:t>零化式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4" w:history="1">
            <w:r w:rsidR="001736DE" w:rsidRPr="00232F96">
              <w:rPr>
                <w:rStyle w:val="aa"/>
              </w:rPr>
              <w:t xml:space="preserve">3.8.3 </w:t>
            </w:r>
            <w:r w:rsidR="001736DE" w:rsidRPr="00232F96">
              <w:rPr>
                <w:rStyle w:val="aa"/>
              </w:rPr>
              <w:t>谱分解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38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5" w:history="1">
            <w:r w:rsidR="001736DE" w:rsidRPr="00232F96">
              <w:rPr>
                <w:rStyle w:val="aa"/>
              </w:rPr>
              <w:t xml:space="preserve">3.8.4 </w:t>
            </w:r>
            <w:r w:rsidR="001736DE" w:rsidRPr="00232F96">
              <w:rPr>
                <w:rStyle w:val="aa"/>
              </w:rPr>
              <w:t>谱分解的求法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6" w:history="1">
            <w:r w:rsidR="001736DE" w:rsidRPr="00232F96">
              <w:rPr>
                <w:rStyle w:val="aa"/>
              </w:rPr>
              <w:t xml:space="preserve">3.8.5 </w:t>
            </w:r>
            <w:r w:rsidR="001736DE" w:rsidRPr="00232F96">
              <w:rPr>
                <w:rStyle w:val="aa"/>
              </w:rPr>
              <w:t>谱分解的应用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817" w:history="1">
            <w:r w:rsidR="001736DE" w:rsidRPr="00232F96">
              <w:rPr>
                <w:rStyle w:val="aa"/>
                <w:noProof/>
              </w:rPr>
              <w:t>4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广义逆矩阵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_Toc533424817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1C61CB">
              <w:rPr>
                <w:noProof/>
                <w:webHidden/>
              </w:rPr>
              <w:t>46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8" w:history="1">
            <w:r w:rsidR="001736DE" w:rsidRPr="00232F96">
              <w:rPr>
                <w:rStyle w:val="aa"/>
              </w:rPr>
              <w:t xml:space="preserve">4.1 </w:t>
            </w:r>
            <w:r w:rsidR="001736DE" w:rsidRPr="00232F96">
              <w:rPr>
                <w:rStyle w:val="aa"/>
              </w:rPr>
              <w:t>广义逆矩阵的定义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19" w:history="1">
            <w:r w:rsidR="001736DE" w:rsidRPr="00232F96">
              <w:rPr>
                <w:rStyle w:val="aa"/>
              </w:rPr>
              <w:t xml:space="preserve">4.2 </w:t>
            </w:r>
            <w:r w:rsidR="001736DE" w:rsidRPr="00232F96">
              <w:rPr>
                <w:rStyle w:val="aa"/>
              </w:rPr>
              <w:t>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_Toc533424819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0" w:history="1">
            <w:r w:rsidR="001736DE" w:rsidRPr="00232F96">
              <w:rPr>
                <w:rStyle w:val="aa"/>
              </w:rPr>
              <w:t xml:space="preserve">4.3 </w:t>
            </w:r>
            <w:r w:rsidR="001736DE" w:rsidRPr="00232F96">
              <w:rPr>
                <w:rStyle w:val="aa"/>
              </w:rPr>
              <w:t>广义逆求解方式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1" w:history="1">
            <w:r w:rsidR="001736DE" w:rsidRPr="00232F96">
              <w:rPr>
                <w:rStyle w:val="aa"/>
              </w:rPr>
              <w:t xml:space="preserve">4.4 </w:t>
            </w:r>
            <w:r w:rsidR="001736DE" w:rsidRPr="00232F96">
              <w:rPr>
                <w:rStyle w:val="aa"/>
              </w:rPr>
              <w:t>正规方程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49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2" w:history="1">
            <w:r w:rsidR="001736DE" w:rsidRPr="00232F96">
              <w:rPr>
                <w:rStyle w:val="aa"/>
              </w:rPr>
              <w:t xml:space="preserve">4.5 </w:t>
            </w:r>
            <w:r w:rsidR="001736DE" w:rsidRPr="00232F96">
              <w:rPr>
                <w:rStyle w:val="aa"/>
              </w:rPr>
              <w:t>最二乘小解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3" w:history="1">
            <w:r w:rsidR="001736DE" w:rsidRPr="00232F96">
              <w:rPr>
                <w:rStyle w:val="aa"/>
              </w:rPr>
              <w:t xml:space="preserve">4.6 </w:t>
            </w:r>
            <w:r w:rsidR="001736DE" w:rsidRPr="00232F96">
              <w:rPr>
                <w:rStyle w:val="aa"/>
              </w:rPr>
              <w:t>补充公式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4" w:history="1">
            <w:r w:rsidR="001736DE" w:rsidRPr="00232F96">
              <w:rPr>
                <w:rStyle w:val="aa"/>
              </w:rPr>
              <w:t>4.7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1736DE" w:rsidRPr="00232F96">
              <w:rPr>
                <w:rStyle w:val="aa"/>
              </w:rPr>
              <w:t>定义与性质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5" w:history="1">
            <w:r w:rsidR="001736DE" w:rsidRPr="00232F96">
              <w:rPr>
                <w:rStyle w:val="aa"/>
              </w:rPr>
              <w:t>4.7.1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1736DE" w:rsidRPr="00232F96">
              <w:rPr>
                <w:rStyle w:val="aa"/>
              </w:rPr>
              <w:t>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6" w:history="1">
            <w:r w:rsidR="001736DE" w:rsidRPr="00232F96">
              <w:rPr>
                <w:rStyle w:val="aa"/>
              </w:rPr>
              <w:t>4.7.2</w:t>
            </w:r>
            <m:oMath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 xml:space="preserve"> </m:t>
              </m:r>
              <m:r>
                <w:rPr>
                  <w:rStyle w:val="aa"/>
                  <w:rFonts w:ascii="Cambria Math" w:hAnsi="Cambria Math"/>
                </w:rPr>
                <m:t>A</m:t>
              </m:r>
              <m:r>
                <w:rPr>
                  <w:rStyle w:val="aa"/>
                  <w:rFonts w:ascii="Cambria Math" w:eastAsia="微软雅黑" w:hAnsi="Cambria Math" w:cs="微软雅黑"/>
                </w:rPr>
                <m:t>-</m:t>
              </m:r>
            </m:oMath>
            <w:r w:rsidR="001736DE" w:rsidRPr="00232F96">
              <w:rPr>
                <w:rStyle w:val="aa"/>
              </w:rPr>
              <w:t>相关公式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7" w:history="1">
            <w:r w:rsidR="001736DE" w:rsidRPr="00232F96">
              <w:rPr>
                <w:rStyle w:val="aa"/>
              </w:rPr>
              <w:t xml:space="preserve">4.7.3 </w:t>
            </w:r>
            <w:r w:rsidR="001736DE" w:rsidRPr="00232F96">
              <w:rPr>
                <w:rStyle w:val="aa"/>
              </w:rPr>
              <w:t>更多广逆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55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828" w:history="1">
            <w:r w:rsidR="001736DE" w:rsidRPr="00232F96">
              <w:rPr>
                <w:rStyle w:val="aa"/>
                <w:noProof/>
              </w:rPr>
              <w:t>5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矩阵分析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_Toc533424828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1C61CB">
              <w:rPr>
                <w:noProof/>
                <w:webHidden/>
              </w:rPr>
              <w:t>56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29" w:history="1">
            <w:r w:rsidR="001736DE" w:rsidRPr="00232F96">
              <w:rPr>
                <w:rStyle w:val="aa"/>
              </w:rPr>
              <w:t xml:space="preserve">5.1 </w:t>
            </w:r>
            <w:r w:rsidR="001736DE" w:rsidRPr="00232F96">
              <w:rPr>
                <w:rStyle w:val="aa"/>
              </w:rPr>
              <w:t>向量范数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_Toc533424829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0" w:history="1">
            <w:r w:rsidR="001736DE" w:rsidRPr="00232F96">
              <w:rPr>
                <w:rStyle w:val="aa"/>
              </w:rPr>
              <w:t xml:space="preserve">5.1.1 </w:t>
            </w:r>
            <w:r w:rsidR="001736DE" w:rsidRPr="00232F96">
              <w:rPr>
                <w:rStyle w:val="aa"/>
              </w:rPr>
              <w:t>向量范数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1" w:history="1">
            <w:r w:rsidR="001736DE" w:rsidRPr="00232F96">
              <w:rPr>
                <w:rStyle w:val="aa"/>
              </w:rPr>
              <w:t xml:space="preserve">5.1.2 </w:t>
            </w:r>
            <w:r w:rsidR="001736DE" w:rsidRPr="00232F96">
              <w:rPr>
                <w:rStyle w:val="aa"/>
              </w:rPr>
              <w:t>常见向量范数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2" w:history="1">
            <w:r w:rsidR="001736DE" w:rsidRPr="00232F96">
              <w:rPr>
                <w:rStyle w:val="aa"/>
              </w:rPr>
              <w:t xml:space="preserve">5.2 </w:t>
            </w:r>
            <w:r w:rsidR="001736DE" w:rsidRPr="00232F96">
              <w:rPr>
                <w:rStyle w:val="aa"/>
              </w:rPr>
              <w:t>矩阵范数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3" w:history="1">
            <w:r w:rsidR="001736DE" w:rsidRPr="00232F96">
              <w:rPr>
                <w:rStyle w:val="aa"/>
              </w:rPr>
              <w:t xml:space="preserve">5.2.1 </w:t>
            </w:r>
            <w:r w:rsidR="001736DE" w:rsidRPr="00232F96">
              <w:rPr>
                <w:rStyle w:val="aa"/>
              </w:rPr>
              <w:t>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57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4" w:history="1">
            <w:r w:rsidR="001736DE" w:rsidRPr="00232F96">
              <w:rPr>
                <w:rStyle w:val="aa"/>
              </w:rPr>
              <w:t xml:space="preserve">5.2.2 </w:t>
            </w:r>
            <w:r w:rsidR="001736DE" w:rsidRPr="00232F96">
              <w:rPr>
                <w:rStyle w:val="aa"/>
              </w:rPr>
              <w:t>常见的矩阵范数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5" w:history="1">
            <w:r w:rsidR="001736DE" w:rsidRPr="00232F96">
              <w:rPr>
                <w:rStyle w:val="aa"/>
              </w:rPr>
              <w:t xml:space="preserve">5.2.3 </w:t>
            </w:r>
            <w:r w:rsidR="001736DE" w:rsidRPr="00232F96">
              <w:rPr>
                <w:rStyle w:val="aa"/>
              </w:rPr>
              <w:t>谱半径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59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6" w:history="1">
            <w:r w:rsidR="001736DE" w:rsidRPr="00232F96">
              <w:rPr>
                <w:rStyle w:val="aa"/>
              </w:rPr>
              <w:t xml:space="preserve">5.2.4 </w:t>
            </w:r>
            <w:r w:rsidR="001736DE" w:rsidRPr="00232F96">
              <w:rPr>
                <w:rStyle w:val="aa"/>
              </w:rPr>
              <w:t>算子范数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7" w:history="1">
            <w:r w:rsidR="001736DE" w:rsidRPr="00232F96">
              <w:rPr>
                <w:rStyle w:val="aa"/>
              </w:rPr>
              <w:t xml:space="preserve">5.2.5 </w:t>
            </w:r>
            <w:r w:rsidR="001736DE" w:rsidRPr="00232F96">
              <w:rPr>
                <w:rStyle w:val="aa"/>
              </w:rPr>
              <w:t>小范数定理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8" w:history="1">
            <w:r w:rsidR="001736DE" w:rsidRPr="00232F96">
              <w:rPr>
                <w:rStyle w:val="aa"/>
              </w:rPr>
              <w:t xml:space="preserve">5.3 </w:t>
            </w:r>
            <w:r w:rsidR="001736DE" w:rsidRPr="00232F96">
              <w:rPr>
                <w:rStyle w:val="aa"/>
              </w:rPr>
              <w:t>矩阵级数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39" w:history="1">
            <w:r w:rsidR="001736DE" w:rsidRPr="00232F96">
              <w:rPr>
                <w:rStyle w:val="aa"/>
              </w:rPr>
              <w:t xml:space="preserve">5.4 </w:t>
            </w:r>
            <w:r w:rsidR="001736DE" w:rsidRPr="00232F96">
              <w:rPr>
                <w:rStyle w:val="aa"/>
              </w:rPr>
              <w:t>特征根估计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_Toc533424839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0" w:history="1">
            <w:r w:rsidR="001736DE" w:rsidRPr="00232F96">
              <w:rPr>
                <w:rStyle w:val="aa"/>
              </w:rPr>
              <w:t xml:space="preserve">5.4.1 </w:t>
            </w:r>
            <w:r w:rsidR="001736DE" w:rsidRPr="00232F96">
              <w:rPr>
                <w:rStyle w:val="aa"/>
              </w:rPr>
              <w:t>估计方法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1" w:history="1">
            <w:r w:rsidR="001736DE" w:rsidRPr="00232F96">
              <w:rPr>
                <w:rStyle w:val="aa"/>
              </w:rPr>
              <w:t xml:space="preserve">5.4.2 </w:t>
            </w:r>
            <w:r w:rsidR="001736DE" w:rsidRPr="00232F96">
              <w:rPr>
                <w:rStyle w:val="aa"/>
              </w:rPr>
              <w:t>盖尔</w:t>
            </w:r>
            <w:r w:rsidR="001736DE" w:rsidRPr="00232F96">
              <w:rPr>
                <w:rStyle w:val="aa"/>
              </w:rPr>
              <w:t>(Ger)</w:t>
            </w:r>
            <w:r w:rsidR="001736DE" w:rsidRPr="00232F96">
              <w:rPr>
                <w:rStyle w:val="aa"/>
              </w:rPr>
              <w:t>圆盘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2" w:history="1">
            <w:r w:rsidR="001736DE" w:rsidRPr="00232F96">
              <w:rPr>
                <w:rStyle w:val="aa"/>
              </w:rPr>
              <w:t xml:space="preserve">5.5 </w:t>
            </w:r>
            <w:r w:rsidR="001736DE" w:rsidRPr="00232F96">
              <w:rPr>
                <w:rStyle w:val="aa"/>
              </w:rPr>
              <w:t>矩阵函数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3" w:history="1">
            <w:r w:rsidR="001736DE" w:rsidRPr="00232F96">
              <w:rPr>
                <w:rStyle w:val="aa"/>
              </w:rPr>
              <w:t xml:space="preserve">5.5.1 </w:t>
            </w:r>
            <w:r w:rsidR="001736DE" w:rsidRPr="00232F96">
              <w:rPr>
                <w:rStyle w:val="aa"/>
              </w:rPr>
              <w:t>收敛定理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4" w:history="1">
            <w:r w:rsidR="001736DE" w:rsidRPr="00232F96">
              <w:rPr>
                <w:rStyle w:val="aa"/>
              </w:rPr>
              <w:t xml:space="preserve">5.5.2 </w:t>
            </w:r>
            <w:r w:rsidR="001736DE" w:rsidRPr="00232F96">
              <w:rPr>
                <w:rStyle w:val="aa"/>
              </w:rPr>
              <w:t>常见解析函数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68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5" w:history="1">
            <w:r w:rsidR="001736DE" w:rsidRPr="00232F96">
              <w:rPr>
                <w:rStyle w:val="aa"/>
              </w:rPr>
              <w:t xml:space="preserve">5.5.3 </w:t>
            </w:r>
            <w:r w:rsidR="001736DE" w:rsidRPr="00232F96">
              <w:rPr>
                <w:rStyle w:val="aa"/>
              </w:rPr>
              <w:t>幂等公式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_Toc533424845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6" w:history="1">
            <w:r w:rsidR="001736DE" w:rsidRPr="00232F96">
              <w:rPr>
                <w:rStyle w:val="aa"/>
              </w:rPr>
              <w:t xml:space="preserve">5.5.4 </w:t>
            </w:r>
            <w:r w:rsidR="001736DE" w:rsidRPr="00232F96">
              <w:rPr>
                <w:rStyle w:val="aa"/>
              </w:rPr>
              <w:t>分块公式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70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7" w:history="1">
            <w:r w:rsidR="001736DE" w:rsidRPr="00232F96">
              <w:rPr>
                <w:rStyle w:val="aa"/>
              </w:rPr>
              <w:t xml:space="preserve">5.5.5 </w:t>
            </w:r>
            <w:r w:rsidR="001736DE" w:rsidRPr="00232F96">
              <w:rPr>
                <w:rStyle w:val="aa"/>
              </w:rPr>
              <w:t>根遗传公式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8" w:history="1">
            <w:r w:rsidR="001736DE" w:rsidRPr="00232F96">
              <w:rPr>
                <w:rStyle w:val="aa"/>
              </w:rPr>
              <w:t>5.5.6 Euler</w:t>
            </w:r>
            <w:r w:rsidR="001736DE" w:rsidRPr="00232F96">
              <w:rPr>
                <w:rStyle w:val="aa"/>
              </w:rPr>
              <w:t>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72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49" w:history="1">
            <w:r w:rsidR="001736DE" w:rsidRPr="00232F96">
              <w:rPr>
                <w:rStyle w:val="aa"/>
              </w:rPr>
              <w:t xml:space="preserve">5.5.7 </w:t>
            </w:r>
            <w:r w:rsidR="001736DE" w:rsidRPr="00232F96">
              <w:rPr>
                <w:rStyle w:val="aa"/>
              </w:rPr>
              <w:t>幂</w:t>
            </w:r>
            <w:r w:rsidR="001736DE" w:rsidRPr="00232F96">
              <w:rPr>
                <w:rStyle w:val="aa"/>
              </w:rPr>
              <w:t>0</w:t>
            </w:r>
            <w:r w:rsidR="001736DE" w:rsidRPr="00232F96">
              <w:rPr>
                <w:rStyle w:val="aa"/>
              </w:rPr>
              <w:t>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_Toc533424849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0" w:history="1">
            <w:r w:rsidR="001736DE" w:rsidRPr="00232F96">
              <w:rPr>
                <w:rStyle w:val="aa"/>
              </w:rPr>
              <w:t xml:space="preserve">5.5.8 </w:t>
            </w:r>
            <w:r w:rsidR="001736DE" w:rsidRPr="00232F96">
              <w:rPr>
                <w:rStyle w:val="aa"/>
              </w:rPr>
              <w:t>矩阵函数求法总结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_Toc533424850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73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1" w:history="1">
            <w:r w:rsidR="001736DE" w:rsidRPr="00232F96">
              <w:rPr>
                <w:rStyle w:val="aa"/>
              </w:rPr>
              <w:t xml:space="preserve">5.6 </w:t>
            </w:r>
            <w:r w:rsidR="001736DE" w:rsidRPr="00232F96">
              <w:rPr>
                <w:rStyle w:val="aa"/>
              </w:rPr>
              <w:t>矩阵函数应用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_Toc533424851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2" w:history="1">
            <w:r w:rsidR="001736DE" w:rsidRPr="00232F96">
              <w:rPr>
                <w:rStyle w:val="aa"/>
              </w:rPr>
              <w:t xml:space="preserve">5.6.1 </w:t>
            </w:r>
            <w:r w:rsidR="001736DE" w:rsidRPr="00232F96">
              <w:rPr>
                <w:rStyle w:val="aa"/>
              </w:rPr>
              <w:t>基本定义与公式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_Toc533424852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3" w:history="1">
            <w:r w:rsidR="001736DE" w:rsidRPr="00232F96">
              <w:rPr>
                <w:rStyle w:val="aa"/>
              </w:rPr>
              <w:t xml:space="preserve">5.6.2 </w:t>
            </w:r>
            <w:r w:rsidR="001736DE" w:rsidRPr="00232F96">
              <w:rPr>
                <w:rStyle w:val="aa"/>
              </w:rPr>
              <w:t>应用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_Toc533424853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4" w:history="1">
            <w:r w:rsidR="001736DE" w:rsidRPr="00232F96">
              <w:rPr>
                <w:rStyle w:val="aa"/>
              </w:rPr>
              <w:t xml:space="preserve">5.6.3 </w:t>
            </w:r>
            <w:r w:rsidR="001736DE" w:rsidRPr="00232F96">
              <w:rPr>
                <w:rStyle w:val="aa"/>
              </w:rPr>
              <w:t>求解齐次线性微分方程组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_Toc533424854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74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12"/>
            <w:tabs>
              <w:tab w:val="left" w:pos="397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3424855" w:history="1">
            <w:r w:rsidR="001736DE" w:rsidRPr="00232F96">
              <w:rPr>
                <w:rStyle w:val="aa"/>
                <w:noProof/>
              </w:rPr>
              <w:t>6</w:t>
            </w:r>
            <w:r w:rsidR="001736DE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1736DE" w:rsidRPr="00232F96">
              <w:rPr>
                <w:rStyle w:val="aa"/>
                <w:noProof/>
              </w:rPr>
              <w:t>矩阵直积</w:t>
            </w:r>
            <w:r w:rsidR="001736DE">
              <w:rPr>
                <w:noProof/>
                <w:webHidden/>
              </w:rPr>
              <w:tab/>
            </w:r>
            <w:r w:rsidR="001736DE">
              <w:rPr>
                <w:noProof/>
                <w:webHidden/>
              </w:rPr>
              <w:fldChar w:fldCharType="begin"/>
            </w:r>
            <w:r w:rsidR="001736DE">
              <w:rPr>
                <w:noProof/>
                <w:webHidden/>
              </w:rPr>
              <w:instrText xml:space="preserve"> PAGEREF _Toc533424855 \h </w:instrText>
            </w:r>
            <w:r w:rsidR="001736DE">
              <w:rPr>
                <w:noProof/>
                <w:webHidden/>
              </w:rPr>
            </w:r>
            <w:r w:rsidR="001736DE">
              <w:rPr>
                <w:noProof/>
                <w:webHidden/>
              </w:rPr>
              <w:fldChar w:fldCharType="separate"/>
            </w:r>
            <w:r w:rsidR="001C61CB">
              <w:rPr>
                <w:noProof/>
                <w:webHidden/>
              </w:rPr>
              <w:t>76</w:t>
            </w:r>
            <w:r w:rsidR="001736DE">
              <w:rPr>
                <w:noProof/>
                <w:webHidden/>
              </w:rPr>
              <w:fldChar w:fldCharType="end"/>
            </w:r>
          </w:hyperlink>
        </w:p>
        <w:p w:rsidR="001736DE" w:rsidRDefault="005F1E7C">
          <w:pPr>
            <w:pStyle w:val="21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6" w:history="1">
            <w:r w:rsidR="001736DE" w:rsidRPr="00232F96">
              <w:rPr>
                <w:rStyle w:val="aa"/>
              </w:rPr>
              <w:t xml:space="preserve">6.1 </w:t>
            </w:r>
            <w:r w:rsidR="001736DE" w:rsidRPr="00232F96">
              <w:rPr>
                <w:rStyle w:val="aa"/>
              </w:rPr>
              <w:t>定义与性质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_Toc533424856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7" w:history="1">
            <w:r w:rsidR="001736DE" w:rsidRPr="00232F96">
              <w:rPr>
                <w:rStyle w:val="aa"/>
              </w:rPr>
              <w:t xml:space="preserve">6.1.1 </w:t>
            </w:r>
            <w:r w:rsidR="001736DE" w:rsidRPr="00232F96">
              <w:rPr>
                <w:rStyle w:val="aa"/>
              </w:rPr>
              <w:t>定义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_Toc533424857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8" w:history="1">
            <w:r w:rsidR="001736DE" w:rsidRPr="00232F96">
              <w:rPr>
                <w:rStyle w:val="aa"/>
              </w:rPr>
              <w:t xml:space="preserve">6.1.2 </w:t>
            </w:r>
            <w:r w:rsidR="001736DE" w:rsidRPr="00232F96">
              <w:rPr>
                <w:rStyle w:val="aa"/>
              </w:rPr>
              <w:t>基本性质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_Toc533424858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76</w:t>
            </w:r>
            <w:r w:rsidR="001736DE">
              <w:rPr>
                <w:webHidden/>
              </w:rPr>
              <w:fldChar w:fldCharType="end"/>
            </w:r>
          </w:hyperlink>
        </w:p>
        <w:p w:rsidR="001736DE" w:rsidRDefault="005F1E7C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533424859" w:history="1">
            <w:r w:rsidR="001736DE" w:rsidRPr="00232F96">
              <w:rPr>
                <w:rStyle w:val="aa"/>
              </w:rPr>
              <w:t xml:space="preserve">6.1.3 </w:t>
            </w:r>
            <w:r w:rsidR="001736DE" w:rsidRPr="00232F96">
              <w:rPr>
                <w:rStyle w:val="aa"/>
              </w:rPr>
              <w:t>扩展性质</w:t>
            </w:r>
            <w:r w:rsidR="001736DE">
              <w:rPr>
                <w:webHidden/>
              </w:rPr>
              <w:tab/>
            </w:r>
            <w:r w:rsidR="001736DE">
              <w:rPr>
                <w:webHidden/>
              </w:rPr>
              <w:fldChar w:fldCharType="begin"/>
            </w:r>
            <w:r w:rsidR="001736DE">
              <w:rPr>
                <w:webHidden/>
              </w:rPr>
              <w:instrText xml:space="preserve"> PAGEREF _Toc533424859 \h </w:instrText>
            </w:r>
            <w:r w:rsidR="001736DE">
              <w:rPr>
                <w:webHidden/>
              </w:rPr>
            </w:r>
            <w:r w:rsidR="001736DE">
              <w:rPr>
                <w:webHidden/>
              </w:rPr>
              <w:fldChar w:fldCharType="separate"/>
            </w:r>
            <w:r w:rsidR="001C61CB">
              <w:rPr>
                <w:webHidden/>
              </w:rPr>
              <w:t>77</w:t>
            </w:r>
            <w:r w:rsidR="001736DE">
              <w:rPr>
                <w:webHidden/>
              </w:rPr>
              <w:fldChar w:fldCharType="end"/>
            </w:r>
          </w:hyperlink>
        </w:p>
        <w:p w:rsidR="00055FCB" w:rsidRDefault="00055FCB">
          <w:r>
            <w:rPr>
              <w:b/>
              <w:bCs/>
              <w:lang w:val="zh-CN"/>
            </w:rPr>
            <w:fldChar w:fldCharType="end"/>
          </w:r>
        </w:p>
      </w:sdtContent>
    </w:sdt>
    <w:p w:rsidR="00BB5379" w:rsidRDefault="00357F61" w:rsidP="00357F61">
      <w:pPr>
        <w:pStyle w:val="1"/>
        <w:spacing w:after="312"/>
      </w:pPr>
      <w:bookmarkStart w:id="0" w:name="_Toc533424754"/>
      <w:r>
        <w:rPr>
          <w:rFonts w:hint="eastAsia"/>
        </w:rPr>
        <w:lastRenderedPageBreak/>
        <w:t>矩阵基本概念</w:t>
      </w:r>
      <w:bookmarkEnd w:id="0"/>
    </w:p>
    <w:p w:rsidR="00357F61" w:rsidRDefault="00357F61" w:rsidP="00357F61">
      <w:pPr>
        <w:pStyle w:val="2"/>
        <w:spacing w:before="156" w:after="156"/>
      </w:pPr>
      <w:bookmarkStart w:id="1" w:name="_Toc533424755"/>
      <w:r>
        <w:rPr>
          <w:rFonts w:hint="eastAsia"/>
        </w:rPr>
        <w:t>行列式</w:t>
      </w:r>
      <w:bookmarkEnd w:id="1"/>
    </w:p>
    <w:p w:rsidR="00357F61" w:rsidRDefault="00357F61" w:rsidP="00357F61">
      <w:pPr>
        <w:pStyle w:val="3"/>
        <w:spacing w:before="156" w:after="156"/>
      </w:pPr>
      <w:bookmarkStart w:id="2" w:name="_Toc533424756"/>
      <w:r w:rsidRPr="00357F61">
        <w:rPr>
          <w:rFonts w:hint="eastAsia"/>
        </w:rPr>
        <w:t>n</w:t>
      </w:r>
      <w:r w:rsidRPr="00357F61">
        <w:rPr>
          <w:rFonts w:hint="eastAsia"/>
        </w:rPr>
        <w:t>阶行列式</w:t>
      </w:r>
      <w:bookmarkEnd w:id="2"/>
    </w:p>
    <w:p w:rsidR="00357F61" w:rsidRDefault="00357F61" w:rsidP="00357F61">
      <w:pPr>
        <w:pStyle w:val="a1"/>
        <w:ind w:firstLine="420"/>
      </w:pPr>
      <w:r>
        <w:rPr>
          <w:noProof/>
        </w:rPr>
        <w:drawing>
          <wp:inline distT="0" distB="0" distL="0" distR="0" wp14:anchorId="0C53C941" wp14:editId="055C8980">
            <wp:extent cx="5274310" cy="14300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指的是自然数</w:t>
      </w:r>
      <w:r w:rsidRPr="00357F61">
        <w:rPr>
          <w:rFonts w:hint="eastAsia"/>
        </w:rPr>
        <w:t>1</w:t>
      </w:r>
      <w:r w:rsidRPr="00357F61">
        <w:t>,2,…,n</w:t>
      </w:r>
      <w:r w:rsidRPr="00357F61">
        <w:rPr>
          <w:rFonts w:hint="eastAsia"/>
        </w:rPr>
        <w:t>的一个排列，</w:t>
      </w:r>
      <m:oMath>
        <m:r>
          <m:rPr>
            <m:sty m:val="p"/>
          </m:rPr>
          <w:rPr>
            <w:rFonts w:ascii="Cambria Math" w:hAnsi="Cambria Math"/>
          </w:rPr>
          <m:t>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357F61">
        <w:rPr>
          <w:rFonts w:hint="eastAsia"/>
        </w:rPr>
        <w:t xml:space="preserve"> </w:t>
      </w:r>
      <w:r w:rsidRPr="00357F61">
        <w:rPr>
          <w:rFonts w:hint="eastAsia"/>
        </w:rPr>
        <w:t>为排列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57F61">
        <w:rPr>
          <w:rFonts w:hint="eastAsia"/>
        </w:rPr>
        <w:t>的逆序数。</w:t>
      </w:r>
    </w:p>
    <w:p w:rsidR="00357F61" w:rsidRPr="00357F61" w:rsidRDefault="00357F61" w:rsidP="00357F61">
      <w:pPr>
        <w:pStyle w:val="a1"/>
        <w:ind w:firstLine="420"/>
      </w:pPr>
      <w:r w:rsidRPr="00357F61">
        <w:rPr>
          <w:rFonts w:hint="eastAsia"/>
        </w:rPr>
        <w:t>逆序数：一个自然数排列中，前面数大于后面数的组合叫做一个逆序，逆序的总和叫做逆序数。</w:t>
      </w:r>
    </w:p>
    <w:p w:rsidR="00357F61" w:rsidRDefault="00357F61" w:rsidP="00357F61">
      <w:pPr>
        <w:pStyle w:val="3"/>
        <w:spacing w:before="156" w:after="156"/>
      </w:pPr>
      <w:bookmarkStart w:id="3" w:name="_Toc533424757"/>
      <w:r w:rsidRPr="00357F61">
        <w:rPr>
          <w:rFonts w:hint="eastAsia"/>
        </w:rPr>
        <w:t>行列式性质</w:t>
      </w:r>
      <w:bookmarkEnd w:id="3"/>
    </w:p>
    <w:p w:rsidR="00357F61" w:rsidRDefault="00357F61" w:rsidP="00357F61">
      <w:pPr>
        <w:pStyle w:val="a1"/>
        <w:ind w:firstLine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行列式与其转置行列式相等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行列式的任意两行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互换位置，行列式变号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若行列式中某一行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所有元素有公因子</w:t>
      </w:r>
      <w:r>
        <w:rPr>
          <w:rFonts w:hint="eastAsia"/>
        </w:rPr>
        <w:t xml:space="preserve"> k, </w:t>
      </w:r>
      <w:r>
        <w:rPr>
          <w:rFonts w:hint="eastAsia"/>
        </w:rPr>
        <w:t>则可把公因子提到行列式记号之外</w:t>
      </w:r>
      <w:r>
        <w:rPr>
          <w:rFonts w:hint="eastAsia"/>
        </w:rPr>
        <w:t xml:space="preserve">. </w:t>
      </w:r>
      <w:r>
        <w:rPr>
          <w:rFonts w:hint="eastAsia"/>
        </w:rPr>
        <w:t>即：</w:t>
      </w:r>
    </w:p>
    <w:p w:rsidR="00357F61" w:rsidRDefault="00357F61" w:rsidP="00357F61">
      <w:pPr>
        <w:pStyle w:val="a1"/>
        <w:ind w:firstLine="420"/>
      </w:pPr>
      <w:r>
        <w:rPr>
          <w:rFonts w:hint="eastAsia"/>
          <w:noProof/>
        </w:rPr>
        <w:drawing>
          <wp:inline distT="0" distB="0" distL="0" distR="0" wp14:anchorId="4A13A088" wp14:editId="6E02619D">
            <wp:extent cx="5274310" cy="16459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61" w:rsidRDefault="00357F61" w:rsidP="00357F61">
      <w:pPr>
        <w:pStyle w:val="2"/>
        <w:spacing w:before="156" w:after="156"/>
      </w:pPr>
      <w:bookmarkStart w:id="4" w:name="_Toc533424758"/>
      <w:r w:rsidRPr="00357F61">
        <w:rPr>
          <w:rFonts w:hint="eastAsia"/>
        </w:rPr>
        <w:lastRenderedPageBreak/>
        <w:t>矩阵类型</w:t>
      </w:r>
      <w:bookmarkEnd w:id="4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实数矩阵、复数矩阵、方阵、行</w:t>
      </w:r>
      <w:r>
        <w:rPr>
          <w:rFonts w:hint="eastAsia"/>
        </w:rPr>
        <w:t>/</w:t>
      </w:r>
      <w:r>
        <w:rPr>
          <w:rFonts w:hint="eastAsia"/>
        </w:rPr>
        <w:t>列矩阵</w:t>
      </w:r>
      <w:r>
        <w:rPr>
          <w:rFonts w:hint="eastAsia"/>
        </w:rPr>
        <w:t>(</w:t>
      </w:r>
      <w:r>
        <w:rPr>
          <w:rFonts w:hint="eastAsia"/>
        </w:rPr>
        <w:t>行</w:t>
      </w:r>
      <w:r>
        <w:rPr>
          <w:rFonts w:hint="eastAsia"/>
        </w:rPr>
        <w:t>/</w:t>
      </w:r>
      <w:r>
        <w:rPr>
          <w:rFonts w:hint="eastAsia"/>
        </w:rPr>
        <w:t>列向量</w:t>
      </w:r>
      <w:r>
        <w:rPr>
          <w:rFonts w:hint="eastAsia"/>
        </w:rPr>
        <w:t>)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系数矩阵：方程组的系数组成的矩阵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单位矩阵：主对角线为</w:t>
      </w:r>
      <w:r>
        <w:rPr>
          <w:rFonts w:hint="eastAsia"/>
        </w:rPr>
        <w:t>1</w:t>
      </w:r>
      <w:r>
        <w:rPr>
          <w:rFonts w:hint="eastAsia"/>
        </w:rPr>
        <w:t>，其他全为</w:t>
      </w:r>
      <w:r>
        <w:rPr>
          <w:rFonts w:hint="eastAsia"/>
        </w:rPr>
        <w:t>0</w:t>
      </w:r>
      <w:r>
        <w:rPr>
          <w:rFonts w:hint="eastAsia"/>
        </w:rPr>
        <w:t>的方阵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对角矩阵：除主对角线以外全是</w:t>
      </w:r>
      <w:r>
        <w:rPr>
          <w:rFonts w:hint="eastAsia"/>
        </w:rPr>
        <w:t>0</w:t>
      </w:r>
      <w:r>
        <w:rPr>
          <w:rFonts w:hint="eastAsia"/>
        </w:rPr>
        <w:t>的矩阵，常写为</w:t>
      </w:r>
      <m:oMath>
        <m:r>
          <m:rPr>
            <m:sty m:val="p"/>
          </m:rPr>
          <w:rPr>
            <w:rFonts w:ascii="Cambria Math" w:hAnsi="Cambria Math" w:hint="eastAsia"/>
          </w:rPr>
          <m:t>diag(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…</m:t>
        </m:r>
        <m:r>
          <m:rPr>
            <m:sty m:val="p"/>
          </m:rPr>
          <w:rPr>
            <w:rFonts w:ascii="Cambria Math" w:hAnsi="Cambria Math" w:hint="eastAsia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)</m:t>
        </m:r>
      </m:oMath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奇异矩阵：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5" w:name="_Toc533424759"/>
      <w:r w:rsidRPr="00357F61">
        <w:rPr>
          <w:rFonts w:hint="eastAsia"/>
        </w:rPr>
        <w:t>矩阵行列式</w:t>
      </w:r>
      <w:bookmarkEnd w:id="5"/>
    </w:p>
    <w:p w:rsidR="00357F61" w:rsidRDefault="00357F61" w:rsidP="00357F61">
      <w:pPr>
        <w:pStyle w:val="a1"/>
        <w:ind w:firstLine="420"/>
      </w:pPr>
      <w:r>
        <w:t>N</w:t>
      </w:r>
      <w:r>
        <w:rPr>
          <w:rFonts w:hint="eastAsia"/>
        </w:rPr>
        <w:t>阶矩阵</w:t>
      </w:r>
      <w:r>
        <w:rPr>
          <w:rFonts w:hint="eastAsia"/>
        </w:rPr>
        <w:t>A</w:t>
      </w:r>
      <w:r>
        <w:rPr>
          <w:rFonts w:hint="eastAsia"/>
        </w:rPr>
        <w:t>的行列式记作</w:t>
      </w:r>
      <w:proofErr w:type="spellStart"/>
      <w:r>
        <w:rPr>
          <w:rFonts w:hint="eastAsia"/>
        </w:rPr>
        <w:t>d</w:t>
      </w:r>
      <w:r>
        <w:t>et</w:t>
      </w:r>
      <w:proofErr w:type="spellEnd"/>
      <w:r>
        <w:t>(A)</w:t>
      </w:r>
      <w:r>
        <w:rPr>
          <w:rFonts w:hint="eastAsia"/>
        </w:rPr>
        <w:t>，行列式的相关定理：</w:t>
      </w:r>
    </w:p>
    <w:p w:rsidR="00357F61" w:rsidRPr="00357F61" w:rsidRDefault="005F1E7C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357F61" w:rsidRPr="00357F61" w:rsidRDefault="005F1E7C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AB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det⁡</m:t>
        </m:r>
        <m:r>
          <w:rPr>
            <w:rFonts w:ascii="Cambria Math" w:hAnsi="Cambria Math"/>
            <w:sz w:val="28"/>
            <w:szCs w:val="28"/>
          </w:rPr>
          <m:t>(B)</m:t>
        </m:r>
      </m:oMath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为一个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阶三角矩阵，则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</w:t>
      </w:r>
      <w:r w:rsidRPr="00357F61">
        <w:rPr>
          <w:rFonts w:hint="eastAsia"/>
          <w:sz w:val="28"/>
          <w:szCs w:val="28"/>
        </w:rPr>
        <w:t>等于矩阵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对角元素的乘积</w:t>
      </w:r>
    </w:p>
    <w:p w:rsidR="00357F61" w:rsidRPr="00357F61" w:rsidRDefault="00357F61" w:rsidP="00F40EAC">
      <w:pPr>
        <w:pStyle w:val="affc"/>
        <w:numPr>
          <w:ilvl w:val="0"/>
          <w:numId w:val="3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</w:t>
      </w:r>
      <w:r w:rsidRPr="00357F61">
        <w:rPr>
          <w:rFonts w:hint="eastAsia"/>
          <w:sz w:val="28"/>
          <w:szCs w:val="28"/>
        </w:rPr>
        <w:t>n</w:t>
      </w:r>
      <w:r w:rsidRPr="00357F61">
        <w:rPr>
          <w:rFonts w:hint="eastAsia"/>
          <w:sz w:val="28"/>
          <w:szCs w:val="28"/>
        </w:rPr>
        <w:t>阶矩阵，若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的某行或某列全为</w:t>
      </w:r>
      <w:r w:rsidRPr="00357F61">
        <w:rPr>
          <w:rFonts w:hint="eastAsia"/>
          <w:sz w:val="28"/>
          <w:szCs w:val="28"/>
        </w:rPr>
        <w:t>0</w:t>
      </w:r>
      <w:r w:rsidRPr="00357F61">
        <w:rPr>
          <w:rFonts w:hint="eastAsia"/>
          <w:sz w:val="28"/>
          <w:szCs w:val="28"/>
        </w:rPr>
        <w:t>，或者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有两行或两列相等，则</w:t>
      </w:r>
      <w:proofErr w:type="spellStart"/>
      <w:r w:rsidRPr="00357F61">
        <w:rPr>
          <w:rFonts w:hint="eastAsia"/>
          <w:sz w:val="28"/>
          <w:szCs w:val="28"/>
        </w:rPr>
        <w:t>d</w:t>
      </w:r>
      <w:r w:rsidRPr="00357F61">
        <w:rPr>
          <w:sz w:val="28"/>
          <w:szCs w:val="28"/>
        </w:rPr>
        <w:t>et</w:t>
      </w:r>
      <w:proofErr w:type="spellEnd"/>
      <w:r w:rsidRPr="00357F61">
        <w:rPr>
          <w:sz w:val="28"/>
          <w:szCs w:val="28"/>
        </w:rPr>
        <w:t>(A) = 0</w:t>
      </w:r>
    </w:p>
    <w:p w:rsidR="00357F61" w:rsidRDefault="00357F61" w:rsidP="00357F61">
      <w:pPr>
        <w:pStyle w:val="2"/>
        <w:spacing w:before="156" w:after="156"/>
      </w:pPr>
      <w:bookmarkStart w:id="6" w:name="_Toc533424760"/>
      <w:r w:rsidRPr="00357F61">
        <w:rPr>
          <w:rFonts w:hint="eastAsia"/>
        </w:rPr>
        <w:t>逆矩阵</w:t>
      </w:r>
      <w:bookmarkEnd w:id="6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阶矩阵，在相同数域上存在</w:t>
      </w:r>
      <w:r>
        <w:rPr>
          <w:rFonts w:hint="eastAsia"/>
        </w:rPr>
        <w:t>n</w:t>
      </w:r>
      <w:r>
        <w:rPr>
          <w:rFonts w:hint="eastAsia"/>
        </w:rPr>
        <w:t>阶矩阵</w:t>
      </w:r>
      <w:r>
        <w:rPr>
          <w:rFonts w:hint="eastAsia"/>
        </w:rPr>
        <w:t>B</w:t>
      </w:r>
      <w:r>
        <w:rPr>
          <w:rFonts w:hint="eastAsia"/>
        </w:rPr>
        <w:t>，是得</w:t>
      </w:r>
      <w:r>
        <w:rPr>
          <w:rFonts w:hint="eastAsia"/>
        </w:rPr>
        <w:t>A</w:t>
      </w:r>
      <w:r>
        <w:t xml:space="preserve">B = </w:t>
      </w:r>
      <w:r w:rsidR="007965BB">
        <w:t>I</w:t>
      </w:r>
      <w:r>
        <w:t>(</w:t>
      </w:r>
      <w:r>
        <w:rPr>
          <w:rFonts w:hint="eastAsia"/>
        </w:rPr>
        <w:t>单位矩阵</w:t>
      </w:r>
      <w:r>
        <w:t>)</w:t>
      </w:r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互为逆矩阵，非奇异矩阵。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A</w:t>
      </w:r>
      <w:r>
        <w:rPr>
          <w:rFonts w:hint="eastAsia"/>
        </w:rPr>
        <w:t>的逆矩阵记作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：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为可逆矩阵的充要条件为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≠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0</m:t>
        </m:r>
      </m:oMath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可逆</w:t>
      </w:r>
      <w:r w:rsidRPr="00357F61">
        <w:rPr>
          <w:rFonts w:hint="eastAsia"/>
          <w:sz w:val="28"/>
          <w:szCs w:val="28"/>
        </w:rPr>
        <w:t>，则矩阵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的行</w:t>
      </w:r>
      <w:r w:rsidRPr="00357F61">
        <w:rPr>
          <w:rFonts w:hint="eastAsia"/>
          <w:sz w:val="28"/>
          <w:szCs w:val="28"/>
        </w:rPr>
        <w:t>/</w:t>
      </w:r>
      <w:r w:rsidRPr="00357F61">
        <w:rPr>
          <w:rFonts w:hint="eastAsia"/>
          <w:sz w:val="28"/>
          <w:szCs w:val="28"/>
        </w:rPr>
        <w:t>列向量线性无关，矩阵</w:t>
      </w:r>
      <w:r w:rsidRPr="005D65CB">
        <w:rPr>
          <w:rFonts w:hint="eastAsia"/>
          <w:b/>
          <w:sz w:val="28"/>
          <w:szCs w:val="28"/>
        </w:rPr>
        <w:t>A</w:t>
      </w:r>
      <w:r w:rsidRPr="005D65CB">
        <w:rPr>
          <w:rFonts w:hint="eastAsia"/>
          <w:b/>
          <w:sz w:val="28"/>
          <w:szCs w:val="28"/>
        </w:rPr>
        <w:t>满</w:t>
      </w:r>
      <w:proofErr w:type="gramStart"/>
      <w:r w:rsidRPr="005D65CB">
        <w:rPr>
          <w:rFonts w:hint="eastAsia"/>
          <w:b/>
          <w:sz w:val="28"/>
          <w:szCs w:val="28"/>
        </w:rPr>
        <w:t>秩</w:t>
      </w:r>
      <w:proofErr w:type="gramEnd"/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矩阵</w:t>
      </w:r>
      <w:r w:rsidRPr="00357F61">
        <w:rPr>
          <w:rFonts w:hint="eastAsia"/>
          <w:sz w:val="28"/>
          <w:szCs w:val="28"/>
        </w:rPr>
        <w:t>A</w:t>
      </w:r>
      <w:r w:rsidRPr="00357F61">
        <w:rPr>
          <w:rFonts w:hint="eastAsia"/>
          <w:sz w:val="28"/>
          <w:szCs w:val="28"/>
        </w:rPr>
        <w:t>可逆，则</w:t>
      </w:r>
      <w:r w:rsidRPr="00357F61">
        <w:rPr>
          <w:rFonts w:hint="eastAsia"/>
          <w:sz w:val="28"/>
          <w:szCs w:val="28"/>
        </w:rPr>
        <w:t>Ax</w:t>
      </w:r>
      <w:r w:rsidRPr="00357F61">
        <w:rPr>
          <w:sz w:val="28"/>
          <w:szCs w:val="28"/>
        </w:rPr>
        <w:t>=b</w:t>
      </w:r>
      <w:r w:rsidRPr="00357F61">
        <w:rPr>
          <w:rFonts w:hint="eastAsia"/>
          <w:sz w:val="28"/>
          <w:szCs w:val="28"/>
        </w:rPr>
        <w:t>有唯一解</w:t>
      </w:r>
      <w:r w:rsidRPr="00357F61">
        <w:rPr>
          <w:rFonts w:hint="eastAsia"/>
          <w:sz w:val="28"/>
          <w:szCs w:val="28"/>
        </w:rPr>
        <w:t>(</w:t>
      </w:r>
      <w:r w:rsidRPr="00357F61">
        <w:rPr>
          <w:rFonts w:hint="eastAsia"/>
          <w:sz w:val="28"/>
          <w:szCs w:val="28"/>
        </w:rPr>
        <w:t>两边同乘以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357F61">
        <w:rPr>
          <w:rFonts w:hint="eastAsia"/>
          <w:sz w:val="28"/>
          <w:szCs w:val="28"/>
        </w:rPr>
        <w:t>，</w:t>
      </w:r>
      <w:r w:rsidRPr="00357F61">
        <w:rPr>
          <w:rFonts w:hint="eastAsia"/>
          <w:sz w:val="28"/>
          <w:szCs w:val="28"/>
        </w:rPr>
        <w:t>x</w:t>
      </w:r>
      <w:r w:rsidRPr="00357F61">
        <w:rPr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b</m:t>
        </m:r>
      </m:oMath>
      <w:r w:rsidRPr="00357F61">
        <w:rPr>
          <w:sz w:val="28"/>
          <w:szCs w:val="28"/>
        </w:rPr>
        <w:t>)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lastRenderedPageBreak/>
        <w:t>逆矩阵具有唯一性</w:t>
      </w:r>
    </w:p>
    <w:p w:rsidR="00357F61" w:rsidRPr="00357F61" w:rsidRDefault="00357F61" w:rsidP="00F40EAC">
      <w:pPr>
        <w:pStyle w:val="affc"/>
        <w:numPr>
          <w:ilvl w:val="0"/>
          <w:numId w:val="4"/>
        </w:numPr>
        <w:ind w:firstLineChars="0"/>
        <w:rPr>
          <w:sz w:val="28"/>
          <w:szCs w:val="28"/>
        </w:rPr>
      </w:pPr>
      <w:r w:rsidRPr="00357F61">
        <w:rPr>
          <w:rFonts w:hint="eastAsia"/>
          <w:sz w:val="28"/>
          <w:szCs w:val="28"/>
        </w:rPr>
        <w:t>伴随矩阵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</w:p>
    <w:p w:rsidR="00357F61" w:rsidRDefault="00357F61" w:rsidP="00357F61">
      <w:pPr>
        <w:pStyle w:val="2"/>
        <w:spacing w:before="156" w:after="156"/>
      </w:pPr>
      <w:bookmarkStart w:id="7" w:name="_Toc533424761"/>
      <w:r w:rsidRPr="00357F61">
        <w:rPr>
          <w:rFonts w:hint="eastAsia"/>
        </w:rPr>
        <w:t>矩阵的秩</w:t>
      </w:r>
      <w:bookmarkEnd w:id="7"/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矩阵中线性无关的纵列的最大个数叫做列秩，线性无关的行列的最大个数叫做行秩。</w:t>
      </w:r>
    </w:p>
    <w:p w:rsidR="00357F61" w:rsidRDefault="00357F61" w:rsidP="00357F61">
      <w:pPr>
        <w:pStyle w:val="a1"/>
        <w:ind w:firstLine="420"/>
      </w:pPr>
      <w:r>
        <w:rPr>
          <w:rFonts w:hint="eastAsia"/>
        </w:rPr>
        <w:t>方阵的行秩和列秩相等，简称为矩阵的秩，记为</w:t>
      </w:r>
      <w:r>
        <w:rPr>
          <w:rFonts w:hint="eastAsia"/>
        </w:rPr>
        <w:t>rank(A)</w:t>
      </w:r>
      <w:r>
        <w:rPr>
          <w:rFonts w:hint="eastAsia"/>
        </w:rPr>
        <w:t>或</w:t>
      </w:r>
      <w:r>
        <w:rPr>
          <w:rFonts w:hint="eastAsia"/>
        </w:rPr>
        <w:t>r(A)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rk</w:t>
      </w:r>
      <w:proofErr w:type="spellEnd"/>
      <w:r>
        <w:rPr>
          <w:rFonts w:hint="eastAsia"/>
        </w:rPr>
        <w:t>(A)</w:t>
      </w:r>
      <w:r>
        <w:rPr>
          <w:rFonts w:hint="eastAsia"/>
        </w:rPr>
        <w:t>。</w:t>
      </w:r>
    </w:p>
    <w:p w:rsidR="00357F61" w:rsidRPr="002F5C25" w:rsidRDefault="00357F61" w:rsidP="00357F61">
      <w:pPr>
        <w:pStyle w:val="a1"/>
        <w:ind w:firstLine="422"/>
        <w:rPr>
          <w:b/>
        </w:rPr>
      </w:pPr>
      <w:r w:rsidRPr="002F5C25">
        <w:rPr>
          <w:rFonts w:hint="eastAsia"/>
          <w:b/>
        </w:rPr>
        <w:t>对于矩阵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而言，其解空间为矩阵</w:t>
      </w:r>
      <w:r w:rsidRPr="002F5C25">
        <w:rPr>
          <w:rFonts w:hint="eastAsia"/>
          <w:b/>
        </w:rPr>
        <w:t>X</w:t>
      </w:r>
      <w:r w:rsidRPr="002F5C25">
        <w:rPr>
          <w:rFonts w:hint="eastAsia"/>
          <w:b/>
        </w:rPr>
        <w:t>，即</w:t>
      </w:r>
      <w:r w:rsidRPr="002F5C25">
        <w:rPr>
          <w:rFonts w:hint="eastAsia"/>
          <w:b/>
        </w:rPr>
        <w:t>AX=0</w:t>
      </w:r>
      <w:r w:rsidRPr="002F5C25">
        <w:rPr>
          <w:rFonts w:hint="eastAsia"/>
          <w:b/>
        </w:rPr>
        <w:t>。则</w:t>
      </w:r>
      <w:r w:rsidRPr="002F5C25">
        <w:rPr>
          <w:rFonts w:hint="eastAsia"/>
          <w:b/>
        </w:rPr>
        <w:t>r(A)=n-</w:t>
      </w:r>
      <w:proofErr w:type="spellStart"/>
      <w:r w:rsidRPr="002F5C25">
        <w:rPr>
          <w:rFonts w:hint="eastAsia"/>
          <w:b/>
        </w:rPr>
        <w:t>dimN</w:t>
      </w:r>
      <w:proofErr w:type="spellEnd"/>
      <w:r w:rsidRPr="002F5C25">
        <w:rPr>
          <w:rFonts w:hint="eastAsia"/>
          <w:b/>
        </w:rPr>
        <w:t>(X)</w:t>
      </w:r>
      <w:r w:rsidRPr="002F5C25">
        <w:rPr>
          <w:rFonts w:hint="eastAsia"/>
          <w:b/>
        </w:rPr>
        <w:t>。即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</w:t>
      </w:r>
      <w:proofErr w:type="gramStart"/>
      <w:r w:rsidRPr="002F5C25">
        <w:rPr>
          <w:rFonts w:hint="eastAsia"/>
          <w:b/>
        </w:rPr>
        <w:t>秩</w:t>
      </w:r>
      <w:proofErr w:type="gramEnd"/>
      <w:r w:rsidRPr="002F5C25">
        <w:rPr>
          <w:rFonts w:hint="eastAsia"/>
          <w:b/>
        </w:rPr>
        <w:t>等于</w:t>
      </w:r>
      <w:r w:rsidRPr="002F5C25">
        <w:rPr>
          <w:rFonts w:hint="eastAsia"/>
          <w:b/>
        </w:rPr>
        <w:t>A</w:t>
      </w:r>
      <w:r w:rsidRPr="002F5C25">
        <w:rPr>
          <w:rFonts w:hint="eastAsia"/>
          <w:b/>
        </w:rPr>
        <w:t>的行数</w:t>
      </w:r>
      <w:r w:rsidRPr="002F5C25">
        <w:rPr>
          <w:rFonts w:hint="eastAsia"/>
          <w:b/>
        </w:rPr>
        <w:t>(</w:t>
      </w:r>
      <w:r w:rsidRPr="002F5C25">
        <w:rPr>
          <w:rFonts w:hint="eastAsia"/>
          <w:b/>
        </w:rPr>
        <w:t>或列数，选较小的</w:t>
      </w:r>
      <w:r w:rsidRPr="002F5C25">
        <w:rPr>
          <w:rFonts w:hint="eastAsia"/>
          <w:b/>
        </w:rPr>
        <w:t>)-</w:t>
      </w:r>
      <w:proofErr w:type="gramStart"/>
      <w:r w:rsidRPr="002F5C25">
        <w:rPr>
          <w:rFonts w:hint="eastAsia"/>
          <w:b/>
        </w:rPr>
        <w:t>解空间</w:t>
      </w:r>
      <w:proofErr w:type="gramEnd"/>
      <w:r w:rsidRPr="002F5C25">
        <w:rPr>
          <w:rFonts w:hint="eastAsia"/>
          <w:b/>
        </w:rPr>
        <w:t>的维度。</w:t>
      </w:r>
    </w:p>
    <w:p w:rsidR="00194A9D" w:rsidRDefault="00194A9D" w:rsidP="00194A9D">
      <w:pPr>
        <w:pStyle w:val="2"/>
        <w:spacing w:before="156" w:after="156"/>
      </w:pPr>
      <w:bookmarkStart w:id="8" w:name="_Toc533424762"/>
      <w:r w:rsidRPr="00194A9D">
        <w:rPr>
          <w:rFonts w:hint="eastAsia"/>
        </w:rPr>
        <w:t>矩阵的迹</w:t>
      </w:r>
      <w:bookmarkEnd w:id="8"/>
    </w:p>
    <w:p w:rsidR="00194A9D" w:rsidRDefault="00194A9D" w:rsidP="00194A9D">
      <w:pPr>
        <w:pStyle w:val="a1"/>
        <w:ind w:firstLine="420"/>
      </w:pPr>
      <w:r>
        <w:t>N</w:t>
      </w:r>
      <w:r>
        <w:rPr>
          <w:rFonts w:hint="eastAsia"/>
        </w:rPr>
        <w:t>阶矩阵主对角线元素的和叫做矩阵的迹，记作</w:t>
      </w:r>
      <w:proofErr w:type="spellStart"/>
      <w:r>
        <w:rPr>
          <w:rFonts w:hint="eastAsia"/>
        </w:rPr>
        <w:t>tr</w:t>
      </w:r>
      <w:proofErr w:type="spellEnd"/>
      <w:r>
        <w:t>(A)</w:t>
      </w:r>
      <w:r>
        <w:rPr>
          <w:rFonts w:hint="eastAsia"/>
        </w:rPr>
        <w:t>。</w:t>
      </w:r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迹是</w:t>
      </w:r>
      <w:r w:rsidRPr="00194A9D">
        <w:rPr>
          <w:rFonts w:hint="eastAsia"/>
          <w:sz w:val="28"/>
          <w:szCs w:val="28"/>
        </w:rPr>
        <w:t>n</w:t>
      </w:r>
      <w:r w:rsidRPr="00194A9D">
        <w:rPr>
          <w:rFonts w:hint="eastAsia"/>
          <w:sz w:val="28"/>
          <w:szCs w:val="28"/>
        </w:rPr>
        <w:t>阶矩阵所有特征值的</w:t>
      </w:r>
      <w:proofErr w:type="gramStart"/>
      <w:r w:rsidRPr="00194A9D">
        <w:rPr>
          <w:rFonts w:hint="eastAsia"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mA+nB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tr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 w:rsidR="00194A9D" w:rsidRPr="00194A9D" w:rsidRDefault="00194A9D" w:rsidP="00F40EAC">
      <w:pPr>
        <w:pStyle w:val="affc"/>
        <w:numPr>
          <w:ilvl w:val="0"/>
          <w:numId w:val="5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=tr(BA)</m:t>
        </m:r>
      </m:oMath>
    </w:p>
    <w:p w:rsidR="00194A9D" w:rsidRDefault="00194A9D" w:rsidP="00194A9D">
      <w:pPr>
        <w:pStyle w:val="2"/>
        <w:spacing w:before="156" w:after="156"/>
      </w:pPr>
      <w:bookmarkStart w:id="9" w:name="_Toc533424763"/>
      <w:r w:rsidRPr="00194A9D">
        <w:rPr>
          <w:rFonts w:hint="eastAsia"/>
        </w:rPr>
        <w:t>特征值和特征向量</w:t>
      </w:r>
      <w:bookmarkEnd w:id="9"/>
    </w:p>
    <w:p w:rsidR="00194A9D" w:rsidRDefault="00194A9D" w:rsidP="00194A9D">
      <w:pPr>
        <w:pStyle w:val="a1"/>
        <w:ind w:firstLine="420"/>
      </w:pPr>
      <w:r w:rsidRPr="00FC48E0">
        <w:rPr>
          <w:rFonts w:hint="eastAsia"/>
        </w:rPr>
        <w:t>设</w:t>
      </w:r>
      <w:r>
        <w:t>A</w:t>
      </w:r>
      <w:r w:rsidRPr="00FC48E0">
        <w:t>是</w:t>
      </w:r>
      <w:r>
        <w:t>n</w:t>
      </w:r>
      <w:r w:rsidRPr="00FC48E0">
        <w:t>阶方阵，如果数</w:t>
      </w:r>
      <w:r w:rsidRPr="00FC48E0">
        <w:t>λ</w:t>
      </w:r>
      <w:r w:rsidRPr="00FC48E0">
        <w:t>和</w:t>
      </w:r>
      <w:r>
        <w:t>n</w:t>
      </w:r>
      <w:proofErr w:type="gramStart"/>
      <w:r w:rsidRPr="00FC48E0">
        <w:t>维非零</w:t>
      </w:r>
      <w:proofErr w:type="gramEnd"/>
      <w:r w:rsidRPr="00FC48E0">
        <w:t>列向量</w:t>
      </w:r>
      <w:r>
        <w:t>x</w:t>
      </w:r>
      <w:r w:rsidRPr="00FC48E0">
        <w:t>使关系式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成立，那么这样的数</w:t>
      </w:r>
      <w:r w:rsidRPr="00FC48E0">
        <w:t>λ</w:t>
      </w:r>
      <w:r w:rsidRPr="00FC48E0">
        <w:t>称为矩阵</w:t>
      </w:r>
      <w:r w:rsidRPr="00FC48E0">
        <w:t>A</w:t>
      </w:r>
      <w:r w:rsidRPr="00FC48E0">
        <w:t>特征值，非零向量</w:t>
      </w:r>
      <w:r w:rsidRPr="00FC48E0">
        <w:t>x</w:t>
      </w:r>
      <w:r w:rsidRPr="00FC48E0">
        <w:t>称为</w:t>
      </w:r>
      <w:r w:rsidRPr="00FC48E0">
        <w:t>A</w:t>
      </w:r>
      <w:r w:rsidRPr="00FC48E0">
        <w:t>的对应于特征值</w:t>
      </w:r>
      <w:r w:rsidRPr="00FC48E0">
        <w:t>λ</w:t>
      </w:r>
      <w:r w:rsidRPr="00FC48E0">
        <w:t>的特征向量。</w:t>
      </w:r>
    </w:p>
    <w:p w:rsidR="00194A9D" w:rsidRDefault="00194A9D" w:rsidP="00194A9D">
      <w:pPr>
        <w:pStyle w:val="a1"/>
        <w:ind w:firstLine="420"/>
      </w:pPr>
      <w:r w:rsidRPr="00FC48E0">
        <w:t>式</w:t>
      </w:r>
      <w:r w:rsidRPr="00FC48E0">
        <w:t>Ax=</w:t>
      </w:r>
      <w:proofErr w:type="spellStart"/>
      <w:r w:rsidRPr="00FC48E0">
        <w:t>λx</w:t>
      </w:r>
      <w:proofErr w:type="spellEnd"/>
      <w:r w:rsidRPr="00FC48E0">
        <w:t>也可写成</w:t>
      </w:r>
      <w:r w:rsidRPr="00FC48E0">
        <w:t>( A-</w:t>
      </w:r>
      <w:proofErr w:type="spellStart"/>
      <w:r w:rsidRPr="00FC48E0">
        <w:t>λE</w:t>
      </w:r>
      <w:proofErr w:type="spellEnd"/>
      <w:r w:rsidRPr="00FC48E0">
        <w:t>)X=0</w:t>
      </w:r>
      <w:r w:rsidRPr="00FC48E0">
        <w:t>。这是</w:t>
      </w:r>
      <w:r w:rsidRPr="00FC48E0">
        <w:t>n</w:t>
      </w:r>
      <w:proofErr w:type="gramStart"/>
      <w:r w:rsidRPr="00FC48E0">
        <w:t>个</w:t>
      </w:r>
      <w:proofErr w:type="gramEnd"/>
      <w:r w:rsidRPr="00FC48E0">
        <w:t>未知数</w:t>
      </w:r>
      <w:r w:rsidRPr="00FC48E0">
        <w:t>n</w:t>
      </w:r>
      <w:proofErr w:type="gramStart"/>
      <w:r w:rsidRPr="00FC48E0">
        <w:t>个</w:t>
      </w:r>
      <w:proofErr w:type="gramEnd"/>
      <w:r w:rsidRPr="00FC48E0">
        <w:t>方程的齐次线性方程组，它有</w:t>
      </w:r>
      <w:proofErr w:type="gramStart"/>
      <w:r w:rsidRPr="00FC48E0">
        <w:t>非零解</w:t>
      </w:r>
      <w:proofErr w:type="gramEnd"/>
      <w:r w:rsidRPr="00FC48E0">
        <w:t>的充分必要条件是系数行列式</w:t>
      </w:r>
      <w:r w:rsidRPr="00FC48E0">
        <w:t>| A-</w:t>
      </w:r>
      <w:proofErr w:type="spellStart"/>
      <w:r w:rsidRPr="00FC48E0">
        <w:t>λE</w:t>
      </w:r>
      <w:proofErr w:type="spellEnd"/>
      <w:r w:rsidRPr="00FC48E0">
        <w:t>|=0</w:t>
      </w:r>
      <w:r>
        <w:t>.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λE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:rsidR="00194A9D" w:rsidRDefault="00194A9D" w:rsidP="00194A9D">
      <w:pPr>
        <w:pStyle w:val="a1"/>
        <w:ind w:firstLine="420"/>
      </w:pPr>
      <w:r w:rsidRPr="00B036F1">
        <w:lastRenderedPageBreak/>
        <w:t>Hamilton-Cayley</w:t>
      </w:r>
      <w:r w:rsidRPr="00B036F1">
        <w:t>定理</w:t>
      </w:r>
      <w:r>
        <w:rPr>
          <w:rFonts w:hint="eastAsia"/>
        </w:rPr>
        <w:t>：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矩阵</w:t>
      </w:r>
      <w:r>
        <w:rPr>
          <w:rFonts w:hint="eastAsia"/>
        </w:rPr>
        <w:t>A</w:t>
      </w:r>
      <w:r>
        <w:rPr>
          <w:rFonts w:hint="eastAsia"/>
        </w:rPr>
        <w:t>的特征多项式也是它</w:t>
      </w:r>
      <w:proofErr w:type="gramStart"/>
      <w:r>
        <w:rPr>
          <w:rFonts w:hint="eastAsia"/>
        </w:rPr>
        <w:t>的零化多项式</w:t>
      </w:r>
      <w:proofErr w:type="gramEnd"/>
      <w:r>
        <w:rPr>
          <w:rFonts w:hint="eastAsia"/>
        </w:rPr>
        <w:t>，即对于矩阵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有：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</w:p>
    <w:p w:rsidR="00194A9D" w:rsidRPr="00EC18CD" w:rsidRDefault="00194A9D" w:rsidP="00194A9D"/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三角</w:t>
      </w:r>
      <w:r w:rsidRPr="00194A9D">
        <w:rPr>
          <w:rFonts w:hint="eastAsia"/>
          <w:b/>
          <w:sz w:val="28"/>
          <w:szCs w:val="28"/>
        </w:rPr>
        <w:t>/</w:t>
      </w:r>
      <w:r w:rsidRPr="00194A9D">
        <w:rPr>
          <w:rFonts w:hint="eastAsia"/>
          <w:b/>
          <w:sz w:val="28"/>
          <w:szCs w:val="28"/>
        </w:rPr>
        <w:t>对角矩阵</w:t>
      </w:r>
      <w:proofErr w:type="gramStart"/>
      <w:r w:rsidRPr="00194A9D">
        <w:rPr>
          <w:rFonts w:hint="eastAsia"/>
          <w:b/>
          <w:sz w:val="28"/>
          <w:szCs w:val="28"/>
        </w:rPr>
        <w:t>对角元</w:t>
      </w:r>
      <w:proofErr w:type="gramEnd"/>
      <w:r w:rsidRPr="00194A9D">
        <w:rPr>
          <w:rFonts w:hint="eastAsia"/>
          <w:b/>
          <w:sz w:val="28"/>
          <w:szCs w:val="28"/>
        </w:rPr>
        <w:t>即为它的特征值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b/>
          <w:sz w:val="28"/>
          <w:szCs w:val="28"/>
        </w:rPr>
        <w:t>N</w:t>
      </w:r>
      <w:r w:rsidRPr="00194A9D">
        <w:rPr>
          <w:rFonts w:hint="eastAsia"/>
          <w:b/>
          <w:sz w:val="28"/>
          <w:szCs w:val="28"/>
        </w:rPr>
        <w:t>阶矩阵的迹等于其特征值之</w:t>
      </w:r>
      <w:proofErr w:type="gramStart"/>
      <w:r w:rsidRPr="00194A9D">
        <w:rPr>
          <w:rFonts w:hint="eastAsia"/>
          <w:b/>
          <w:sz w:val="28"/>
          <w:szCs w:val="28"/>
        </w:rPr>
        <w:t>和</w:t>
      </w:r>
      <w:proofErr w:type="gramEnd"/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194A9D">
        <w:rPr>
          <w:rFonts w:hint="eastAsia"/>
          <w:b/>
          <w:sz w:val="28"/>
          <w:szCs w:val="28"/>
        </w:rPr>
        <w:t>相似矩阵特征值相同</w:t>
      </w:r>
    </w:p>
    <w:p w:rsidR="00194A9D" w:rsidRP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BA</m:t>
            </m:r>
          </m:e>
        </m:d>
      </m:oMath>
      <w:r w:rsidRPr="00194A9D">
        <w:rPr>
          <w:rFonts w:hint="eastAsia"/>
          <w:b/>
          <w:sz w:val="28"/>
          <w:szCs w:val="28"/>
        </w:rPr>
        <w:t xml:space="preserve"> </w:t>
      </w:r>
      <w:r w:rsidRPr="00194A9D">
        <w:rPr>
          <w:b/>
          <w:sz w:val="28"/>
          <w:szCs w:val="28"/>
        </w:rPr>
        <w:t>(AB</w:t>
      </w:r>
      <w:r w:rsidRPr="00194A9D">
        <w:rPr>
          <w:rFonts w:hint="eastAsia"/>
          <w:b/>
          <w:sz w:val="28"/>
          <w:szCs w:val="28"/>
        </w:rPr>
        <w:t>为方阵</w:t>
      </w:r>
      <w:r w:rsidRPr="00194A9D">
        <w:rPr>
          <w:b/>
          <w:sz w:val="28"/>
          <w:szCs w:val="28"/>
        </w:rPr>
        <w:t>)</w:t>
      </w:r>
    </w:p>
    <w:p w:rsidR="00194A9D" w:rsidRDefault="00194A9D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kA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k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*</m:t>
        </m:r>
        <m:r>
          <m:rPr>
            <m:sty m:val="bi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</w:p>
    <w:p w:rsidR="00C063B2" w:rsidRDefault="00C063B2" w:rsidP="00F40EAC">
      <w:pPr>
        <w:pStyle w:val="affc"/>
        <w:numPr>
          <w:ilvl w:val="0"/>
          <w:numId w:val="6"/>
        </w:numPr>
        <w:ind w:firstLineChars="0"/>
        <w:rPr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k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ind w:left="420"/>
        <w:rPr>
          <w:rFonts w:hint="eastAsia"/>
          <w:sz w:val="28"/>
          <w:szCs w:val="28"/>
        </w:rPr>
      </w:pPr>
      <w:r w:rsidRPr="00C063B2">
        <w:rPr>
          <w:rFonts w:hint="eastAsia"/>
          <w:sz w:val="28"/>
          <w:szCs w:val="28"/>
        </w:rPr>
        <w:t>证明：</w:t>
      </w:r>
    </w:p>
    <w:p w:rsidR="00C063B2" w:rsidRPr="00C063B2" w:rsidRDefault="00C063B2" w:rsidP="00C063B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设矩阵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的特征根为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</m:oMath>
      <w:r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X=A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hint="eastAsia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rFonts w:hint="eastAsia"/>
          <w:sz w:val="28"/>
          <w:szCs w:val="28"/>
        </w:rPr>
        <w:t>，所以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为矩阵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>的特征根，同理可证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</w:p>
    <w:p w:rsidR="00C063B2" w:rsidRPr="00C063B2" w:rsidRDefault="00C063B2" w:rsidP="00C063B2">
      <w:pPr>
        <w:rPr>
          <w:b/>
          <w:sz w:val="28"/>
          <w:szCs w:val="28"/>
        </w:rPr>
      </w:pPr>
    </w:p>
    <w:p w:rsidR="00194A9D" w:rsidRDefault="00194A9D" w:rsidP="00194A9D">
      <w:pPr>
        <w:pStyle w:val="2"/>
        <w:spacing w:before="156" w:after="156"/>
      </w:pPr>
      <w:bookmarkStart w:id="10" w:name="_Toc533424764"/>
      <w:r w:rsidRPr="00194A9D">
        <w:rPr>
          <w:rFonts w:hint="eastAsia"/>
        </w:rPr>
        <w:t>相似矩阵</w:t>
      </w:r>
      <w:bookmarkEnd w:id="10"/>
    </w:p>
    <w:p w:rsidR="00194A9D" w:rsidRDefault="00194A9D" w:rsidP="00194A9D">
      <w:pPr>
        <w:pStyle w:val="a1"/>
        <w:ind w:firstLine="420"/>
      </w:pPr>
      <w:r w:rsidRPr="00B30407">
        <w:rPr>
          <w:rFonts w:hint="eastAsia"/>
        </w:rPr>
        <w:t>设</w:t>
      </w:r>
      <w:r w:rsidRPr="00B30407">
        <w:t>A</w:t>
      </w:r>
      <w:r w:rsidRPr="00B30407">
        <w:t>，</w:t>
      </w:r>
      <w:r w:rsidRPr="00B30407">
        <w:t>B</w:t>
      </w:r>
      <w:r w:rsidRPr="00B30407">
        <w:t>为</w:t>
      </w:r>
      <w:r w:rsidRPr="00B30407">
        <w:t>n</w:t>
      </w:r>
      <w:r w:rsidRPr="00B30407">
        <w:t>阶矩阵，如果有</w:t>
      </w:r>
      <w:r w:rsidRPr="00B30407">
        <w:t>n</w:t>
      </w:r>
      <w:r w:rsidRPr="00B30407">
        <w:t>阶可逆矩阵</w:t>
      </w:r>
      <w:r w:rsidRPr="00B30407">
        <w:t>P</w:t>
      </w:r>
      <w:r w:rsidRPr="00B30407">
        <w:t>存在，使得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，则称矩阵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相似，记作</w:t>
      </w:r>
      <m:oMath>
        <m:r>
          <m:rPr>
            <m:sty m:val="p"/>
          </m:rPr>
          <w:rPr>
            <w:rFonts w:ascii="Cambria Math" w:hAnsi="Cambria Math"/>
          </w:rPr>
          <m:t>A~B</m:t>
        </m:r>
      </m:oMath>
      <w:r>
        <w:rPr>
          <w:rFonts w:hint="eastAsia"/>
        </w:rPr>
        <w:t>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运算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称为相似变换，</w:t>
      </w:r>
      <w:r>
        <w:rPr>
          <w:rFonts w:hint="eastAsia"/>
        </w:rPr>
        <w:t>P</w:t>
      </w:r>
      <w:r>
        <w:rPr>
          <w:rFonts w:hint="eastAsia"/>
        </w:rPr>
        <w:t>称为相似变换矩阵。</w:t>
      </w: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性质：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B~A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lastRenderedPageBreak/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B~C</m:t>
        </m:r>
      </m:oMath>
      <w:r w:rsidRPr="00194A9D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A~C</m:t>
        </m:r>
      </m:oMath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sz w:val="28"/>
          <w:szCs w:val="28"/>
        </w:rPr>
        <w:t>,B</w:t>
      </w:r>
      <w:proofErr w:type="gramStart"/>
      <w:r w:rsidRPr="00194A9D">
        <w:rPr>
          <w:rFonts w:hint="eastAsia"/>
          <w:sz w:val="28"/>
          <w:szCs w:val="28"/>
        </w:rPr>
        <w:t>秩</w:t>
      </w:r>
      <w:proofErr w:type="gramEnd"/>
      <w:r w:rsidRPr="00194A9D">
        <w:rPr>
          <w:rFonts w:hint="eastAsia"/>
          <w:sz w:val="28"/>
          <w:szCs w:val="28"/>
        </w:rPr>
        <w:t>相同、行列式相同、迹相同，</w:t>
      </w:r>
      <w:r w:rsidRPr="00194A9D">
        <w:rPr>
          <w:rFonts w:hint="eastAsia"/>
          <w:b/>
          <w:sz w:val="28"/>
          <w:szCs w:val="28"/>
        </w:rPr>
        <w:t>特征值和特征多项式相同</w:t>
      </w:r>
    </w:p>
    <w:p w:rsidR="00194A9D" w:rsidRPr="00194A9D" w:rsidRDefault="00194A9D" w:rsidP="00F40EAC">
      <w:pPr>
        <w:pStyle w:val="affc"/>
        <w:numPr>
          <w:ilvl w:val="0"/>
          <w:numId w:val="7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A~B</m:t>
        </m:r>
      </m:oMath>
      <w:r w:rsidRPr="00194A9D">
        <w:rPr>
          <w:rFonts w:hint="eastAsia"/>
          <w:sz w:val="28"/>
          <w:szCs w:val="28"/>
        </w:rPr>
        <w:t>，则</w:t>
      </w:r>
      <w:r w:rsidRPr="00194A9D">
        <w:rPr>
          <w:rFonts w:hint="eastAsia"/>
          <w:sz w:val="28"/>
          <w:szCs w:val="28"/>
        </w:rPr>
        <w:t>A</w:t>
      </w:r>
      <w:r w:rsidRPr="00194A9D">
        <w:rPr>
          <w:rFonts w:hint="eastAsia"/>
          <w:sz w:val="28"/>
          <w:szCs w:val="28"/>
        </w:rPr>
        <w:t>、</w:t>
      </w:r>
      <w:r w:rsidRPr="00194A9D">
        <w:rPr>
          <w:sz w:val="28"/>
          <w:szCs w:val="28"/>
        </w:rPr>
        <w:t>B</w:t>
      </w:r>
      <w:r w:rsidRPr="00194A9D">
        <w:rPr>
          <w:rFonts w:hint="eastAsia"/>
          <w:sz w:val="28"/>
          <w:szCs w:val="28"/>
        </w:rPr>
        <w:t>具有相同的可逆性</w:t>
      </w:r>
    </w:p>
    <w:p w:rsidR="00194A9D" w:rsidRDefault="00194A9D" w:rsidP="00194A9D">
      <w:pPr>
        <w:pStyle w:val="a1"/>
        <w:ind w:firstLine="420"/>
      </w:pPr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若矩阵相似于某个对角矩阵，则该矩阵可对角化。</w:t>
      </w:r>
    </w:p>
    <w:p w:rsidR="00194A9D" w:rsidRDefault="00194A9D" w:rsidP="00194A9D">
      <w:pPr>
        <w:pStyle w:val="1"/>
        <w:spacing w:after="312"/>
      </w:pPr>
      <w:bookmarkStart w:id="11" w:name="_Toc533424765"/>
      <w:r w:rsidRPr="00194A9D">
        <w:rPr>
          <w:rFonts w:hint="eastAsia"/>
        </w:rPr>
        <w:t>欧式空间和酉空间</w:t>
      </w:r>
      <w:bookmarkEnd w:id="11"/>
    </w:p>
    <w:p w:rsidR="00194A9D" w:rsidRDefault="00194A9D" w:rsidP="00194A9D">
      <w:pPr>
        <w:pStyle w:val="2"/>
        <w:spacing w:before="156" w:after="156"/>
      </w:pPr>
      <w:bookmarkStart w:id="12" w:name="_Toc533424766"/>
      <w:r w:rsidRPr="00194A9D">
        <w:rPr>
          <w:rFonts w:hint="eastAsia"/>
        </w:rPr>
        <w:t>共轭转置</w:t>
      </w:r>
      <w:bookmarkEnd w:id="12"/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数的共轭转置：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实数</w:t>
      </w:r>
      <w:r w:rsidRPr="00194A9D">
        <w:rPr>
          <w:rFonts w:hint="eastAsia"/>
        </w:rPr>
        <w:t>x</w:t>
      </w:r>
      <w:r w:rsidRPr="00194A9D">
        <w:rPr>
          <w:rFonts w:hint="eastAsia"/>
        </w:rPr>
        <w:t>的共轭仍然是实数本身，复数</w:t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=a+bi</m:t>
        </m:r>
      </m:oMath>
      <w:r w:rsidRPr="00194A9D">
        <w:rPr>
          <w:rFonts w:hint="eastAsia"/>
        </w:rPr>
        <w:t>的共轭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bi</m:t>
        </m:r>
      </m:oMath>
      <w:r w:rsidRPr="00194A9D">
        <w:rPr>
          <w:rFonts w:hint="eastAsia"/>
        </w:rPr>
        <w:t>。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数</w:t>
      </w:r>
      <w:r w:rsidRPr="00194A9D">
        <w:t>x</w:t>
      </w:r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复数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实数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向量的共轭转置：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的共轭转置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…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194A9D" w:rsidRPr="00194A9D" w:rsidRDefault="00194A9D" w:rsidP="00194A9D">
      <w:pPr>
        <w:pStyle w:val="a1"/>
        <w:ind w:firstLine="420"/>
      </w:pPr>
      <w:r w:rsidRPr="00194A9D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矩阵的共轭转置：</w:t>
      </w:r>
    </w:p>
    <w:p w:rsidR="00194A9D" w:rsidRPr="00194A9D" w:rsidRDefault="00194A9D" w:rsidP="00194A9D">
      <w:pPr>
        <w:pStyle w:val="a1"/>
        <w:ind w:firstLine="420"/>
      </w:pPr>
      <w:r w:rsidRPr="00194A9D">
        <w:tab/>
      </w:r>
      <w:r w:rsidRPr="00194A9D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194A9D"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194A9D">
        <w:rPr>
          <w:rFonts w:hint="eastAsia"/>
        </w:rPr>
        <w:t>是列向量，矩阵</w:t>
      </w:r>
      <w:r w:rsidRPr="00194A9D">
        <w:rPr>
          <w:rFonts w:hint="eastAsia"/>
        </w:rPr>
        <w:t>A</w:t>
      </w:r>
      <w:r w:rsidRPr="00194A9D">
        <w:rPr>
          <w:rFonts w:hint="eastAsia"/>
        </w:rPr>
        <w:t>的共轭转置</w:t>
      </w:r>
    </w:p>
    <w:p w:rsidR="00194A9D" w:rsidRPr="00194A9D" w:rsidRDefault="005F1E7C" w:rsidP="00194A9D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共轭与转置的性质：</w:t>
      </w:r>
    </w:p>
    <w:p w:rsidR="00194A9D" w:rsidRPr="00194A9D" w:rsidRDefault="005F1E7C" w:rsidP="00F40EAC">
      <w:pPr>
        <w:pStyle w:val="a1"/>
        <w:numPr>
          <w:ilvl w:val="0"/>
          <w:numId w:val="8"/>
        </w:numPr>
        <w:ind w:firstLine="420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</w:p>
    <w:p w:rsidR="00194A9D" w:rsidRPr="00194A9D" w:rsidRDefault="005F1E7C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194A9D" w:rsidRPr="00194A9D" w:rsidRDefault="005F1E7C" w:rsidP="00F40EAC">
      <w:pPr>
        <w:pStyle w:val="a1"/>
        <w:numPr>
          <w:ilvl w:val="0"/>
          <w:numId w:val="8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实数矩阵</m:t>
            </m:r>
          </m:e>
        </m:d>
      </m:oMath>
    </w:p>
    <w:p w:rsidR="00194A9D" w:rsidRPr="00194A9D" w:rsidRDefault="00194A9D" w:rsidP="00194A9D">
      <w:pPr>
        <w:pStyle w:val="a1"/>
        <w:ind w:firstLine="420"/>
      </w:pPr>
      <w:r w:rsidRPr="00194A9D">
        <w:rPr>
          <w:rFonts w:hint="eastAsia"/>
        </w:rPr>
        <w:t>共轭转置的一些性质：</w:t>
      </w:r>
    </w:p>
    <w:p w:rsidR="00194A9D" w:rsidRPr="00194A9D" w:rsidRDefault="005F1E7C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</w:p>
    <w:p w:rsidR="00194A9D" w:rsidRPr="00194A9D" w:rsidRDefault="005F1E7C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5F1E7C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194A9D" w:rsidRPr="00194A9D">
        <w:rPr>
          <w:rFonts w:hint="eastAsia"/>
        </w:rPr>
        <w:t xml:space="preserve"> </w:t>
      </w:r>
      <w:r w:rsidR="00194A9D" w:rsidRPr="00194A9D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Pr="00194A9D" w:rsidRDefault="005F1E7C" w:rsidP="00F40EAC">
      <w:pPr>
        <w:pStyle w:val="a1"/>
        <w:numPr>
          <w:ilvl w:val="0"/>
          <w:numId w:val="9"/>
        </w:numPr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94A9D" w:rsidRDefault="00194A9D" w:rsidP="00194A9D">
      <w:pPr>
        <w:pStyle w:val="2"/>
        <w:spacing w:before="156" w:after="156"/>
      </w:pPr>
      <w:bookmarkStart w:id="13" w:name="_Toc533424767"/>
      <w:r w:rsidRPr="00194A9D">
        <w:rPr>
          <w:rFonts w:hint="eastAsia"/>
        </w:rPr>
        <w:t>欧式空间与酉空间</w:t>
      </w:r>
      <w:bookmarkEnd w:id="13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欧式空间：有限维的实数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全体实向量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酉空间：有限维的复数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</w:t>
      </w:r>
    </w:p>
    <w:p w:rsidR="00194A9D" w:rsidRPr="00E06658" w:rsidRDefault="00194A9D" w:rsidP="00194A9D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全体复向量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+ib∈C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1≤i≤n}</m:t>
        </m:r>
      </m:oMath>
    </w:p>
    <w:p w:rsidR="00194A9D" w:rsidRDefault="00194A9D" w:rsidP="00194A9D">
      <w:pPr>
        <w:pStyle w:val="2"/>
        <w:spacing w:before="156" w:after="156"/>
      </w:pPr>
      <w:bookmarkStart w:id="14" w:name="_Toc533424768"/>
      <w:proofErr w:type="gramStart"/>
      <w:r w:rsidRPr="00194A9D">
        <w:rPr>
          <w:rFonts w:hint="eastAsia"/>
        </w:rPr>
        <w:t>內</w:t>
      </w:r>
      <w:proofErr w:type="gramEnd"/>
      <w:r w:rsidRPr="00194A9D">
        <w:rPr>
          <w:rFonts w:hint="eastAsia"/>
        </w:rPr>
        <w:t>积</w:t>
      </w:r>
      <w:bookmarkEnd w:id="14"/>
    </w:p>
    <w:p w:rsidR="00194A9D" w:rsidRDefault="00194A9D" w:rsidP="00194A9D">
      <w:pPr>
        <w:pStyle w:val="a1"/>
        <w:ind w:firstLine="420"/>
      </w:pPr>
      <w:r>
        <w:rPr>
          <w:rFonts w:hint="eastAsia"/>
        </w:rPr>
        <w:t>在实数</w:t>
      </w:r>
      <w:r>
        <w:rPr>
          <w:rFonts w:hint="eastAsia"/>
        </w:rPr>
        <w:t>R(</w:t>
      </w:r>
      <w:r>
        <w:rPr>
          <w:rFonts w:hint="eastAsia"/>
        </w:rPr>
        <w:t>复数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的有限维线性空间</w:t>
      </w:r>
      <w:r>
        <w:rPr>
          <w:rFonts w:hint="eastAsia"/>
        </w:rPr>
        <w:t>V</w:t>
      </w:r>
      <w:r>
        <w:rPr>
          <w:rFonts w:hint="eastAsia"/>
        </w:rPr>
        <w:t>内，若</w:t>
      </w:r>
      <m:oMath>
        <m:r>
          <m:rPr>
            <m:sty m:val="p"/>
          </m:rPr>
          <w:rPr>
            <w:rFonts w:ascii="Cambria Math" w:hAnsi="Cambria Math"/>
          </w:rPr>
          <m:t>∀X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Y∈V</m:t>
        </m:r>
      </m:oMath>
      <w:r>
        <w:rPr>
          <w:rFonts w:hint="eastAsia"/>
        </w:rPr>
        <w:t>,</w:t>
      </w:r>
      <w:r>
        <w:rPr>
          <w:rFonts w:hint="eastAsia"/>
        </w:rPr>
        <w:t>有一种规则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使之对应一个实数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，则称该实数</w:t>
      </w:r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积，该规则满足以下条件：</w:t>
      </w:r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对称性：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t>可加性：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X,Z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Y,Z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proofErr w:type="gramStart"/>
      <w:r w:rsidRPr="00194A9D">
        <w:rPr>
          <w:rFonts w:hint="eastAsia"/>
          <w:sz w:val="28"/>
          <w:szCs w:val="28"/>
        </w:rPr>
        <w:t>齐次性</w:t>
      </w:r>
      <w:proofErr w:type="gramEnd"/>
      <w:r w:rsidRPr="00194A9D">
        <w:rPr>
          <w:rFonts w:hint="eastAsia"/>
          <w:sz w:val="28"/>
          <w:szCs w:val="28"/>
        </w:rPr>
        <w:t>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194A9D" w:rsidRPr="00194A9D" w:rsidRDefault="00194A9D" w:rsidP="00F40EAC">
      <w:pPr>
        <w:pStyle w:val="affc"/>
        <w:numPr>
          <w:ilvl w:val="0"/>
          <w:numId w:val="10"/>
        </w:numPr>
        <w:ind w:firstLineChars="0"/>
        <w:rPr>
          <w:sz w:val="28"/>
          <w:szCs w:val="28"/>
        </w:rPr>
      </w:pPr>
      <w:r w:rsidRPr="00194A9D">
        <w:rPr>
          <w:rFonts w:hint="eastAsia"/>
          <w:sz w:val="28"/>
          <w:szCs w:val="28"/>
        </w:rPr>
        <w:lastRenderedPageBreak/>
        <w:t>非负性：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≥0</m:t>
        </m:r>
      </m:oMath>
      <w:r w:rsidRPr="00194A9D">
        <w:rPr>
          <w:rFonts w:hint="eastAsia"/>
          <w:sz w:val="28"/>
          <w:szCs w:val="28"/>
        </w:rPr>
        <w:t>,</w:t>
      </w:r>
      <w:r w:rsidRPr="00194A9D"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</m:oMath>
      <w:r w:rsidRPr="00194A9D">
        <w:rPr>
          <w:rFonts w:hint="eastAsia"/>
          <w:sz w:val="28"/>
          <w:szCs w:val="28"/>
        </w:rPr>
        <w:t>时，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</w:p>
    <w:p w:rsidR="00194A9D" w:rsidRDefault="00194A9D" w:rsidP="00493CE7">
      <w:pPr>
        <w:pStyle w:val="a1"/>
        <w:ind w:firstLineChars="53" w:firstLine="148"/>
      </w:pPr>
      <w:r>
        <w:rPr>
          <w:rFonts w:hint="eastAsia"/>
        </w:rPr>
        <w:t>称</w:t>
      </w:r>
      <w:r>
        <w:rPr>
          <w:rFonts w:hint="eastAsia"/>
        </w:rPr>
        <w:t>V</w:t>
      </w:r>
      <w:r>
        <w:rPr>
          <w:rFonts w:hint="eastAsia"/>
        </w:rPr>
        <w:t>为实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t>)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积空间。</w:t>
      </w:r>
    </w:p>
    <w:p w:rsidR="00194A9D" w:rsidRDefault="00C6756B" w:rsidP="00C6756B">
      <w:pPr>
        <w:pStyle w:val="3"/>
        <w:spacing w:before="156" w:after="156"/>
      </w:pPr>
      <w:bookmarkStart w:id="15" w:name="_Toc533424769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积运算</w:t>
      </w:r>
      <w:bookmarkEnd w:id="15"/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  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X,Y∈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,</w:t>
      </w:r>
    </w:p>
    <w:p w:rsidR="00C6756B" w:rsidRDefault="00C6756B" w:rsidP="00C6756B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</m:oMath>
    </w:p>
    <w:p w:rsidR="00C6756B" w:rsidRDefault="00C6756B" w:rsidP="00C6756B">
      <w:pPr>
        <w:pStyle w:val="a1"/>
        <w:ind w:firstLine="420"/>
      </w:pPr>
    </w:p>
    <w:p w:rsidR="00C6756B" w:rsidRPr="00C6756B" w:rsidRDefault="00C6756B" w:rsidP="00C6756B">
      <w:pPr>
        <w:pStyle w:val="a1"/>
        <w:ind w:firstLine="420"/>
      </w:pPr>
      <w:r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hint="eastAsia"/>
        </w:rPr>
        <w:t xml:space="preserve"> </w:t>
      </w:r>
    </w:p>
    <w:p w:rsidR="00C6756B" w:rsidRDefault="00C6756B" w:rsidP="00C6756B">
      <w:pPr>
        <w:pStyle w:val="3"/>
        <w:spacing w:before="156" w:after="156"/>
      </w:pPr>
      <w:bookmarkStart w:id="16" w:name="_Toc533424770"/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积性质</w:t>
      </w:r>
      <w:bookmarkEnd w:id="16"/>
    </w:p>
    <w:p w:rsidR="00C6756B" w:rsidRPr="00AA2389" w:rsidRDefault="00C6756B" w:rsidP="00C6756B">
      <w:pPr>
        <w:pStyle w:val="a1"/>
        <w:ind w:firstLine="420"/>
      </w:pPr>
      <w:r>
        <w:rPr>
          <w:rFonts w:hint="eastAsia"/>
        </w:rPr>
        <w:t>上述四条：对称、可加、齐次、非负</w:t>
      </w:r>
    </w:p>
    <w:p w:rsidR="00C6756B" w:rsidRPr="00C6756B" w:rsidRDefault="005F1E7C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实数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(Y,X)</m:t>
            </m:r>
          </m:e>
        </m:acc>
        <m:r>
          <w:rPr>
            <w:rFonts w:ascii="Cambria Math" w:hAnsi="Cambria Math" w:hint="eastAsia"/>
            <w:sz w:val="28"/>
            <w:szCs w:val="28"/>
          </w:rPr>
          <m:t>复数</m:t>
        </m:r>
      </m:oMath>
    </w:p>
    <w:p w:rsidR="00C6756B" w:rsidRPr="00C6756B" w:rsidRDefault="005F1E7C" w:rsidP="00F40EAC">
      <w:pPr>
        <w:pStyle w:val="affc"/>
        <w:numPr>
          <w:ilvl w:val="0"/>
          <w:numId w:val="11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k(Y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X)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Y,X</m:t>
            </m:r>
          </m:e>
        </m:d>
      </m:oMath>
    </w:p>
    <w:p w:rsidR="00C6756B" w:rsidRPr="00C6756B" w:rsidRDefault="005F1E7C" w:rsidP="00C6756B">
      <w:pPr>
        <w:ind w:left="8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X,kY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C6756B" w:rsidRPr="00C6756B" w:rsidRDefault="00C6756B" w:rsidP="00C6756B">
      <w:pPr>
        <w:pStyle w:val="a1"/>
        <w:ind w:firstLineChars="0" w:firstLine="0"/>
      </w:pPr>
    </w:p>
    <w:p w:rsidR="00C6756B" w:rsidRDefault="00C6756B" w:rsidP="003336BF">
      <w:pPr>
        <w:pStyle w:val="2"/>
        <w:spacing w:before="156" w:after="156"/>
      </w:pPr>
      <w:bookmarkStart w:id="17" w:name="_Toc533424771"/>
      <w:r>
        <w:rPr>
          <w:rFonts w:hint="eastAsia"/>
        </w:rPr>
        <w:t>模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bookmarkEnd w:id="17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定义：非负实数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</m:oMath>
      <w:r>
        <w:rPr>
          <w:rFonts w:hint="eastAsia"/>
        </w:rPr>
        <w:t>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的长度</w:t>
      </w:r>
      <w:r>
        <w:rPr>
          <w:rFonts w:hint="eastAsia"/>
        </w:rPr>
        <w:t>(</w:t>
      </w:r>
      <w:r>
        <w:rPr>
          <w:rFonts w:hint="eastAsia"/>
        </w:rPr>
        <w:t>模或范数</w:t>
      </w:r>
      <w:r>
        <w:t>)</w:t>
      </w:r>
      <w:r>
        <w:rPr>
          <w:rFonts w:hint="eastAsia"/>
        </w:rPr>
        <w:t>，记为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定理：设</w:t>
      </w:r>
      <w:r>
        <w:rPr>
          <w:rFonts w:hint="eastAsia"/>
        </w:rPr>
        <w:t>V</w:t>
      </w:r>
      <w:r>
        <w:rPr>
          <w:rFonts w:hint="eastAsia"/>
        </w:rPr>
        <w:t>是欧氏空间，则：</w:t>
      </w:r>
    </w:p>
    <w:p w:rsidR="003336BF" w:rsidRPr="003336BF" w:rsidRDefault="005F1E7C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 w:hint="eastAsia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</w:p>
    <w:p w:rsidR="003336BF" w:rsidRPr="003336BF" w:rsidRDefault="005F1E7C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:rsidR="003336BF" w:rsidRPr="003336BF" w:rsidRDefault="005F1E7C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Pr="003336BF" w:rsidRDefault="005F1E7C" w:rsidP="00F40EAC">
      <w:pPr>
        <w:pStyle w:val="affc"/>
        <w:numPr>
          <w:ilvl w:val="0"/>
          <w:numId w:val="12"/>
        </w:numPr>
        <w:ind w:firstLineChars="0"/>
        <w:rPr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X+Y</m:t>
            </m:r>
          </m:e>
        </m:d>
        <m:r>
          <w:rPr>
            <w:rFonts w:ascii="Cambria Math" w:hAnsi="Cambria Math"/>
            <w:sz w:val="28"/>
            <w:szCs w:val="28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</m:oMath>
    </w:p>
    <w:p w:rsidR="003336BF" w:rsidRDefault="003336BF" w:rsidP="003336BF">
      <w:pPr>
        <w:ind w:left="420"/>
      </w:pPr>
    </w:p>
    <w:p w:rsidR="003336BF" w:rsidRPr="002A2D97" w:rsidRDefault="003336BF" w:rsidP="003336BF">
      <w:pPr>
        <w:pStyle w:val="a1"/>
        <w:ind w:firstLine="420"/>
      </w:pPr>
      <w:r w:rsidRPr="002A2D97">
        <w:rPr>
          <w:rFonts w:hint="eastAsia"/>
        </w:rPr>
        <w:t>复数向量的模：</w:t>
      </w:r>
    </w:p>
    <w:p w:rsidR="003336BF" w:rsidRDefault="003336BF" w:rsidP="003336BF">
      <w:pPr>
        <w:pStyle w:val="a1"/>
        <w:ind w:firstLine="420"/>
      </w:pPr>
      <w:r w:rsidRPr="002A2D97">
        <w:tab/>
      </w:r>
      <w:r w:rsidRPr="002A2D97">
        <w:rPr>
          <w:rFonts w:hint="eastAsia"/>
        </w:rPr>
        <w:t>复数</w:t>
      </w:r>
      <w:r>
        <w:rPr>
          <w:rFonts w:hint="eastAsia"/>
        </w:rPr>
        <w:t>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+bi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336BF" w:rsidRPr="002A2D97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复向量的模：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 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i)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rad>
      </m:oMath>
    </w:p>
    <w:p w:rsidR="003336BF" w:rsidRDefault="003336BF" w:rsidP="003336BF">
      <w:pPr>
        <w:pStyle w:val="2"/>
        <w:spacing w:before="156" w:after="156"/>
      </w:pPr>
      <w:bookmarkStart w:id="18" w:name="_Toc533424772"/>
      <w:r>
        <w:rPr>
          <w:rFonts w:hint="eastAsia"/>
        </w:rPr>
        <w:t>正交</w:t>
      </w:r>
      <w:bookmarkEnd w:id="18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定义：欧氏空间中，若向量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,Y</m:t>
        </m:r>
      </m:oMath>
      <w:r>
        <w:rPr>
          <w:rFonts w:hint="eastAsia"/>
        </w:rPr>
        <w:t>满足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与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正交，记作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定理：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 ↔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ind w:left="126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推广，若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两两正交，则</w:t>
      </w:r>
    </w:p>
    <w:p w:rsidR="003336BF" w:rsidRPr="003336BF" w:rsidRDefault="005F1E7C" w:rsidP="003336BF">
      <w:pPr>
        <w:ind w:left="126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V</w:t>
      </w:r>
      <w:r w:rsidRPr="003336BF">
        <w:rPr>
          <w:rFonts w:hint="eastAsia"/>
          <w:sz w:val="28"/>
          <w:szCs w:val="28"/>
        </w:rPr>
        <w:t>中非零向量的两两正交向量组，则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必线性无关。</w:t>
      </w:r>
    </w:p>
    <w:p w:rsidR="003336BF" w:rsidRPr="003336BF" w:rsidRDefault="003336BF" w:rsidP="00F40EAC">
      <w:pPr>
        <w:pStyle w:val="affc"/>
        <w:numPr>
          <w:ilvl w:val="0"/>
          <w:numId w:val="13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rFonts w:hint="eastAsia"/>
          <w:sz w:val="28"/>
          <w:szCs w:val="28"/>
        </w:rPr>
        <w:t>维欧氏空间的任一基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3336BF">
        <w:rPr>
          <w:rFonts w:hint="eastAsia"/>
          <w:sz w:val="28"/>
          <w:szCs w:val="28"/>
        </w:rPr>
        <w:t>，均可找到一组标准正交基。</w:t>
      </w:r>
    </w:p>
    <w:p w:rsidR="003336BF" w:rsidRPr="003336BF" w:rsidRDefault="003336BF" w:rsidP="003336BF">
      <w:pPr>
        <w:pStyle w:val="a1"/>
        <w:ind w:firstLine="420"/>
      </w:pPr>
      <w:r w:rsidRPr="003336BF">
        <w:rPr>
          <w:rFonts w:hint="eastAsia"/>
        </w:rPr>
        <w:t>标准正交基的求法：</w:t>
      </w:r>
    </w:p>
    <w:p w:rsidR="003336BF" w:rsidRDefault="003336BF" w:rsidP="003336BF">
      <w:pPr>
        <w:pStyle w:val="a1"/>
        <w:ind w:firstLine="420"/>
      </w:pPr>
      <w:r>
        <w:rPr>
          <w:color w:val="FF0000"/>
        </w:rPr>
        <w:tab/>
      </w:r>
      <w:r>
        <w:rPr>
          <w:rFonts w:hint="eastAsia"/>
        </w:rPr>
        <w:t>设正交基为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,Y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，由于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正交，所以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rPr>
          <w:rFonts w:hint="eastAsia"/>
        </w:rPr>
        <w:t>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+k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，由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 w:cs="微软雅黑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因此，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，其中：</w:t>
      </w:r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此时得到了一组正交基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，将其单位化即可得到标准正交基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,Z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.</w:t>
      </w:r>
      <w:r>
        <w:t xml:space="preserve"> </w:t>
      </w:r>
    </w:p>
    <w:p w:rsidR="003336BF" w:rsidRPr="002351CC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336BF" w:rsidRDefault="003336BF" w:rsidP="003336BF">
      <w:pPr>
        <w:pStyle w:val="2"/>
        <w:spacing w:before="156" w:after="156"/>
      </w:pPr>
      <w:bookmarkStart w:id="19" w:name="_Toc533424773"/>
      <w:proofErr w:type="gramStart"/>
      <w:r w:rsidRPr="003336BF">
        <w:rPr>
          <w:rFonts w:hint="eastAsia"/>
        </w:rPr>
        <w:t>酉</w:t>
      </w:r>
      <w:proofErr w:type="gramEnd"/>
      <w:r w:rsidRPr="003336BF">
        <w:rPr>
          <w:rFonts w:hint="eastAsia"/>
        </w:rPr>
        <w:t>(U)</w:t>
      </w:r>
      <w:r w:rsidRPr="003336BF">
        <w:rPr>
          <w:rFonts w:hint="eastAsia"/>
        </w:rPr>
        <w:t>阵</w:t>
      </w:r>
      <w:bookmarkEnd w:id="19"/>
    </w:p>
    <w:p w:rsidR="003336BF" w:rsidRDefault="003336BF" w:rsidP="003336BF">
      <w:pPr>
        <w:pStyle w:val="3"/>
        <w:spacing w:before="156" w:after="156"/>
      </w:pPr>
      <w:bookmarkStart w:id="20" w:name="_Toc533424774"/>
      <w:r w:rsidRPr="003336BF">
        <w:rPr>
          <w:rFonts w:hint="eastAsia"/>
        </w:rPr>
        <w:t>U</w:t>
      </w:r>
      <w:r w:rsidRPr="003336BF">
        <w:rPr>
          <w:rFonts w:hint="eastAsia"/>
        </w:rPr>
        <w:t>阵定义</w:t>
      </w:r>
      <w:bookmarkEnd w:id="20"/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n*p</m:t>
            </m:r>
          </m:sub>
        </m:sSub>
        <m: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3336BF">
        <w:rPr>
          <w:rFonts w:hint="eastAsia"/>
          <w:sz w:val="28"/>
          <w:szCs w:val="28"/>
        </w:rPr>
        <w:t>，各列正交，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为对角矩阵，称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为预备半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5F1E7C" w:rsidP="003336BF">
      <w:pPr>
        <w:ind w:left="83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</m:t>
          </m:r>
          <m:r>
            <w:rPr>
              <w:rFonts w:ascii="Cambria Math" w:hAnsi="Cambria Math" w:hint="eastAsia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ac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⋯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lastRenderedPageBreak/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中的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都是单位长，则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</m:oMath>
      <w:r w:rsidRPr="003336BF">
        <w:rPr>
          <w:rFonts w:hint="eastAsia"/>
          <w:sz w:val="28"/>
          <w:szCs w:val="28"/>
        </w:rPr>
        <w:t>，称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为半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Pr="003336BF" w:rsidRDefault="003336BF" w:rsidP="00F40EAC">
      <w:pPr>
        <w:pStyle w:val="affc"/>
        <w:numPr>
          <w:ilvl w:val="0"/>
          <w:numId w:val="14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若上述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为方阵，则称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阵。</w:t>
      </w:r>
    </w:p>
    <w:p w:rsidR="003336BF" w:rsidRDefault="003336BF" w:rsidP="003336BF">
      <w:pPr>
        <w:pStyle w:val="3"/>
        <w:spacing w:before="156" w:after="156"/>
      </w:pPr>
      <w:bookmarkStart w:id="21" w:name="_Toc533424775"/>
      <w:r w:rsidRPr="003336BF">
        <w:rPr>
          <w:rFonts w:hint="eastAsia"/>
        </w:rPr>
        <w:t>U</w:t>
      </w:r>
      <w:r w:rsidRPr="003336BF">
        <w:rPr>
          <w:rFonts w:hint="eastAsia"/>
        </w:rPr>
        <w:t>阵性质</w:t>
      </w:r>
      <w:bookmarkEnd w:id="21"/>
    </w:p>
    <w:p w:rsidR="003336BF" w:rsidRPr="003336BF" w:rsidRDefault="005F1E7C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 w:rsidR="003336BF" w:rsidRPr="003336BF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5F1E7C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</w:p>
    <w:p w:rsidR="003336BF" w:rsidRPr="003336BF" w:rsidRDefault="005F1E7C" w:rsidP="003336BF">
      <w:pPr>
        <w:pStyle w:val="affc"/>
        <w:ind w:left="835" w:firstLineChars="0" w:firstLine="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AX,AY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AY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IX=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X,Y</m:t>
              </m:r>
            </m:e>
          </m:d>
        </m:oMath>
      </m:oMathPara>
    </w:p>
    <w:p w:rsidR="003336BF" w:rsidRPr="003336BF" w:rsidRDefault="005F1E7C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AX,AX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5F1E7C" w:rsidP="00F40EAC">
      <w:pPr>
        <w:pStyle w:val="affc"/>
        <w:numPr>
          <w:ilvl w:val="0"/>
          <w:numId w:val="15"/>
        </w:numPr>
        <w:ind w:firstLineChars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⊥</m:t>
        </m:r>
        <m:r>
          <w:rPr>
            <w:rFonts w:ascii="Cambria Math" w:hAnsi="Cambria Math"/>
            <w:sz w:val="28"/>
            <w:szCs w:val="28"/>
          </w:rPr>
          <m:t>⋯</m:t>
        </m:r>
        <m:r>
          <w:rPr>
            <w:rFonts w:ascii="Cambria Math" w:hAnsi="Cambria Math" w:hint="eastAsia"/>
            <w:sz w:val="28"/>
            <w:szCs w:val="28"/>
          </w:rPr>
          <m:t>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:rsidR="003336BF" w:rsidRDefault="003336BF" w:rsidP="003336BF">
      <w:pPr>
        <w:pStyle w:val="1"/>
        <w:spacing w:after="312"/>
      </w:pPr>
      <w:bookmarkStart w:id="22" w:name="_Toc533424776"/>
      <w:r>
        <w:rPr>
          <w:rFonts w:hint="eastAsia"/>
        </w:rPr>
        <w:t>矩阵分解</w:t>
      </w:r>
      <w:bookmarkEnd w:id="22"/>
    </w:p>
    <w:p w:rsidR="003336BF" w:rsidRDefault="003336BF" w:rsidP="003336BF">
      <w:pPr>
        <w:pStyle w:val="2"/>
        <w:spacing w:before="156" w:after="156"/>
      </w:pPr>
      <w:bookmarkStart w:id="23" w:name="_Toc533424777"/>
      <w:r>
        <w:rPr>
          <w:rFonts w:hint="eastAsia"/>
        </w:rPr>
        <w:t>Q</w:t>
      </w:r>
      <w:r>
        <w:t>R</w:t>
      </w:r>
      <w:r>
        <w:rPr>
          <w:rFonts w:hint="eastAsia"/>
        </w:rPr>
        <w:t>分解</w:t>
      </w:r>
      <w:bookmarkEnd w:id="23"/>
    </w:p>
    <w:p w:rsidR="003336BF" w:rsidRDefault="003336BF" w:rsidP="003336BF">
      <w:pPr>
        <w:pStyle w:val="3"/>
        <w:spacing w:before="156" w:after="156"/>
      </w:pPr>
      <w:bookmarkStart w:id="24" w:name="_Toc533424778"/>
      <w:r>
        <w:rPr>
          <w:rFonts w:hint="eastAsia"/>
        </w:rPr>
        <w:t>定理</w:t>
      </w:r>
      <w:bookmarkEnd w:id="24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，则存在正交矩阵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及正线上三角阵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，满足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，且分解是唯一。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正交矩阵：</w:t>
      </w:r>
      <m:oMath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阵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正线上三角阵：主对角线上元为正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 xml:space="preserve"> </w:t>
      </w:r>
      <w:r>
        <w:rPr>
          <w:rFonts w:hint="eastAsia"/>
        </w:rPr>
        <w:t>可得，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R</m:t>
        </m:r>
      </m:oMath>
    </w:p>
    <w:p w:rsidR="003336BF" w:rsidRDefault="003336BF" w:rsidP="003336BF">
      <w:pPr>
        <w:pStyle w:val="3"/>
        <w:spacing w:before="156" w:after="156"/>
      </w:pPr>
      <w:bookmarkStart w:id="25" w:name="_Toc533424779"/>
      <w:r w:rsidRPr="003336BF">
        <w:rPr>
          <w:rFonts w:hint="eastAsia"/>
        </w:rPr>
        <w:t>Q</w:t>
      </w:r>
      <w:r w:rsidRPr="003336BF">
        <w:rPr>
          <w:rFonts w:hint="eastAsia"/>
        </w:rPr>
        <w:t>、</w:t>
      </w:r>
      <w:r w:rsidRPr="003336BF">
        <w:rPr>
          <w:rFonts w:hint="eastAsia"/>
        </w:rPr>
        <w:t>R</w:t>
      </w:r>
      <w:r w:rsidRPr="003336BF">
        <w:rPr>
          <w:rFonts w:hint="eastAsia"/>
        </w:rPr>
        <w:t>的求法</w:t>
      </w:r>
      <w:bookmarkEnd w:id="25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，由</w:t>
      </w:r>
      <w:r w:rsidR="004F53D9">
        <w:rPr>
          <w:rFonts w:hint="eastAsia"/>
        </w:rPr>
        <w:t>3</w:t>
      </w:r>
      <w:r>
        <w:t>.5</w:t>
      </w:r>
      <w:r>
        <w:rPr>
          <w:rFonts w:hint="eastAsia"/>
        </w:rPr>
        <w:t>节正交基的求法可以求得一组标准正交基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Q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3336BF" w:rsidRDefault="003336BF" w:rsidP="003336BF">
      <w:pPr>
        <w:pStyle w:val="a1"/>
        <w:ind w:firstLine="420"/>
      </w:pPr>
      <w:r>
        <w:lastRenderedPageBreak/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</m:oMath>
    </w:p>
    <w:p w:rsidR="003336BF" w:rsidRDefault="003336BF" w:rsidP="003336BF">
      <w:pPr>
        <w:pStyle w:val="2"/>
        <w:spacing w:before="156" w:after="156"/>
      </w:pPr>
      <w:bookmarkStart w:id="26" w:name="_Toc533424780"/>
      <w:r w:rsidRPr="003336BF">
        <w:rPr>
          <w:rFonts w:hint="eastAsia"/>
        </w:rPr>
        <w:t>镜面阵</w:t>
      </w:r>
      <w:bookmarkEnd w:id="26"/>
    </w:p>
    <w:p w:rsidR="003336BF" w:rsidRDefault="003336BF" w:rsidP="003336BF">
      <w:pPr>
        <w:pStyle w:val="3"/>
        <w:spacing w:before="156" w:after="156"/>
      </w:pPr>
      <w:bookmarkStart w:id="27" w:name="_Toc533424781"/>
      <w:r>
        <w:rPr>
          <w:rFonts w:hint="eastAsia"/>
        </w:rPr>
        <w:t>定义</w:t>
      </w:r>
      <w:bookmarkEnd w:id="27"/>
    </w:p>
    <w:p w:rsidR="003336BF" w:rsidRDefault="003336BF" w:rsidP="003336BF">
      <w:pPr>
        <w:pStyle w:val="a1"/>
        <w:ind w:firstLine="420"/>
      </w:pPr>
      <w:r w:rsidRPr="003336B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Pr="003336BF">
        <w:rPr>
          <w:rFonts w:hint="eastAsia"/>
        </w:rPr>
        <w:t>被称为镜面阵，可以把矩阵</w:t>
      </w:r>
      <w:r w:rsidRPr="003336BF">
        <w:rPr>
          <w:rFonts w:hint="eastAsia"/>
        </w:rPr>
        <w:t>A</w:t>
      </w:r>
      <w:r w:rsidRPr="003336BF">
        <w:rPr>
          <w:rFonts w:hint="eastAsia"/>
        </w:rPr>
        <w:t>理解为一个平面，向量</w:t>
      </w:r>
      <w:r w:rsidRPr="003336BF">
        <w:rPr>
          <w:rFonts w:hint="eastAsia"/>
        </w:rPr>
        <w:t>X</w:t>
      </w:r>
      <w:r w:rsidRPr="003336BF">
        <w:rPr>
          <w:rFonts w:hint="eastAsia"/>
        </w:rPr>
        <w:t>为这个平面的法向量。</w:t>
      </w:r>
    </w:p>
    <w:p w:rsidR="003336BF" w:rsidRDefault="003336BF" w:rsidP="003336BF">
      <w:pPr>
        <w:pStyle w:val="3"/>
        <w:spacing w:before="156" w:after="156"/>
      </w:pPr>
      <w:bookmarkStart w:id="28" w:name="_Toc533424782"/>
      <w:r>
        <w:rPr>
          <w:rFonts w:hint="eastAsia"/>
        </w:rPr>
        <w:t>性质</w:t>
      </w:r>
      <w:bookmarkEnd w:id="28"/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    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5F1E7C" w:rsidP="003336BF">
      <w:pPr>
        <w:ind w:left="840" w:firstLine="42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=A</m:t>
          </m:r>
        </m:oMath>
      </m:oMathPara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den>
        </m:f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X,X</m:t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=I</m:t>
        </m:r>
      </m:oMath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=I=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3336BF">
        <w:rPr>
          <w:rFonts w:hint="eastAsia"/>
          <w:sz w:val="28"/>
          <w:szCs w:val="28"/>
        </w:rPr>
        <w:t>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为</w:t>
      </w:r>
      <w:r w:rsidRPr="003336BF">
        <w:rPr>
          <w:rFonts w:hint="eastAsia"/>
          <w:sz w:val="28"/>
          <w:szCs w:val="28"/>
        </w:rPr>
        <w:t>U</w:t>
      </w:r>
      <w:r w:rsidRPr="003336BF">
        <w:rPr>
          <w:rFonts w:hint="eastAsia"/>
          <w:sz w:val="28"/>
          <w:szCs w:val="28"/>
        </w:rPr>
        <w:t>阵，各列正交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单位长</w:t>
      </w:r>
      <w:r w:rsidRPr="003336BF">
        <w:rPr>
          <w:rFonts w:hint="eastAsia"/>
          <w:sz w:val="28"/>
          <w:szCs w:val="28"/>
        </w:rPr>
        <w:t>+</w:t>
      </w:r>
      <w:r w:rsidRPr="003336BF">
        <w:rPr>
          <w:rFonts w:hint="eastAsia"/>
          <w:sz w:val="28"/>
          <w:szCs w:val="28"/>
        </w:rPr>
        <w:t>方阵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AX=-X</m:t>
        </m:r>
      </m:oMath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是镜面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的法向量，所以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AX</m:t>
        </m:r>
      </m:oMath>
      <w:r w:rsidRPr="003336BF">
        <w:rPr>
          <w:rFonts w:hint="eastAsia"/>
          <w:sz w:val="28"/>
          <w:szCs w:val="28"/>
        </w:rPr>
        <w:t>即为</w:t>
      </w:r>
      <w:r w:rsidRPr="003336BF">
        <w:rPr>
          <w:rFonts w:hint="eastAsia"/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关于镜面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的投影</w:t>
      </w:r>
      <w:r w:rsidRPr="003336BF">
        <w:rPr>
          <w:rFonts w:hint="eastAsia"/>
          <w:sz w:val="28"/>
          <w:szCs w:val="28"/>
        </w:rPr>
        <w:t>-</w:t>
      </w:r>
      <w:r w:rsidRPr="003336BF">
        <w:rPr>
          <w:sz w:val="28"/>
          <w:szCs w:val="28"/>
        </w:rPr>
        <w:t>X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6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AY=Y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⊥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Y</m:t>
        </m:r>
      </m:oMath>
      <w:r w:rsidRPr="003336BF">
        <w:rPr>
          <w:rFonts w:hint="eastAsia"/>
          <w:sz w:val="28"/>
          <w:szCs w:val="28"/>
        </w:rPr>
        <w:t>，所以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在镜面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上，所以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即为镜面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上的向量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关于镜面的投影，仍是</w:t>
      </w:r>
      <w:r w:rsidRPr="003336BF">
        <w:rPr>
          <w:rFonts w:hint="eastAsia"/>
          <w:sz w:val="28"/>
          <w:szCs w:val="28"/>
        </w:rPr>
        <w:t>Y</w:t>
      </w:r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性质</w:t>
      </w:r>
      <w:r w:rsidRPr="003336BF">
        <w:rPr>
          <w:rFonts w:hint="eastAsia"/>
          <w:sz w:val="28"/>
          <w:szCs w:val="28"/>
        </w:rPr>
        <w:t>3</w:t>
      </w:r>
      <w:r w:rsidRPr="003336BF">
        <w:rPr>
          <w:rFonts w:hint="eastAsia"/>
          <w:sz w:val="28"/>
          <w:szCs w:val="28"/>
        </w:rPr>
        <w:t>和</w:t>
      </w:r>
      <w:r w:rsidRPr="003336BF">
        <w:rPr>
          <w:rFonts w:hint="eastAsia"/>
          <w:sz w:val="28"/>
          <w:szCs w:val="28"/>
        </w:rPr>
        <w:t>4</w:t>
      </w:r>
      <w:r w:rsidRPr="003336BF">
        <w:rPr>
          <w:rFonts w:hint="eastAsia"/>
          <w:sz w:val="28"/>
          <w:szCs w:val="28"/>
        </w:rPr>
        <w:t>都可以带入向量推导出来。</w:t>
      </w:r>
    </w:p>
    <w:p w:rsidR="003336BF" w:rsidRDefault="003336BF" w:rsidP="003336BF">
      <w:pPr>
        <w:pStyle w:val="3"/>
        <w:spacing w:before="156" w:after="156"/>
      </w:pPr>
      <w:bookmarkStart w:id="29" w:name="_Toc533424783"/>
      <w:r>
        <w:rPr>
          <w:rFonts w:hint="eastAsia"/>
        </w:rPr>
        <w:t>扩展性质</w:t>
      </w:r>
      <w:bookmarkEnd w:id="29"/>
    </w:p>
    <w:p w:rsidR="003336BF" w:rsidRPr="003336BF" w:rsidRDefault="003336BF" w:rsidP="003336BF">
      <w:pPr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3336BF">
        <w:rPr>
          <w:rFonts w:hint="eastAsia"/>
          <w:sz w:val="28"/>
          <w:szCs w:val="28"/>
        </w:rPr>
        <w:t>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X=α-β</m:t>
        </m:r>
      </m:oMath>
      <w:r w:rsidRPr="003336BF">
        <w:rPr>
          <w:rFonts w:hint="eastAsia"/>
          <w:sz w:val="28"/>
          <w:szCs w:val="28"/>
        </w:rPr>
        <w:t>，则有以下性质：</w:t>
      </w:r>
    </w:p>
    <w:p w:rsidR="003336BF" w:rsidRPr="003336BF" w:rsidRDefault="003336BF" w:rsidP="00F40EAC">
      <w:pPr>
        <w:pStyle w:val="affc"/>
        <w:numPr>
          <w:ilvl w:val="0"/>
          <w:numId w:val="17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Aα=β</m:t>
        </m:r>
      </m:oMath>
    </w:p>
    <w:p w:rsidR="003336BF" w:rsidRDefault="003336BF" w:rsidP="003336BF">
      <w:pPr>
        <w:pStyle w:val="3"/>
        <w:spacing w:before="156" w:after="156"/>
      </w:pPr>
      <w:bookmarkStart w:id="30" w:name="_Toc533424784"/>
      <w:r>
        <w:rPr>
          <w:rFonts w:hint="eastAsia"/>
        </w:rPr>
        <w:t>应用</w:t>
      </w:r>
      <w:bookmarkEnd w:id="30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利用镜面阵对矩阵</w:t>
      </w:r>
      <w:r>
        <w:rPr>
          <w:rFonts w:hint="eastAsia"/>
        </w:rPr>
        <w:t>A</w:t>
      </w:r>
      <w:r>
        <w:rPr>
          <w:rFonts w:hint="eastAsia"/>
        </w:rPr>
        <w:t>进行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分解。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记矩阵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n,i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,n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去掉前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行和前</w:t>
      </w:r>
      <w:r>
        <w:rPr>
          <w:rFonts w:hint="eastAsia"/>
        </w:rPr>
        <w:t>i-</w:t>
      </w:r>
      <w:r>
        <w:t>1</w:t>
      </w:r>
      <w:r>
        <w:rPr>
          <w:rFonts w:hint="eastAsia"/>
        </w:rPr>
        <w:t>列之后的矩阵。</w:t>
      </w:r>
    </w:p>
    <w:p w:rsidR="003336BF" w:rsidRDefault="003336BF" w:rsidP="003336BF">
      <w:pPr>
        <w:pStyle w:val="a1"/>
        <w:ind w:firstLine="420"/>
      </w:pPr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X=α-β</m:t>
        </m:r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此时：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</m:m>
          </m:e>
        </m:d>
      </m:oMath>
    </w:p>
    <w:p w:rsidR="003336BF" w:rsidRPr="00CC2231" w:rsidRDefault="003336BF" w:rsidP="003336BF">
      <w:pPr>
        <w:pStyle w:val="a1"/>
        <w:ind w:firstLine="4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a1"/>
        <w:ind w:firstLine="420"/>
      </w:pPr>
      <w:r>
        <w:tab/>
      </w: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也求出一个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，此时</w:t>
      </w:r>
    </w:p>
    <w:p w:rsidR="003336BF" w:rsidRDefault="005F1E7C" w:rsidP="003336B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这样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3336BF" w:rsidRDefault="003336BF" w:rsidP="003336BF">
      <w:pPr>
        <w:pStyle w:val="2"/>
        <w:spacing w:before="156" w:after="156"/>
      </w:pPr>
      <w:bookmarkStart w:id="31" w:name="_Toc533424785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/</w:t>
      </w:r>
      <w:r w:rsidRPr="003336BF">
        <w:rPr>
          <w:rFonts w:hint="eastAsia"/>
        </w:rPr>
        <w:t>满</w:t>
      </w:r>
      <w:proofErr w:type="gramStart"/>
      <w:r w:rsidRPr="003336BF">
        <w:rPr>
          <w:rFonts w:hint="eastAsia"/>
        </w:rPr>
        <w:t>秩</w:t>
      </w:r>
      <w:proofErr w:type="gramEnd"/>
      <w:r w:rsidRPr="003336BF">
        <w:rPr>
          <w:rFonts w:hint="eastAsia"/>
        </w:rPr>
        <w:t>分解</w:t>
      </w:r>
      <w:bookmarkEnd w:id="31"/>
    </w:p>
    <w:p w:rsidR="003336BF" w:rsidRDefault="003336BF" w:rsidP="003336BF">
      <w:pPr>
        <w:pStyle w:val="3"/>
        <w:spacing w:before="156" w:after="156"/>
      </w:pPr>
      <w:bookmarkStart w:id="32" w:name="_Toc533424786"/>
      <w:proofErr w:type="gramStart"/>
      <w:r w:rsidRPr="003336BF">
        <w:rPr>
          <w:rFonts w:hint="eastAsia"/>
        </w:rPr>
        <w:t>秩一</w:t>
      </w:r>
      <w:proofErr w:type="gramEnd"/>
      <w:r w:rsidRPr="003336BF">
        <w:rPr>
          <w:rFonts w:hint="eastAsia"/>
        </w:rPr>
        <w:t>分解</w:t>
      </w:r>
      <w:bookmarkEnd w:id="32"/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  <w:r>
        <w:rPr>
          <w:rFonts w:hint="eastAsia"/>
        </w:rPr>
        <w:t>，即各列成倍数关系</w:t>
      </w:r>
    </w:p>
    <w:p w:rsidR="003336BF" w:rsidRDefault="003336BF" w:rsidP="003336BF">
      <w:pPr>
        <w:pStyle w:val="a1"/>
        <w:ind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αβ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Default="003336BF" w:rsidP="003336BF">
      <w:pPr>
        <w:pStyle w:val="3"/>
        <w:spacing w:before="156" w:after="156"/>
      </w:pPr>
      <w:bookmarkStart w:id="33" w:name="_Toc533424787"/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方阵公式</w:t>
      </w:r>
      <w:bookmarkEnd w:id="33"/>
    </w:p>
    <w:p w:rsidR="003336BF" w:rsidRDefault="003336BF" w:rsidP="003336BF">
      <w:pPr>
        <w:pStyle w:val="a1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，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r</w:t>
      </w:r>
      <w:r>
        <w:t>(A)=rank(A)=1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proofErr w:type="gramStart"/>
      <w:r w:rsidRPr="003336BF">
        <w:rPr>
          <w:rFonts w:hint="eastAsia"/>
          <w:sz w:val="28"/>
          <w:szCs w:val="28"/>
        </w:rPr>
        <w:t>秩一</w:t>
      </w:r>
      <w:proofErr w:type="gramEnd"/>
      <w:r w:rsidRPr="003336BF">
        <w:rPr>
          <w:rFonts w:hint="eastAsia"/>
          <w:sz w:val="28"/>
          <w:szCs w:val="28"/>
        </w:rPr>
        <w:t>分解：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αβ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={tr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0,⋯0}</m:t>
        </m:r>
      </m:oMath>
      <w:r w:rsidRPr="003336BF">
        <w:rPr>
          <w:rFonts w:hint="eastAsia"/>
          <w:sz w:val="28"/>
          <w:szCs w:val="28"/>
        </w:rPr>
        <w:t>。</w:t>
      </w:r>
      <w:r w:rsidRPr="003336BF">
        <w:rPr>
          <w:rFonts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的唯一</w:t>
      </w:r>
      <w:proofErr w:type="gramStart"/>
      <w:r w:rsidRPr="003336BF">
        <w:rPr>
          <w:rFonts w:hint="eastAsia"/>
          <w:sz w:val="28"/>
          <w:szCs w:val="28"/>
        </w:rPr>
        <w:t>非零特征根</w:t>
      </w:r>
      <w:proofErr w:type="gramEnd"/>
      <w:r w:rsidRPr="003336BF">
        <w:rPr>
          <w:rFonts w:hint="eastAsia"/>
          <w:sz w:val="28"/>
          <w:szCs w:val="28"/>
        </w:rPr>
        <w:t>就是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</m:oMath>
      <w:r w:rsidRPr="003336BF">
        <w:rPr>
          <w:rFonts w:hint="eastAsia"/>
          <w:sz w:val="28"/>
          <w:szCs w:val="28"/>
        </w:rPr>
        <w:t>的迹</w:t>
      </w:r>
      <w:r w:rsidRPr="003336BF">
        <w:rPr>
          <w:rFonts w:hint="eastAsia"/>
          <w:sz w:val="28"/>
          <w:szCs w:val="28"/>
        </w:rPr>
        <w:t>(</w:t>
      </w:r>
      <w:r w:rsidRPr="003336BF">
        <w:rPr>
          <w:rFonts w:hint="eastAsia"/>
          <w:sz w:val="28"/>
          <w:szCs w:val="28"/>
        </w:rPr>
        <w:t>对角元素之和</w:t>
      </w:r>
      <w:r w:rsidRPr="003336BF">
        <w:rPr>
          <w:sz w:val="28"/>
          <w:szCs w:val="28"/>
        </w:rPr>
        <w:t>)</w:t>
      </w:r>
      <w:r w:rsidRPr="003336BF">
        <w:rPr>
          <w:rFonts w:hint="eastAsia"/>
          <w:sz w:val="28"/>
          <w:szCs w:val="28"/>
        </w:rPr>
        <w:t>，并且相应的特征向量为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Aα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3336BF">
        <w:rPr>
          <w:rFonts w:hint="eastAsia"/>
          <w:sz w:val="28"/>
          <w:szCs w:val="28"/>
        </w:rPr>
        <w:t>。</w:t>
      </w:r>
    </w:p>
    <w:p w:rsidR="003336BF" w:rsidRPr="003336BF" w:rsidRDefault="003336BF" w:rsidP="00F40EAC">
      <w:pPr>
        <w:pStyle w:val="affc"/>
        <w:numPr>
          <w:ilvl w:val="0"/>
          <w:numId w:val="18"/>
        </w:numPr>
        <w:ind w:firstLineChars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对于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+⋯+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3336BF">
        <w:rPr>
          <w:rFonts w:hint="eastAsia"/>
          <w:sz w:val="28"/>
          <w:szCs w:val="28"/>
        </w:rPr>
        <w:t>，即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βX=0</m:t>
        </m:r>
      </m:oMath>
      <w:r w:rsidRPr="003336BF">
        <w:rPr>
          <w:rFonts w:hint="eastAsia"/>
          <w:sz w:val="28"/>
          <w:szCs w:val="28"/>
        </w:rPr>
        <w:t>，恰有</w:t>
      </w:r>
      <w:r w:rsidRPr="003336BF">
        <w:rPr>
          <w:rFonts w:hint="eastAsia"/>
          <w:sz w:val="28"/>
          <w:szCs w:val="28"/>
        </w:rPr>
        <w:t>n</w:t>
      </w:r>
      <w:r w:rsidRPr="003336BF">
        <w:rPr>
          <w:sz w:val="28"/>
          <w:szCs w:val="28"/>
        </w:rPr>
        <w:t>-1</w:t>
      </w:r>
      <w:r w:rsidRPr="003336BF">
        <w:rPr>
          <w:rFonts w:hint="eastAsia"/>
          <w:sz w:val="28"/>
          <w:szCs w:val="28"/>
        </w:rPr>
        <w:t>个无关解</w:t>
      </w:r>
      <m:oMath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hint="eastAsia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3336BF">
        <w:rPr>
          <w:rFonts w:hint="eastAsia"/>
          <w:sz w:val="28"/>
          <w:szCs w:val="28"/>
        </w:rPr>
        <w:t>，是矩阵</w:t>
      </w:r>
      <w:r w:rsidRPr="003336BF">
        <w:rPr>
          <w:rFonts w:hint="eastAsia"/>
          <w:sz w:val="28"/>
          <w:szCs w:val="28"/>
        </w:rPr>
        <w:t>A</w:t>
      </w:r>
      <w:r w:rsidRPr="003336BF">
        <w:rPr>
          <w:rFonts w:hint="eastAsia"/>
          <w:sz w:val="28"/>
          <w:szCs w:val="28"/>
        </w:rPr>
        <w:t>的</w:t>
      </w:r>
      <w:r w:rsidRPr="003336BF">
        <w:rPr>
          <w:rFonts w:hint="eastAsia"/>
          <w:sz w:val="28"/>
          <w:szCs w:val="28"/>
        </w:rPr>
        <w:t>0</w:t>
      </w:r>
      <w:r w:rsidRPr="003336BF">
        <w:rPr>
          <w:rFonts w:hint="eastAsia"/>
          <w:sz w:val="28"/>
          <w:szCs w:val="28"/>
        </w:rPr>
        <w:t>根特征向量：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,⋯,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b>
        </m:sSub>
      </m:oMath>
      <w:r w:rsidRPr="003336BF">
        <w:rPr>
          <w:rFonts w:hint="eastAsia"/>
          <w:sz w:val="28"/>
          <w:szCs w:val="28"/>
        </w:rPr>
        <w:t>.</w:t>
      </w:r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rFonts w:hint="eastAsia"/>
          <w:sz w:val="28"/>
          <w:szCs w:val="28"/>
        </w:rPr>
        <w:t>证明：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αβ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α(β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3336BF" w:rsidRPr="003336BF" w:rsidRDefault="003336BF" w:rsidP="003336BF">
      <w:pPr>
        <w:pStyle w:val="affc"/>
        <w:ind w:left="835" w:firstLineChars="0" w:firstLine="0"/>
        <w:rPr>
          <w:sz w:val="28"/>
          <w:szCs w:val="28"/>
        </w:rPr>
      </w:pP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w:r w:rsidRPr="003336B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</w:p>
    <w:p w:rsidR="003336BF" w:rsidRDefault="00724892" w:rsidP="00724892">
      <w:pPr>
        <w:pStyle w:val="3"/>
        <w:spacing w:before="156" w:after="156"/>
      </w:pPr>
      <w:bookmarkStart w:id="34" w:name="_Toc533424788"/>
      <w:r w:rsidRPr="00724892">
        <w:rPr>
          <w:rFonts w:hint="eastAsia"/>
        </w:rPr>
        <w:t>满</w:t>
      </w:r>
      <w:proofErr w:type="gramStart"/>
      <w:r w:rsidRPr="00724892">
        <w:rPr>
          <w:rFonts w:hint="eastAsia"/>
        </w:rPr>
        <w:t>秩</w:t>
      </w:r>
      <w:proofErr w:type="gramEnd"/>
      <w:r w:rsidRPr="00724892">
        <w:rPr>
          <w:rFonts w:hint="eastAsia"/>
        </w:rPr>
        <w:t>分解</w:t>
      </w:r>
      <w:bookmarkEnd w:id="34"/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定理：任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矩阵可分解为一个列满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和行满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矩阵的乘积。</w:t>
      </w:r>
    </w:p>
    <w:p w:rsidR="00724892" w:rsidRDefault="00724892" w:rsidP="00724892">
      <w:pPr>
        <w:pStyle w:val="a1"/>
        <w:ind w:firstLine="420"/>
      </w:pPr>
      <w:r>
        <w:lastRenderedPageBreak/>
        <w:tab/>
      </w:r>
      <w:r>
        <w:rPr>
          <w:rFonts w:hint="eastAsia"/>
        </w:rPr>
        <w:t>记号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</m:oMath>
      <w:r>
        <w:rPr>
          <w:rFonts w:hint="eastAsia"/>
        </w:rPr>
        <w:t>，表示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24892" w:rsidRDefault="00724892" w:rsidP="00724892">
      <w:pPr>
        <w:pStyle w:val="a1"/>
        <w:ind w:firstLine="420"/>
      </w:pPr>
      <w:r>
        <w:rPr>
          <w:rFonts w:hint="eastAsia"/>
        </w:rPr>
        <w:t>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分解定理可表示为：设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bSup>
        <m:r>
          <w:rPr>
            <w:rFonts w:ascii="Cambria Math" w:hAnsi="Cambria Math"/>
          </w:rPr>
          <m:t>(r&gt;0)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F∈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G∈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r*n</m:t>
            </m:r>
          </m:sup>
        </m:sSubSup>
      </m:oMath>
      <w:r>
        <w:rPr>
          <w:rFonts w:hint="eastAsia"/>
        </w:rPr>
        <w:t>，使</w:t>
      </w:r>
      <m:oMath>
        <m:r>
          <m:rPr>
            <m:sty m:val="p"/>
          </m:rPr>
          <w:rPr>
            <w:rFonts w:ascii="Cambria Math" w:hAnsi="Cambria Math"/>
          </w:rPr>
          <m:t>A=FG</m:t>
        </m:r>
      </m:oMath>
      <w:r>
        <w:rPr>
          <w:rFonts w:hint="eastAsia"/>
        </w:rPr>
        <w:t>。</w:t>
      </w:r>
    </w:p>
    <w:p w:rsidR="00176EEF" w:rsidRDefault="00176EEF" w:rsidP="00176EEF">
      <w:pPr>
        <w:pStyle w:val="3"/>
        <w:spacing w:before="156" w:after="156"/>
      </w:pPr>
      <w:bookmarkStart w:id="35" w:name="_Toc533424789"/>
      <w:r w:rsidRPr="00176EEF">
        <w:rPr>
          <w:rFonts w:hint="eastAsia"/>
        </w:rPr>
        <w:t>满</w:t>
      </w:r>
      <w:proofErr w:type="gramStart"/>
      <w:r w:rsidRPr="00176EEF">
        <w:rPr>
          <w:rFonts w:hint="eastAsia"/>
        </w:rPr>
        <w:t>秩</w:t>
      </w:r>
      <w:proofErr w:type="gramEnd"/>
      <w:r w:rsidRPr="00176EEF">
        <w:rPr>
          <w:rFonts w:hint="eastAsia"/>
        </w:rPr>
        <w:t>分解的求法</w:t>
      </w:r>
      <w:bookmarkEnd w:id="35"/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对其进行初等</w:t>
      </w:r>
      <w:r w:rsidRPr="00347B78">
        <w:rPr>
          <w:rFonts w:hint="eastAsia"/>
          <w:b/>
        </w:rPr>
        <w:t>行</w:t>
      </w:r>
      <w:r>
        <w:rPr>
          <w:rFonts w:hint="eastAsia"/>
        </w:rPr>
        <w:t>变换之后可以得到矩阵</w:t>
      </w:r>
      <w:r>
        <w:rPr>
          <w:rFonts w:hint="eastAsia"/>
        </w:rPr>
        <w:t>A</w:t>
      </w:r>
      <w:r>
        <w:rPr>
          <w:rFonts w:hint="eastAsia"/>
        </w:rPr>
        <w:t>的标准形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只有前</w:t>
      </w:r>
      <w:r>
        <w:rPr>
          <w:rFonts w:hint="eastAsia"/>
        </w:rPr>
        <w:t>r</w:t>
      </w:r>
      <w:r>
        <w:rPr>
          <w:rFonts w:hint="eastAsia"/>
        </w:rPr>
        <w:t>行包含非零元，其他行全为</w:t>
      </w:r>
      <w:r>
        <w:rPr>
          <w:rFonts w:hint="eastAsia"/>
        </w:rPr>
        <w:t>0</w:t>
      </w:r>
      <w:r>
        <w:t>.</w:t>
      </w:r>
    </w:p>
    <w:p w:rsidR="00176EEF" w:rsidRPr="00635C47" w:rsidRDefault="005F1E7C" w:rsidP="00176EEF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r>
        <w:rPr>
          <w:rFonts w:hint="eastAsia"/>
        </w:rPr>
        <w:t>行的</w:t>
      </w:r>
      <w:proofErr w:type="gramStart"/>
      <w:r>
        <w:rPr>
          <w:rFonts w:hint="eastAsia"/>
        </w:rPr>
        <w:t>若干列</w:t>
      </w:r>
      <w:proofErr w:type="gramEnd"/>
      <w:r>
        <w:rPr>
          <w:rFonts w:hint="eastAsia"/>
        </w:rPr>
        <w:t>可以组成一个单位阵</w:t>
      </w:r>
      <m:oMath>
        <m:r>
          <m:rPr>
            <m:sty m:val="p"/>
          </m:rP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，即这些</w:t>
      </w:r>
      <w:proofErr w:type="gramStart"/>
      <w:r>
        <w:rPr>
          <w:rFonts w:hint="eastAsia"/>
        </w:rPr>
        <w:t>列只有</w:t>
      </w:r>
      <w:proofErr w:type="gramEnd"/>
      <w:r>
        <w:rPr>
          <w:rFonts w:hint="eastAsia"/>
        </w:rPr>
        <w:t>一个非零元</w:t>
      </w:r>
      <w:r>
        <w:rPr>
          <w:rFonts w:hint="eastAsia"/>
        </w:rPr>
        <w:t>1</w:t>
      </w:r>
      <w:r>
        <w:rPr>
          <w:rFonts w:hint="eastAsia"/>
        </w:rPr>
        <w:t>，记这些列的列号为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>
        <w:rPr>
          <w:rFonts w:hint="eastAsia"/>
        </w:rPr>
        <w:t>.</w:t>
      </w:r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的前</w:t>
      </w:r>
      <w:r>
        <w:rPr>
          <w:rFonts w:hint="eastAsia"/>
        </w:rPr>
        <w:t>r</w:t>
      </w:r>
      <w:proofErr w:type="gramStart"/>
      <w:r>
        <w:rPr>
          <w:rFonts w:hint="eastAsia"/>
        </w:rPr>
        <w:t>行构成</w:t>
      </w:r>
      <w:proofErr w:type="gramEnd"/>
      <w:r>
        <w:rPr>
          <w:rFonts w:hint="eastAsia"/>
        </w:rPr>
        <w:t>的新矩阵即为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，原矩阵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中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proofErr w:type="gramStart"/>
      <w:r>
        <w:rPr>
          <w:rFonts w:hint="eastAsia"/>
        </w:rPr>
        <w:t>列构成</w:t>
      </w:r>
      <w:proofErr w:type="gramEnd"/>
      <w:r>
        <w:rPr>
          <w:rFonts w:hint="eastAsia"/>
        </w:rPr>
        <w:t>的新矩阵就是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。</w:t>
      </w:r>
    </w:p>
    <w:p w:rsidR="00176EEF" w:rsidRDefault="00176EEF" w:rsidP="00176EEF">
      <w:pPr>
        <w:pStyle w:val="a1"/>
        <w:ind w:firstLine="420"/>
      </w:pPr>
    </w:p>
    <w:p w:rsidR="00176EEF" w:rsidRDefault="00176EEF" w:rsidP="001D7793">
      <w:pPr>
        <w:pStyle w:val="a1"/>
        <w:ind w:firstLineChars="0" w:firstLine="0"/>
      </w:pPr>
      <w:r>
        <w:rPr>
          <w:rFonts w:hint="eastAsia"/>
        </w:rPr>
        <w:t>例题：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4+2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-6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-3-3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4-4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1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对其进行初等变换之后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1+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        0</m:t>
                        </m:r>
                      </m:e>
                    </m:mr>
                  </m:m>
                </m:e>
              </m:mr>
            </m:m>
          </m:e>
        </m:d>
      </m:oMath>
    </w:p>
    <w:p w:rsidR="00176EEF" w:rsidRDefault="00176EEF" w:rsidP="00176EEF">
      <w:pPr>
        <w:pStyle w:val="a1"/>
        <w:ind w:firstLine="420"/>
      </w:pPr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1-2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e>
                    </m:mr>
                  </m:m>
                </m:e>
              </m:mr>
            </m:m>
          </m:e>
        </m:d>
      </m:oMath>
    </w:p>
    <w:p w:rsidR="00176EEF" w:rsidRPr="001B0B66" w:rsidRDefault="005F1E7C" w:rsidP="001D7793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76EEF" w:rsidRDefault="001D7793" w:rsidP="001D7793">
      <w:pPr>
        <w:pStyle w:val="2"/>
        <w:spacing w:before="156" w:after="156"/>
      </w:pPr>
      <w:bookmarkStart w:id="36" w:name="_Toc533424790"/>
      <w:r w:rsidRPr="001D7793">
        <w:rPr>
          <w:rFonts w:hint="eastAsia"/>
        </w:rPr>
        <w:lastRenderedPageBreak/>
        <w:t>正规矩阵及</w:t>
      </w:r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分解</w:t>
      </w:r>
      <w:bookmarkEnd w:id="36"/>
    </w:p>
    <w:p w:rsidR="001D7793" w:rsidRDefault="001D7793" w:rsidP="001D7793">
      <w:pPr>
        <w:pStyle w:val="3"/>
        <w:spacing w:before="156" w:after="156"/>
      </w:pPr>
      <w:bookmarkStart w:id="37" w:name="_Toc533424791"/>
      <w:proofErr w:type="spellStart"/>
      <w:r w:rsidRPr="001D7793">
        <w:rPr>
          <w:rFonts w:hint="eastAsia"/>
        </w:rPr>
        <w:t>Schur</w:t>
      </w:r>
      <w:proofErr w:type="spellEnd"/>
      <w:r w:rsidRPr="001D7793">
        <w:rPr>
          <w:rFonts w:hint="eastAsia"/>
        </w:rPr>
        <w:t>引理</w:t>
      </w:r>
      <w:bookmarkEnd w:id="37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已知任意矩阵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都相似与一上三角矩阵，即存在矩阵</w:t>
      </w:r>
      <w:r>
        <w:rPr>
          <w:rFonts w:hint="eastAsia"/>
        </w:rPr>
        <w:t>P</w:t>
      </w:r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为上三角矩阵。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由此可得定理：对任意矩阵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，存在</w:t>
      </w:r>
      <w:r>
        <w:rPr>
          <w:rFonts w:hint="eastAsia"/>
        </w:rPr>
        <w:t>U</w:t>
      </w:r>
      <w:r>
        <w:rPr>
          <w:rFonts w:hint="eastAsia"/>
        </w:rPr>
        <w:t>阵</w:t>
      </w:r>
      <w:r>
        <w:rPr>
          <w:rFonts w:hint="eastAsia"/>
        </w:rPr>
        <w:t>U</w:t>
      </w:r>
      <w:r>
        <w:rPr>
          <w:rFonts w:hint="eastAsia"/>
        </w:rPr>
        <w:t>，使得：</w:t>
      </w:r>
    </w:p>
    <w:p w:rsidR="001D7793" w:rsidRDefault="001D7793" w:rsidP="001D7793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即任意复方阵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相似与一上三角阵，且</w:t>
      </w:r>
      <w:r w:rsidRPr="00587A0B">
        <w:rPr>
          <w:rFonts w:hint="eastAsia"/>
          <w:b/>
        </w:rPr>
        <w:t>主</w:t>
      </w:r>
      <w:proofErr w:type="gramStart"/>
      <w:r w:rsidRPr="00587A0B">
        <w:rPr>
          <w:rFonts w:hint="eastAsia"/>
          <w:b/>
        </w:rPr>
        <w:t>对角元</w:t>
      </w:r>
      <w:proofErr w:type="gramEnd"/>
      <w:r w:rsidRPr="00587A0B">
        <w:rPr>
          <w:rFonts w:hint="eastAsia"/>
          <w:b/>
        </w:rPr>
        <w:t>为</w:t>
      </w:r>
      <w:r w:rsidRPr="00587A0B">
        <w:rPr>
          <w:rFonts w:hint="eastAsia"/>
          <w:b/>
        </w:rPr>
        <w:t>A</w:t>
      </w:r>
      <w:r w:rsidRPr="00587A0B">
        <w:rPr>
          <w:rFonts w:hint="eastAsia"/>
          <w:b/>
        </w:rPr>
        <w:t>的特征值</w:t>
      </w:r>
      <w:r>
        <w:rPr>
          <w:rFonts w:hint="eastAsia"/>
        </w:rPr>
        <w:t>。</w:t>
      </w:r>
    </w:p>
    <w:p w:rsidR="001D7793" w:rsidRDefault="001D7793" w:rsidP="001D7793">
      <w:pPr>
        <w:pStyle w:val="a1"/>
        <w:ind w:firstLine="420"/>
      </w:pP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证明：由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分解可知，</w:t>
      </w:r>
      <m:oMath>
        <m:r>
          <m:rPr>
            <m:sty m:val="p"/>
          </m:rPr>
          <w:rPr>
            <w:rFonts w:ascii="Cambria Math" w:hAnsi="Cambria Math"/>
          </w:rPr>
          <m:t>P=QR=UR</m:t>
        </m:r>
      </m:oMath>
      <w:r>
        <w:rPr>
          <w:rFonts w:hint="eastAsia"/>
        </w:rPr>
        <w:t>(</w:t>
      </w:r>
      <w:r>
        <w:t>Q,U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t>)</w:t>
      </w:r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K,  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PKP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URKR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U=RK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1D7793" w:rsidRDefault="001D7793" w:rsidP="001D7793">
      <w:pPr>
        <w:pStyle w:val="a1"/>
        <w:ind w:firstLine="420"/>
      </w:pPr>
      <w:r>
        <w:tab/>
      </w:r>
      <w:r>
        <w:rPr>
          <w:rFonts w:hint="eastAsia"/>
        </w:rPr>
        <w:t>因为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都是上三角阵，所以</w:t>
      </w:r>
      <m:oMath>
        <m:r>
          <w:rPr>
            <w:rFonts w:ascii="Cambria Math" w:hAnsi="Cambria Math"/>
          </w:rPr>
          <m:t>RK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为上三角阵</w:t>
      </w:r>
    </w:p>
    <w:p w:rsidR="001D7793" w:rsidRDefault="001D7793" w:rsidP="001D7793">
      <w:pPr>
        <w:pStyle w:val="3"/>
        <w:spacing w:before="156" w:after="156"/>
      </w:pPr>
      <w:bookmarkStart w:id="38" w:name="_Toc533424792"/>
      <w:r>
        <w:rPr>
          <w:rFonts w:hint="eastAsia"/>
        </w:rPr>
        <w:t>正规矩阵</w:t>
      </w:r>
      <w:bookmarkEnd w:id="38"/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为正规矩阵</w:t>
      </w:r>
      <w:r>
        <w:rPr>
          <w:rFonts w:hint="eastAsia"/>
        </w:rPr>
        <w:t>(</w:t>
      </w:r>
      <w:r>
        <w:rPr>
          <w:rFonts w:hint="eastAsia"/>
        </w:rPr>
        <w:t>规范阵</w:t>
      </w:r>
      <w:r>
        <w:t>)</w:t>
      </w:r>
      <w:r>
        <w:rPr>
          <w:rFonts w:hint="eastAsia"/>
        </w:rPr>
        <w:t>。若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正规，则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</m:oMath>
      <w:r>
        <w:rPr>
          <w:rFonts w:hint="eastAsia"/>
        </w:rPr>
        <w:t>也正规。</w:t>
      </w:r>
    </w:p>
    <w:p w:rsidR="001D7793" w:rsidRDefault="001D7793" w:rsidP="001D7793">
      <w:pPr>
        <w:pStyle w:val="a1"/>
        <w:ind w:firstLine="420"/>
      </w:pPr>
      <w:r>
        <w:rPr>
          <w:rFonts w:hint="eastAsia"/>
        </w:rPr>
        <w:t>正规矩阵包括：</w:t>
      </w:r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t>斜厄米特阵：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，实反对称矩阵：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 w:rsidRPr="001D7793">
        <w:rPr>
          <w:rFonts w:hint="eastAsia"/>
          <w:sz w:val="28"/>
          <w:szCs w:val="28"/>
        </w:rPr>
        <w:t>酉</w:t>
      </w:r>
      <w:proofErr w:type="gramEnd"/>
      <w:r w:rsidRPr="001D7793">
        <w:rPr>
          <w:rFonts w:hint="eastAsia"/>
          <w:sz w:val="28"/>
          <w:szCs w:val="28"/>
        </w:rPr>
        <w:t>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H</m:t>
            </m:r>
          </m:sup>
        </m:sSup>
      </m:oMath>
      <w:r w:rsidRPr="001D7793">
        <w:rPr>
          <w:rFonts w:hint="eastAsia"/>
          <w:sz w:val="28"/>
          <w:szCs w:val="28"/>
        </w:rPr>
        <w:t xml:space="preserve"> </w:t>
      </w:r>
      <w:r w:rsidRPr="001D7793">
        <w:rPr>
          <w:sz w:val="28"/>
          <w:szCs w:val="28"/>
        </w:rPr>
        <w:t xml:space="preserve"> </w:t>
      </w:r>
      <w:r w:rsidRPr="001D7793">
        <w:rPr>
          <w:rFonts w:hint="eastAsia"/>
          <w:sz w:val="28"/>
          <w:szCs w:val="28"/>
        </w:rPr>
        <w:t>实正交阵：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1</m:t>
            </m:r>
          </m:sup>
        </m:sSup>
      </m:oMath>
    </w:p>
    <w:p w:rsidR="001D7793" w:rsidRPr="001D7793" w:rsidRDefault="001D7793" w:rsidP="00F40EAC">
      <w:pPr>
        <w:pStyle w:val="affc"/>
        <w:numPr>
          <w:ilvl w:val="0"/>
          <w:numId w:val="19"/>
        </w:numPr>
        <w:ind w:firstLineChars="0"/>
        <w:rPr>
          <w:sz w:val="28"/>
          <w:szCs w:val="28"/>
        </w:rPr>
      </w:pPr>
      <w:r w:rsidRPr="001D7793">
        <w:rPr>
          <w:rFonts w:hint="eastAsia"/>
          <w:sz w:val="28"/>
          <w:szCs w:val="28"/>
        </w:rPr>
        <w:lastRenderedPageBreak/>
        <w:t>复对角矩阵：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平移法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↔kA±cI</m:t>
        </m:r>
        <m:r>
          <m:rPr>
            <m:sty m:val="b"/>
          </m:rPr>
          <w:rPr>
            <w:rFonts w:ascii="Cambria Math" w:hAnsi="Cambria Math" w:hint="eastAsia"/>
          </w:rPr>
          <m:t>正规</m:t>
        </m:r>
      </m:oMath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kA-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kA-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-kc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kA+c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r>
          <m:rPr>
            <m:sty m:val="p"/>
          </m:rP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kA-cI</m:t>
            </m:r>
          </m:e>
        </m:d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420"/>
      </w:pPr>
      <w:r w:rsidRPr="0054779E">
        <w:rPr>
          <w:rFonts w:hint="eastAsia"/>
        </w:rPr>
        <w:t>E</w:t>
      </w:r>
      <w:r w:rsidRPr="0054779E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正规？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+aI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54779E">
        <w:rPr>
          <w:rFonts w:hint="eastAsia"/>
        </w:rPr>
        <w:t>为实反对称阵，正规，所以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正规</w:t>
      </w:r>
    </w:p>
    <w:p w:rsidR="0054779E" w:rsidRDefault="0054779E" w:rsidP="0054779E">
      <w:pPr>
        <w:pStyle w:val="a1"/>
        <w:ind w:firstLineChars="0" w:firstLine="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proofErr w:type="gramStart"/>
      <w:r w:rsidRPr="0054779E">
        <w:rPr>
          <w:rFonts w:hint="eastAsia"/>
          <w:b/>
        </w:rPr>
        <w:t>酉</w:t>
      </w:r>
      <w:proofErr w:type="gramEnd"/>
      <w:r w:rsidRPr="0054779E">
        <w:rPr>
          <w:rFonts w:hint="eastAsia"/>
          <w:b/>
        </w:rPr>
        <w:t>相似</w:t>
      </w:r>
      <w:r w:rsidRPr="0054779E">
        <w:rPr>
          <w:b/>
        </w:rPr>
        <w:t>)</w:t>
      </w:r>
      <w:r w:rsidRPr="0054779E">
        <w:rPr>
          <w:rFonts w:hint="eastAsia"/>
          <w:b/>
        </w:rPr>
        <w:t>：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"/>
          </m:rPr>
          <w:rPr>
            <w:rFonts w:ascii="Cambria Math" w:hAnsi="Cambria Math"/>
          </w:rPr>
          <m:t>AQ</m:t>
        </m:r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,Q</m:t>
        </m:r>
        <m:r>
          <m:rPr>
            <m:sty m:val="b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非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AQ</m:t>
        </m:r>
        <m:r>
          <m:rPr>
            <m:sty m:val="p"/>
          </m:rPr>
          <w:rPr>
            <w:rFonts w:ascii="Cambria Math" w:hAnsi="Cambria Math" w:hint="eastAsia"/>
          </w:rPr>
          <m:t>非正规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 w:hint="eastAsia"/>
          </w:rPr>
          <m:t>为任意酉阵</m:t>
        </m:r>
      </m:oMath>
    </w:p>
    <w:p w:rsidR="0054779E" w:rsidRPr="0054779E" w:rsidRDefault="0054779E" w:rsidP="0054779E">
      <w:pPr>
        <w:pStyle w:val="a1"/>
        <w:ind w:firstLine="420"/>
      </w:pPr>
    </w:p>
    <w:p w:rsidR="0054779E" w:rsidRPr="0054779E" w:rsidRDefault="0054779E" w:rsidP="0054779E">
      <w:pPr>
        <w:pStyle w:val="a1"/>
        <w:ind w:firstLineChars="0" w:firstLine="0"/>
        <w:rPr>
          <w:b/>
        </w:rPr>
      </w:pPr>
      <w:r w:rsidRPr="0054779E">
        <w:rPr>
          <w:rFonts w:hint="eastAsia"/>
          <w:b/>
        </w:rPr>
        <w:t>引理</w:t>
      </w:r>
      <w:r w:rsidRPr="0054779E">
        <w:rPr>
          <w:rFonts w:hint="eastAsia"/>
          <w:b/>
        </w:rPr>
        <w:t>(</w:t>
      </w:r>
      <w:r w:rsidRPr="0054779E">
        <w:rPr>
          <w:rFonts w:hint="eastAsia"/>
          <w:b/>
        </w:rPr>
        <w:t>分块上三角</w:t>
      </w:r>
      <w:r w:rsidRPr="0054779E">
        <w:rPr>
          <w:b/>
        </w:rPr>
        <w:t>)</w:t>
      </w:r>
      <w:r w:rsidRPr="0054779E">
        <w:rPr>
          <w:rFonts w:hint="eastAsia"/>
          <w:b/>
        </w:rPr>
        <w:t>：若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b"/>
          </m:rPr>
          <w:rPr>
            <w:rFonts w:ascii="Cambria Math" w:hAnsi="Cambria Math" w:hint="eastAsia"/>
          </w:rPr>
          <m:t>正规</m:t>
        </m:r>
        <m:r>
          <m:rPr>
            <m:sty m:val="b"/>
          </m:rPr>
          <w:rPr>
            <w:rFonts w:ascii="Cambria Math" w:hAnsi="Cambria Math"/>
          </w:rPr>
          <m:t>↔C</m:t>
        </m:r>
        <m:r>
          <m:rPr>
            <m:sty m:val="b"/>
          </m:rPr>
          <w:rPr>
            <w:rFonts w:ascii="Cambria Math" w:hAnsi="Cambria Math" w:hint="eastAsia"/>
          </w:rPr>
          <m:t>为</m:t>
        </m:r>
        <m:r>
          <m:rPr>
            <m:sty m:val="b"/>
          </m:rPr>
          <w:rPr>
            <w:rFonts w:ascii="Cambria Math" w:hAnsi="Cambria Math"/>
          </w:rPr>
          <m:t>0</m:t>
        </m:r>
        <m:r>
          <m:rPr>
            <m:sty m:val="b"/>
          </m:rPr>
          <w:rPr>
            <w:rFonts w:ascii="Cambria Math" w:hAnsi="Cambria Math" w:hint="eastAsia"/>
          </w:rPr>
          <m:t>阵，且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都正规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 w:hint="eastAsia"/>
          </w:rPr>
          <m:t>条件：</m:t>
        </m:r>
        <m:r>
          <m:rPr>
            <m:sty m:val="b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 w:hint="eastAsia"/>
          </w:rPr>
          <m:t>、</m:t>
        </m:r>
        <m:r>
          <m:rPr>
            <m:sty m:val="b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 w:hint="eastAsia"/>
          </w:rPr>
          <m:t>为方阵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  <w:proofErr w:type="gramStart"/>
      <w:r w:rsidRPr="0054779E">
        <w:rPr>
          <w:rFonts w:hint="eastAsia"/>
        </w:rPr>
        <w:t>迹</w:t>
      </w:r>
      <w:proofErr w:type="gramEnd"/>
      <w:r w:rsidRPr="0054779E">
        <w:rPr>
          <w:rFonts w:hint="eastAsia"/>
        </w:rPr>
        <w:t>公式：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=0→A</m:t>
        </m:r>
      </m:oMath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</w:p>
    <w:p w:rsidR="0054779E" w:rsidRPr="0054779E" w:rsidRDefault="0054779E" w:rsidP="0054779E">
      <w:pPr>
        <w:pStyle w:val="a1"/>
        <w:ind w:firstLine="420"/>
      </w:pPr>
      <w:r>
        <w:tab/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</w:p>
    <w:p w:rsidR="0054779E" w:rsidRPr="0054779E" w:rsidRDefault="0054779E" w:rsidP="0054779E">
      <w:pPr>
        <w:pStyle w:val="a1"/>
        <w:ind w:firstLine="420"/>
      </w:pPr>
      <w:r>
        <w:lastRenderedPageBreak/>
        <w:tab/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因为：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+tr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4779E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所以：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 xml:space="preserve"> </w:t>
      </w:r>
      <w:r w:rsidRPr="0054779E">
        <w:rPr>
          <w:rFonts w:hint="eastAsia"/>
        </w:rPr>
        <w:t>，</w:t>
      </w:r>
      <w:r w:rsidRPr="0054779E">
        <w:t>C</w:t>
      </w:r>
      <w:r w:rsidRPr="0054779E">
        <w:rPr>
          <w:rFonts w:hint="eastAsia"/>
        </w:rPr>
        <w:t>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阵，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54779E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C</m:t>
        </m:r>
      </m:oMath>
      <w:r w:rsidRPr="0054779E">
        <w:rPr>
          <w:rFonts w:hint="eastAsia"/>
        </w:rPr>
        <w:t>也为</w:t>
      </w:r>
      <w:r w:rsidRPr="0054779E">
        <w:rPr>
          <w:rFonts w:hint="eastAsia"/>
        </w:rPr>
        <w:t>0</w:t>
      </w:r>
      <w:r w:rsidRPr="0054779E">
        <w:rPr>
          <w:rFonts w:hint="eastAsia"/>
        </w:rPr>
        <w:t>阵</w:t>
      </w:r>
    </w:p>
    <w:p w:rsidR="0054779E" w:rsidRPr="0054779E" w:rsidRDefault="0054779E" w:rsidP="0054779E">
      <w:pPr>
        <w:pStyle w:val="a1"/>
        <w:ind w:firstLine="420"/>
      </w:pPr>
      <w:r>
        <w:tab/>
      </w:r>
      <w:r w:rsidRPr="0054779E">
        <w:rPr>
          <w:rFonts w:hint="eastAsia"/>
        </w:rPr>
        <w:t>所以</w:t>
      </w:r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Pr="0054779E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D</m:t>
        </m:r>
      </m:oMath>
    </w:p>
    <w:p w:rsid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因此，可以得到以下推论：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若上三角矩阵</w:t>
      </w:r>
      <w:r w:rsidRPr="0054779E">
        <w:t>A</w:t>
      </w:r>
      <w:r w:rsidRPr="0054779E">
        <w:rPr>
          <w:rFonts w:hint="eastAsia"/>
        </w:rPr>
        <w:t>正规，则</w:t>
      </w:r>
      <w:r w:rsidRPr="0054779E">
        <w:t>A</w:t>
      </w:r>
      <w:r w:rsidRPr="0054779E">
        <w:rPr>
          <w:rFonts w:hint="eastAsia"/>
        </w:rPr>
        <w:t>为对角阵。</w:t>
      </w:r>
    </w:p>
    <w:p w:rsidR="0054779E" w:rsidRPr="0054779E" w:rsidRDefault="0054779E" w:rsidP="00F40EAC">
      <w:pPr>
        <w:pStyle w:val="a1"/>
        <w:numPr>
          <w:ilvl w:val="0"/>
          <w:numId w:val="20"/>
        </w:numPr>
        <w:ind w:firstLineChars="0"/>
      </w:pPr>
      <w:r w:rsidRPr="0054779E">
        <w:rPr>
          <w:rFonts w:hint="eastAsia"/>
        </w:rPr>
        <w:t>若</w:t>
      </w:r>
      <w:r w:rsidRPr="0054779E">
        <w:t>A</w:t>
      </w:r>
      <w:r w:rsidRPr="0054779E">
        <w:rPr>
          <w:rFonts w:hint="eastAsia"/>
        </w:rPr>
        <w:t>为严格上三角</w:t>
      </w:r>
      <w:r w:rsidRPr="0054779E">
        <w:rPr>
          <w:rFonts w:hint="eastAsia"/>
        </w:rPr>
        <w:t>(</w:t>
      </w:r>
      <w:r w:rsidRPr="0054779E">
        <w:rPr>
          <w:rFonts w:hint="eastAsia"/>
        </w:rPr>
        <w:t>不是对角阵</w:t>
      </w:r>
      <w:r w:rsidRPr="0054779E">
        <w:t>)</w:t>
      </w:r>
      <w:r w:rsidRPr="0054779E">
        <w:rPr>
          <w:rFonts w:hint="eastAsia"/>
        </w:rPr>
        <w:t>，则</w:t>
      </w:r>
      <w:r w:rsidRPr="0054779E">
        <w:rPr>
          <w:rFonts w:hint="eastAsia"/>
        </w:rPr>
        <w:t>A</w:t>
      </w:r>
      <w:r w:rsidRPr="0054779E">
        <w:rPr>
          <w:rFonts w:hint="eastAsia"/>
        </w:rPr>
        <w:t>非正规。</w:t>
      </w:r>
    </w:p>
    <w:p w:rsidR="0054779E" w:rsidRPr="0054779E" w:rsidRDefault="0054779E" w:rsidP="0054779E">
      <w:pPr>
        <w:pStyle w:val="a1"/>
        <w:ind w:firstLineChars="53" w:firstLine="148"/>
      </w:pPr>
      <w:r w:rsidRPr="0054779E">
        <w:rPr>
          <w:rFonts w:hint="eastAsia"/>
        </w:rPr>
        <w:t>证明：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Pr="0054779E">
        <w:rPr>
          <w:rFonts w:hint="eastAsia"/>
        </w:rPr>
        <w:t>，由引理可知，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1n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 w:rsidRPr="0054779E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4779E">
        <w:rPr>
          <w:rFonts w:hint="eastAsia"/>
        </w:rPr>
        <w:t>正规。</w:t>
      </w:r>
    </w:p>
    <w:p w:rsidR="0054779E" w:rsidRPr="0054779E" w:rsidRDefault="0054779E" w:rsidP="0054779E">
      <w:pPr>
        <w:pStyle w:val="a1"/>
        <w:ind w:firstLine="420"/>
      </w:pPr>
      <w:r w:rsidRPr="0054779E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54779E">
        <w:rPr>
          <w:rFonts w:hint="eastAsia"/>
        </w:rPr>
        <w:t>进行递归，可得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,i+1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,n</m:t>
            </m:r>
          </m:sub>
        </m:sSub>
        <m:r>
          <w:rPr>
            <w:rFonts w:ascii="Cambria Math" w:hAnsi="Cambria Math"/>
          </w:rPr>
          <m:t>=0</m:t>
        </m:r>
      </m:oMath>
      <w:r w:rsidRPr="0054779E">
        <w:rPr>
          <w:rFonts w:hint="eastAsia"/>
        </w:rPr>
        <w:t>，所以</w:t>
      </w:r>
      <w:r w:rsidRPr="0054779E">
        <w:rPr>
          <w:rFonts w:hint="eastAsia"/>
        </w:rPr>
        <w:t>A</w:t>
      </w:r>
      <w:r w:rsidRPr="0054779E">
        <w:rPr>
          <w:rFonts w:hint="eastAsia"/>
        </w:rPr>
        <w:t>为对角阵。</w:t>
      </w:r>
    </w:p>
    <w:p w:rsidR="00724892" w:rsidRPr="0054779E" w:rsidRDefault="0054779E" w:rsidP="0054779E">
      <w:pPr>
        <w:pStyle w:val="3"/>
        <w:spacing w:before="156" w:after="156"/>
      </w:pPr>
      <w:bookmarkStart w:id="39" w:name="_Toc533424793"/>
      <w:r w:rsidRPr="0054779E">
        <w:rPr>
          <w:rFonts w:hint="eastAsia"/>
        </w:rPr>
        <w:t>定理与推论</w:t>
      </w:r>
      <w:bookmarkEnd w:id="39"/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定理：设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，则</w:t>
      </w:r>
      <w:r>
        <w:rPr>
          <w:rFonts w:hint="eastAsia"/>
        </w:rPr>
        <w:t>A</w:t>
      </w:r>
      <w:r>
        <w:rPr>
          <w:rFonts w:hint="eastAsia"/>
        </w:rPr>
        <w:t>是正规矩阵当且仅当</w:t>
      </w:r>
      <w:r>
        <w:rPr>
          <w:rFonts w:hint="eastAsia"/>
        </w:rPr>
        <w:t>A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相似于一个对角阵，即：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利用上节引理证明：</w:t>
      </w:r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正规，且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为上三角</m:t>
        </m:r>
        <m:r>
          <m:rPr>
            <m:sty m:val="p"/>
          </m:rPr>
          <w:rPr>
            <w:rFonts w:ascii="Cambria Math" w:hAnsi="Cambria Math"/>
          </w:rPr>
          <m:t>→D</m:t>
        </m:r>
        <m:r>
          <m:rPr>
            <m:sty m:val="p"/>
          </m:rPr>
          <w:rPr>
            <w:rFonts w:ascii="Cambria Math" w:hAnsi="Cambria Math" w:hint="eastAsia"/>
          </w:rPr>
          <m:t>为对角阵</m:t>
        </m:r>
      </m:oMath>
    </w:p>
    <w:p w:rsidR="0054779E" w:rsidRDefault="0054779E" w:rsidP="0054779E">
      <w:pPr>
        <w:pStyle w:val="a1"/>
        <w:ind w:firstLine="420"/>
      </w:pPr>
      <w:r>
        <w:tab/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直接证明：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充分性：</w:t>
      </w:r>
    </w:p>
    <w:p w:rsidR="0054779E" w:rsidRDefault="0054779E" w:rsidP="0054779E">
      <w:pPr>
        <w:pStyle w:val="a1"/>
        <w:ind w:left="420"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chur</w:t>
      </w:r>
      <w:proofErr w:type="spellEnd"/>
      <w:r>
        <w:rPr>
          <w:rFonts w:hint="eastAsia"/>
        </w:rPr>
        <w:t>引理可知，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为上三角阵</w:t>
      </w:r>
    </w:p>
    <w:p w:rsidR="0054779E" w:rsidRDefault="0054779E" w:rsidP="0054779E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UKU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KK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KK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可得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=0(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，所以</w:t>
      </w:r>
      <w:r>
        <w:rPr>
          <w:rFonts w:hint="eastAsia"/>
        </w:rPr>
        <w:t>K</w:t>
      </w:r>
      <w:r>
        <w:rPr>
          <w:rFonts w:hint="eastAsia"/>
        </w:rPr>
        <w:t>为对角阵</w:t>
      </w: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必要性：</w:t>
      </w:r>
    </w:p>
    <w:p w:rsidR="0054779E" w:rsidRPr="00A94EF1" w:rsidRDefault="0054779E" w:rsidP="0054779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acc>
          </m:e>
        </m:d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U</m:t>
        </m:r>
      </m:oMath>
    </w:p>
    <w:p w:rsidR="0054779E" w:rsidRDefault="0054779E" w:rsidP="0054779E">
      <w:pPr>
        <w:pStyle w:val="a1"/>
        <w:ind w:firstLine="42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U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AU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AU</m:t>
        </m:r>
      </m:oMath>
    </w:p>
    <w:p w:rsidR="0054779E" w:rsidRDefault="0054779E" w:rsidP="0054779E">
      <w:pPr>
        <w:pStyle w:val="a1"/>
        <w:ind w:firstLine="420"/>
      </w:pP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4779E" w:rsidRDefault="0054779E" w:rsidP="0054779E">
      <w:pPr>
        <w:pStyle w:val="a1"/>
        <w:ind w:firstLine="420"/>
      </w:pPr>
    </w:p>
    <w:p w:rsidR="0054779E" w:rsidRDefault="0054779E" w:rsidP="0054779E">
      <w:pPr>
        <w:pStyle w:val="a1"/>
        <w:ind w:firstLine="420"/>
      </w:pPr>
      <w:r>
        <w:rPr>
          <w:rFonts w:hint="eastAsia"/>
        </w:rPr>
        <w:t>推论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为正规阵，当且仅当</w:t>
      </w:r>
      <w:r>
        <w:rPr>
          <w:rFonts w:hint="eastAsia"/>
        </w:rPr>
        <w:t>A</w:t>
      </w:r>
      <w:r>
        <w:rPr>
          <w:rFonts w:hint="eastAsia"/>
        </w:rPr>
        <w:t>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特征向量构成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的一组标准正交基，且</w:t>
      </w:r>
      <w:r>
        <w:rPr>
          <w:rFonts w:hint="eastAsia"/>
        </w:rPr>
        <w:t>A</w:t>
      </w:r>
      <w:r>
        <w:rPr>
          <w:rFonts w:hint="eastAsia"/>
        </w:rPr>
        <w:t>不同特征值得特征向量正交。</w:t>
      </w:r>
    </w:p>
    <w:p w:rsidR="003336BF" w:rsidRDefault="00B0077E" w:rsidP="00B0077E">
      <w:pPr>
        <w:pStyle w:val="2"/>
        <w:spacing w:before="156" w:after="156"/>
      </w:pPr>
      <w:bookmarkStart w:id="40" w:name="_Toc533424794"/>
      <w:r w:rsidRPr="00B0077E">
        <w:rPr>
          <w:rFonts w:hint="eastAsia"/>
        </w:rPr>
        <w:t>厄米特</w:t>
      </w:r>
      <w:r w:rsidRPr="00B0077E">
        <w:rPr>
          <w:rFonts w:hint="eastAsia"/>
        </w:rPr>
        <w:t>(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)</w:t>
      </w:r>
      <w:r w:rsidRPr="00B0077E">
        <w:rPr>
          <w:rFonts w:hint="eastAsia"/>
        </w:rPr>
        <w:t>分解</w:t>
      </w:r>
      <w:bookmarkEnd w:id="40"/>
    </w:p>
    <w:p w:rsidR="00B0077E" w:rsidRDefault="00B0077E" w:rsidP="00B0077E">
      <w:pPr>
        <w:pStyle w:val="3"/>
        <w:spacing w:before="156" w:after="156"/>
      </w:pPr>
      <w:bookmarkStart w:id="41" w:name="_Toc533424795"/>
      <w:r>
        <w:rPr>
          <w:rFonts w:hint="eastAsia"/>
        </w:rPr>
        <w:t>定理</w:t>
      </w:r>
      <w:bookmarkEnd w:id="41"/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，则存在</w:t>
      </w:r>
      <w:proofErr w:type="gramStart"/>
      <w:r w:rsidRPr="00B0077E">
        <w:rPr>
          <w:rFonts w:hint="eastAsia"/>
          <w:sz w:val="28"/>
          <w:szCs w:val="28"/>
        </w:rPr>
        <w:t>酉</w:t>
      </w:r>
      <w:proofErr w:type="gramEnd"/>
      <w:r w:rsidRPr="00B0077E">
        <w:rPr>
          <w:rFonts w:hint="eastAsia"/>
          <w:sz w:val="28"/>
          <w:szCs w:val="28"/>
        </w:rPr>
        <w:t>阵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Q</m:t>
        </m:r>
      </m:oMath>
      <w:r w:rsidRPr="00B0077E">
        <w:rPr>
          <w:rFonts w:hint="eastAsia"/>
          <w:sz w:val="28"/>
          <w:szCs w:val="28"/>
        </w:rPr>
        <w:t>，使得：</w:t>
      </w:r>
    </w:p>
    <w:p w:rsidR="00B0077E" w:rsidRPr="00B0077E" w:rsidRDefault="005F1E7C" w:rsidP="00B0077E">
      <w:pPr>
        <w:jc w:val="center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0077E" w:rsidRPr="00B0077E">
        <w:rPr>
          <w:rFonts w:hint="eastAsia"/>
          <w:sz w:val="28"/>
          <w:szCs w:val="28"/>
        </w:rPr>
        <w:t>（对角阵）</w:t>
      </w:r>
    </w:p>
    <w:p w:rsidR="00B0077E" w:rsidRPr="00B0077E" w:rsidRDefault="00B0077E" w:rsidP="00B0077E">
      <w:pPr>
        <w:ind w:firstLine="42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⋯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b>
        </m:sSub>
      </m:oMath>
      <w:r w:rsidRPr="00B0077E">
        <w:rPr>
          <w:rFonts w:hint="eastAsia"/>
          <w:sz w:val="28"/>
          <w:szCs w:val="28"/>
        </w:rPr>
        <w:t>都为实数。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lastRenderedPageBreak/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由许尔</w:t>
      </w:r>
      <w:r w:rsidRPr="00B0077E">
        <w:rPr>
          <w:rFonts w:hint="eastAsia"/>
          <w:sz w:val="28"/>
          <w:szCs w:val="28"/>
        </w:rPr>
        <w:t>(</w:t>
      </w:r>
      <w:proofErr w:type="spellStart"/>
      <w:r w:rsidRPr="00B0077E">
        <w:rPr>
          <w:sz w:val="28"/>
          <w:szCs w:val="28"/>
        </w:rPr>
        <w:t>Schur</w:t>
      </w:r>
      <w:proofErr w:type="spellEnd"/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分解可知：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8"/>
                      <w:szCs w:val="28"/>
                    </w:rPr>
                    <m:t>*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AQ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Q=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=D</m:t>
        </m:r>
      </m:oMath>
    </w:p>
    <w:p w:rsidR="00B0077E" w:rsidRPr="00B0077E" w:rsidRDefault="00B0077E" w:rsidP="00B0077E">
      <w:pPr>
        <w:jc w:val="left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所以</w:t>
      </w:r>
      <m:oMath>
        <m:r>
          <m:rPr>
            <m:sty m:val="p"/>
          </m:rP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</m:acc>
      </m:oMath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AP=D=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B0077E">
        <w:rPr>
          <w:rFonts w:hint="eastAsia"/>
          <w:sz w:val="28"/>
          <w:szCs w:val="28"/>
        </w:rPr>
        <w:t>中各列都是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的特征向量，且线性无关。</w:t>
      </w:r>
    </w:p>
    <w:p w:rsidR="00B0077E" w:rsidRPr="00B0077E" w:rsidRDefault="00B0077E" w:rsidP="00F40EAC">
      <w:pPr>
        <w:pStyle w:val="affc"/>
        <w:numPr>
          <w:ilvl w:val="0"/>
          <w:numId w:val="21"/>
        </w:numPr>
        <w:ind w:firstLineChars="0"/>
        <w:jc w:val="left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为</w:t>
      </w:r>
      <w:proofErr w:type="gramStart"/>
      <w:r w:rsidRPr="00B0077E">
        <w:rPr>
          <w:rFonts w:hint="eastAsia"/>
          <w:sz w:val="28"/>
          <w:szCs w:val="28"/>
        </w:rPr>
        <w:t>厄米特阵</w:t>
      </w:r>
      <w:proofErr w:type="gramEnd"/>
      <w:r w:rsidRPr="00B0077E">
        <w:rPr>
          <w:rFonts w:hint="eastAsia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sz w:val="28"/>
          <w:szCs w:val="28"/>
        </w:rPr>
        <w:t>)</w:t>
      </w:r>
      <w:r w:rsidRPr="00B0077E">
        <w:rPr>
          <w:rFonts w:hint="eastAsia"/>
          <w:sz w:val="28"/>
          <w:szCs w:val="28"/>
        </w:rPr>
        <w:t>，则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恰有</w:t>
      </w:r>
      <w:r w:rsidRPr="00B0077E">
        <w:rPr>
          <w:rFonts w:hint="eastAsia"/>
          <w:sz w:val="28"/>
          <w:szCs w:val="28"/>
        </w:rPr>
        <w:t>n</w:t>
      </w:r>
      <w:proofErr w:type="gramStart"/>
      <w:r w:rsidRPr="00B0077E">
        <w:rPr>
          <w:rFonts w:hint="eastAsia"/>
          <w:sz w:val="28"/>
          <w:szCs w:val="28"/>
        </w:rPr>
        <w:t>个</w:t>
      </w:r>
      <w:proofErr w:type="gramEnd"/>
      <w:r w:rsidRPr="00B0077E">
        <w:rPr>
          <w:rFonts w:hint="eastAsia"/>
          <w:sz w:val="28"/>
          <w:szCs w:val="28"/>
        </w:rPr>
        <w:t>相互正交的特征向量。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有定理</w:t>
      </w:r>
      <w:r w:rsidRPr="00B0077E">
        <w:rPr>
          <w:rFonts w:hint="eastAsia"/>
          <w:sz w:val="28"/>
          <w:szCs w:val="28"/>
        </w:rPr>
        <w:t>2</w:t>
      </w:r>
      <w:r w:rsidRPr="00B0077E">
        <w:rPr>
          <w:rFonts w:hint="eastAsia"/>
          <w:sz w:val="28"/>
          <w:szCs w:val="28"/>
        </w:rPr>
        <w:t>可得</w:t>
      </w:r>
      <w:r w:rsidRPr="00B0077E">
        <w:rPr>
          <w:sz w:val="28"/>
          <w:szCs w:val="28"/>
        </w:rPr>
        <w:t>)</w:t>
      </w:r>
    </w:p>
    <w:p w:rsidR="00B0077E" w:rsidRDefault="00B0077E" w:rsidP="00B0077E">
      <w:pPr>
        <w:pStyle w:val="3"/>
        <w:spacing w:before="156" w:after="156"/>
      </w:pPr>
      <w:bookmarkStart w:id="42" w:name="_Toc533424796"/>
      <w:r>
        <w:rPr>
          <w:rFonts w:hint="eastAsia"/>
        </w:rPr>
        <w:t>应用</w:t>
      </w:r>
      <w:bookmarkEnd w:id="42"/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n</m:t>
            </m:r>
          </m:sup>
        </m:sSup>
      </m:oMath>
      <w:r w:rsidRPr="00B0077E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r w:rsidRPr="00B0077E">
        <w:rPr>
          <w:rFonts w:hint="eastAsia"/>
          <w:sz w:val="28"/>
          <w:szCs w:val="28"/>
        </w:rPr>
        <w:t>的值都为实数。</w:t>
      </w:r>
    </w:p>
    <w:p w:rsidR="00B0077E" w:rsidRPr="00B0077E" w:rsidRDefault="005F1E7C" w:rsidP="00B0077E">
      <w:pPr>
        <w:pStyle w:val="affc"/>
        <w:ind w:left="1255" w:firstLineChars="0" w:firstLine="5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AX=f</m:t>
          </m:r>
        </m:oMath>
      </m:oMathPara>
    </w:p>
    <w:p w:rsidR="00B0077E" w:rsidRPr="00B0077E" w:rsidRDefault="00B0077E" w:rsidP="00B0077E">
      <w:pPr>
        <w:pStyle w:val="affc"/>
        <w:ind w:left="835" w:firstLineChars="0" w:firstLine="0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因为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为一个数，所以</w:t>
      </w:r>
      <w:r w:rsidRPr="00B0077E">
        <w:rPr>
          <w:rFonts w:hint="eastAsia"/>
          <w:sz w:val="28"/>
          <w:szCs w:val="28"/>
        </w:rPr>
        <w:t>f</w:t>
      </w:r>
      <w:r w:rsidRPr="00B0077E">
        <w:rPr>
          <w:rFonts w:hint="eastAsia"/>
          <w:sz w:val="28"/>
          <w:szCs w:val="28"/>
        </w:rPr>
        <w:t>为实数。</w:t>
      </w:r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，任取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∈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为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的特征值集合，则</w:t>
      </w:r>
    </w:p>
    <w:p w:rsidR="00B0077E" w:rsidRPr="00B0077E" w:rsidRDefault="005F1E7C" w:rsidP="00B0077E">
      <w:pPr>
        <w:ind w:left="835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B0077E" w:rsidRPr="00B0077E">
        <w:rPr>
          <w:rFonts w:hint="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</m:oMath>
      <w:r w:rsidR="00B0077E" w:rsidRPr="00B0077E">
        <w:rPr>
          <w:rFonts w:hint="eastAsia"/>
          <w:sz w:val="28"/>
          <w:szCs w:val="28"/>
        </w:rPr>
        <w:t>对应</w:t>
      </w:r>
      <w:proofErr w:type="gramStart"/>
      <w:r w:rsidR="00B0077E" w:rsidRPr="00B0077E">
        <w:rPr>
          <w:rFonts w:hint="eastAsia"/>
          <w:sz w:val="28"/>
          <w:szCs w:val="28"/>
        </w:rPr>
        <w:t>的非零特征向量</w:t>
      </w:r>
      <w:proofErr w:type="gramEnd"/>
      <w:r w:rsidR="00B0077E" w:rsidRPr="00B0077E">
        <w:rPr>
          <w:sz w:val="28"/>
          <w:szCs w:val="28"/>
        </w:rPr>
        <w:t>)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F40EAC">
      <w:pPr>
        <w:pStyle w:val="affc"/>
        <w:numPr>
          <w:ilvl w:val="0"/>
          <w:numId w:val="22"/>
        </w:numPr>
        <w:ind w:firstLineChars="0"/>
        <w:rPr>
          <w:b/>
          <w:sz w:val="28"/>
          <w:szCs w:val="28"/>
        </w:rPr>
      </w:pPr>
      <w:r w:rsidRPr="00B0077E">
        <w:rPr>
          <w:rFonts w:hint="eastAsia"/>
          <w:sz w:val="28"/>
          <w:szCs w:val="28"/>
        </w:rPr>
        <w:t>由上述两点可得：</w:t>
      </w:r>
      <w:proofErr w:type="spellStart"/>
      <w:r w:rsidRPr="00B0077E">
        <w:rPr>
          <w:b/>
          <w:sz w:val="28"/>
          <w:szCs w:val="28"/>
        </w:rPr>
        <w:t>Hermite</w:t>
      </w:r>
      <w:proofErr w:type="spellEnd"/>
      <w:r w:rsidRPr="00B0077E">
        <w:rPr>
          <w:b/>
          <w:sz w:val="28"/>
          <w:szCs w:val="28"/>
        </w:rPr>
        <w:t>阵</w:t>
      </w:r>
      <w:r w:rsidRPr="00B0077E">
        <w:rPr>
          <w:rFonts w:hint="eastAsia"/>
          <w:b/>
          <w:sz w:val="28"/>
          <w:szCs w:val="28"/>
        </w:rPr>
        <w:t>的特征值都为实数。</w:t>
      </w:r>
    </w:p>
    <w:p w:rsidR="00B0077E" w:rsidRDefault="00B0077E" w:rsidP="00B0077E">
      <w:pPr>
        <w:pStyle w:val="3"/>
        <w:spacing w:before="156" w:after="156"/>
      </w:pPr>
      <w:bookmarkStart w:id="43" w:name="_Toc533424797"/>
      <w:r w:rsidRPr="00B0077E">
        <w:rPr>
          <w:rFonts w:hint="eastAsia"/>
        </w:rPr>
        <w:t>正定矩阵</w:t>
      </w:r>
      <w:bookmarkEnd w:id="43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定义：对任意</w:t>
      </w:r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为半正定阵，记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≥0</m:t>
        </m:r>
      </m:oMath>
      <w:r>
        <w:rPr>
          <w:rFonts w:hint="eastAsia"/>
        </w:rPr>
        <w:t>。对</w:t>
      </w:r>
      <w:proofErr w:type="gramStart"/>
      <w:r>
        <w:rPr>
          <w:rFonts w:hint="eastAsia"/>
        </w:rPr>
        <w:t>任意非零</w:t>
      </w:r>
      <w:proofErr w:type="gramEnd"/>
      <m:oMath>
        <m:r>
          <m:rPr>
            <m:sty m:val="p"/>
          </m:rP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，则称</w:t>
      </w:r>
      <w:r>
        <w:rPr>
          <w:rFonts w:hint="eastAsia"/>
        </w:rPr>
        <w:t>A</w:t>
      </w:r>
      <w:r>
        <w:rPr>
          <w:rFonts w:hint="eastAsia"/>
        </w:rPr>
        <w:t>为正定阵，记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lastRenderedPageBreak/>
        <w:t>结合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可得：</w:t>
      </w:r>
    </w:p>
    <w:p w:rsidR="00B0077E" w:rsidRPr="00AA4123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≥0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0077E" w:rsidRDefault="00B0077E" w:rsidP="00B0077E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B0077E" w:rsidRDefault="00B0077E" w:rsidP="00B0077E">
      <w:pPr>
        <w:pStyle w:val="3"/>
        <w:spacing w:before="156" w:after="156"/>
      </w:pPr>
      <w:bookmarkStart w:id="44" w:name="_Toc533424798"/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阵的性质</w:t>
      </w:r>
      <w:bookmarkEnd w:id="44"/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 w:hint="eastAsia"/>
            <w:sz w:val="28"/>
            <w:szCs w:val="28"/>
          </w:rPr>
          <m:t>λ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d>
      </m:oMath>
      <w:r w:rsidRPr="00B0077E">
        <w:rPr>
          <w:rFonts w:hint="eastAsia"/>
          <w:sz w:val="28"/>
          <w:szCs w:val="28"/>
        </w:rPr>
        <w:t>全为实数</w:t>
      </w:r>
      <w:r w:rsidRPr="00B0077E">
        <w:rPr>
          <w:rFonts w:hint="eastAsia"/>
          <w:sz w:val="28"/>
          <w:szCs w:val="28"/>
        </w:rPr>
        <w:t xml:space="preserve"> </w:t>
      </w:r>
      <w:r w:rsidRPr="00B0077E">
        <w:rPr>
          <w:sz w:val="28"/>
          <w:szCs w:val="28"/>
        </w:rPr>
        <w:t>(</w:t>
      </w:r>
      <w:r w:rsidRPr="00B0077E">
        <w:rPr>
          <w:rFonts w:hint="eastAsia"/>
          <w:sz w:val="28"/>
          <w:szCs w:val="28"/>
        </w:rPr>
        <w:t>由</w:t>
      </w:r>
      <w:r w:rsidR="002E38B5">
        <w:rPr>
          <w:sz w:val="28"/>
          <w:szCs w:val="28"/>
        </w:rPr>
        <w:t>3</w:t>
      </w:r>
      <w:r w:rsidRPr="00B0077E">
        <w:rPr>
          <w:sz w:val="28"/>
          <w:szCs w:val="28"/>
        </w:rPr>
        <w:t>.5.2</w:t>
      </w:r>
      <w:r w:rsidRPr="00B0077E">
        <w:rPr>
          <w:rFonts w:hint="eastAsia"/>
          <w:sz w:val="28"/>
          <w:szCs w:val="28"/>
        </w:rPr>
        <w:t>(</w:t>
      </w:r>
      <w:r w:rsidRPr="00B0077E">
        <w:rPr>
          <w:sz w:val="28"/>
          <w:szCs w:val="28"/>
        </w:rPr>
        <w:t>1)</w:t>
      </w:r>
      <w:r w:rsidRPr="00B0077E">
        <w:rPr>
          <w:rFonts w:hint="eastAsia"/>
          <w:sz w:val="28"/>
          <w:szCs w:val="28"/>
        </w:rPr>
        <w:t>可证</w:t>
      </w:r>
      <w:r w:rsidRPr="00B0077E">
        <w:rPr>
          <w:sz w:val="28"/>
          <w:szCs w:val="28"/>
        </w:rPr>
        <w:t>)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→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AX</m:t>
        </m:r>
      </m:oMath>
      <w:proofErr w:type="gramStart"/>
      <w:r w:rsidRPr="00B0077E">
        <w:rPr>
          <w:rFonts w:hint="eastAsia"/>
          <w:sz w:val="28"/>
          <w:szCs w:val="28"/>
        </w:rPr>
        <w:t>的值全为</w:t>
      </w:r>
      <w:proofErr w:type="gramEnd"/>
      <w:r w:rsidRPr="00B0077E">
        <w:rPr>
          <w:rFonts w:hint="eastAsia"/>
          <w:sz w:val="28"/>
          <w:szCs w:val="28"/>
        </w:rPr>
        <w:t>实数</w:t>
      </w:r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≥0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&gt;0</m:t>
        </m:r>
        <m:r>
          <w:rPr>
            <w:rFonts w:ascii="Cambria Math" w:hAnsi="Cambria Math"/>
            <w:sz w:val="28"/>
            <w:szCs w:val="28"/>
          </w:rPr>
          <m:t>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&gt;0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若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≥0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，则存在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B≥0</m:t>
        </m:r>
      </m:oMath>
      <w:r w:rsidRPr="00B0077E">
        <w:rPr>
          <w:rFonts w:hint="eastAsia"/>
          <w:sz w:val="28"/>
          <w:szCs w:val="28"/>
        </w:rPr>
        <w:t>使得，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0077E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B</m:t>
        </m:r>
      </m:oMath>
      <w:r w:rsidRPr="00B0077E">
        <w:rPr>
          <w:rFonts w:hint="eastAsia"/>
          <w:sz w:val="28"/>
          <w:szCs w:val="28"/>
        </w:rPr>
        <w:t>叫做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的平方根，记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rad>
      </m:oMath>
      <w:r w:rsidRPr="00B0077E">
        <w:rPr>
          <w:rFonts w:hint="eastAsia"/>
          <w:sz w:val="28"/>
          <w:szCs w:val="28"/>
        </w:rPr>
        <w:t>，可以写为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证明：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AQ=D=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ra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MS Gothic" w:hAnsi="Cambria Math" w:cs="MS Gothic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⋯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rad>
                </m:e>
              </m:mr>
            </m:m>
          </m:e>
        </m:d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rFonts w:hint="eastAsia"/>
          <w:sz w:val="28"/>
          <w:szCs w:val="28"/>
        </w:rPr>
        <w:t>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B=Q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rad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</w:p>
    <w:p w:rsidR="00B0077E" w:rsidRPr="00B0077E" w:rsidRDefault="00B0077E" w:rsidP="00B0077E">
      <w:pPr>
        <w:ind w:left="835"/>
        <w:rPr>
          <w:sz w:val="28"/>
          <w:szCs w:val="28"/>
        </w:rPr>
      </w:pP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w:r w:rsidRPr="00B0077E"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Q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rad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p>
            </m:s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=QD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=A</m:t>
        </m:r>
      </m:oMath>
    </w:p>
    <w:p w:rsidR="00B0077E" w:rsidRPr="00B0077E" w:rsidRDefault="00B0077E" w:rsidP="00F40EAC">
      <w:pPr>
        <w:pStyle w:val="affc"/>
        <w:numPr>
          <w:ilvl w:val="0"/>
          <w:numId w:val="23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对于任意矩阵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*n</m:t>
            </m:r>
          </m:sup>
        </m:sSup>
      </m:oMath>
      <w:r w:rsidRPr="00B0077E">
        <w:rPr>
          <w:rFonts w:hint="eastAsia"/>
          <w:sz w:val="28"/>
          <w:szCs w:val="28"/>
        </w:rPr>
        <w:t>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和</m:t>
        </m:r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是半正定的厄米特阵</w:t>
      </w:r>
    </w:p>
    <w:p w:rsidR="00B0077E" w:rsidRDefault="00B0077E" w:rsidP="00B0077E">
      <w:pPr>
        <w:pStyle w:val="3"/>
        <w:spacing w:before="156" w:after="156"/>
      </w:pPr>
      <w:bookmarkStart w:id="45" w:name="_Toc533424799"/>
      <w:r w:rsidRPr="00B0077E">
        <w:rPr>
          <w:rFonts w:hint="eastAsia"/>
        </w:rPr>
        <w:t>常见的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阵</w:t>
      </w:r>
      <w:bookmarkEnd w:id="45"/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实对称矩阵：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</m:t>
        </m:r>
      </m:oMath>
    </w:p>
    <w:p w:rsidR="00B0077E" w:rsidRPr="00B0077E" w:rsidRDefault="00B0077E" w:rsidP="00F40EAC">
      <w:pPr>
        <w:pStyle w:val="affc"/>
        <w:numPr>
          <w:ilvl w:val="0"/>
          <w:numId w:val="24"/>
        </w:numPr>
        <w:ind w:firstLineChars="0"/>
        <w:rPr>
          <w:sz w:val="28"/>
          <w:szCs w:val="28"/>
        </w:rPr>
      </w:pPr>
      <w:r w:rsidRPr="00B0077E">
        <w:rPr>
          <w:rFonts w:hint="eastAsia"/>
          <w:sz w:val="28"/>
          <w:szCs w:val="28"/>
        </w:rPr>
        <w:t>任</w:t>
      </w:r>
      <w:proofErr w:type="gramStart"/>
      <w:r w:rsidRPr="00B0077E">
        <w:rPr>
          <w:rFonts w:hint="eastAsia"/>
          <w:sz w:val="28"/>
          <w:szCs w:val="28"/>
        </w:rPr>
        <w:t>一</w:t>
      </w:r>
      <w:proofErr w:type="gramEnd"/>
      <w:r w:rsidRPr="00B0077E">
        <w:rPr>
          <w:rFonts w:hint="eastAsia"/>
          <w:sz w:val="28"/>
          <w:szCs w:val="28"/>
        </w:rPr>
        <w:t>方阵</w:t>
      </w:r>
      <w:r w:rsidRPr="00B0077E">
        <w:rPr>
          <w:rFonts w:hint="eastAsia"/>
          <w:sz w:val="28"/>
          <w:szCs w:val="28"/>
        </w:rPr>
        <w:t>A</w:t>
      </w:r>
      <w:r w:rsidRPr="00B0077E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 w:hint="eastAsia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H</m:t>
            </m:r>
          </m:sup>
        </m:sSup>
      </m:oMath>
      <w:r w:rsidRPr="00B0077E">
        <w:rPr>
          <w:rFonts w:hint="eastAsia"/>
          <w:sz w:val="28"/>
          <w:szCs w:val="28"/>
        </w:rPr>
        <w:t>为</w:t>
      </w:r>
      <w:proofErr w:type="spellStart"/>
      <w:r w:rsidRPr="00B0077E">
        <w:rPr>
          <w:sz w:val="28"/>
          <w:szCs w:val="28"/>
        </w:rPr>
        <w:t>Hermite</w:t>
      </w:r>
      <w:proofErr w:type="spellEnd"/>
      <w:r w:rsidRPr="00B0077E">
        <w:rPr>
          <w:sz w:val="28"/>
          <w:szCs w:val="28"/>
        </w:rPr>
        <w:t>阵</w:t>
      </w:r>
    </w:p>
    <w:p w:rsidR="00B0077E" w:rsidRDefault="00B0077E" w:rsidP="00B0077E">
      <w:pPr>
        <w:pStyle w:val="3"/>
        <w:spacing w:before="156" w:after="156"/>
      </w:pPr>
      <w:bookmarkStart w:id="46" w:name="_Toc533424800"/>
      <w:r w:rsidRPr="00B0077E">
        <w:rPr>
          <w:rFonts w:hint="eastAsia"/>
        </w:rPr>
        <w:lastRenderedPageBreak/>
        <w:t>斜</w:t>
      </w:r>
      <w:proofErr w:type="spellStart"/>
      <w:r w:rsidRPr="00B0077E">
        <w:rPr>
          <w:rFonts w:hint="eastAsia"/>
        </w:rPr>
        <w:t>Hermite</w:t>
      </w:r>
      <w:proofErr w:type="spellEnd"/>
      <w:r w:rsidRPr="00B0077E">
        <w:rPr>
          <w:rFonts w:hint="eastAsia"/>
        </w:rPr>
        <w:t>分解</w:t>
      </w:r>
      <w:bookmarkEnd w:id="46"/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为斜</w:t>
      </w:r>
      <w:proofErr w:type="gramStart"/>
      <w:r>
        <w:rPr>
          <w:rFonts w:hint="eastAsia"/>
        </w:rPr>
        <w:t>厄米特阵</w:t>
      </w:r>
      <w:proofErr w:type="gramEnd"/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t>)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，使得：</w:t>
      </w:r>
    </w:p>
    <w:p w:rsidR="00B0077E" w:rsidRDefault="005F1E7C" w:rsidP="00B0077E">
      <w:pPr>
        <w:pStyle w:val="a1"/>
        <w:ind w:firstLine="42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  <w:r w:rsidR="00B0077E">
        <w:rPr>
          <w:rFonts w:hint="eastAsia"/>
        </w:rPr>
        <w:t>（对角阵）</w:t>
      </w:r>
    </w:p>
    <w:p w:rsidR="00B0077E" w:rsidRDefault="00B0077E" w:rsidP="00B0077E">
      <w:pPr>
        <w:pStyle w:val="a1"/>
        <w:ind w:firstLine="42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i,⋯,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为纯虚数。</w:t>
      </w:r>
    </w:p>
    <w:p w:rsidR="00B0077E" w:rsidRDefault="00B0077E" w:rsidP="00B0077E">
      <w:pPr>
        <w:pStyle w:val="a1"/>
        <w:ind w:firstLine="420"/>
      </w:pPr>
      <w:r>
        <w:rPr>
          <w:rFonts w:hint="eastAsia"/>
        </w:rPr>
        <w:t>证明：</w:t>
      </w:r>
    </w:p>
    <w:p w:rsidR="00B0077E" w:rsidRDefault="00B0077E" w:rsidP="00B0077E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A→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hint="eastAsia"/>
        </w:rPr>
        <w:t>为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阵</w:t>
      </w:r>
    </w:p>
    <w:p w:rsidR="00B0077E" w:rsidRDefault="00B0077E" w:rsidP="00B0077E">
      <w:pPr>
        <w:pStyle w:val="a1"/>
        <w:ind w:firstLine="420"/>
        <w:rPr>
          <w:sz w:val="24"/>
        </w:rPr>
      </w:pPr>
      <w:r>
        <w:tab/>
      </w:r>
      <w:r>
        <w:tab/>
      </w:r>
      <w:r>
        <w:rPr>
          <w:rFonts w:hint="eastAsia"/>
        </w:rPr>
        <w:t>所以：</w:t>
      </w:r>
      <m:oMath>
        <m:sSup>
          <m:sSupPr>
            <m:ctrlPr>
              <w:rPr>
                <w:rFonts w:ascii="Cambria Math" w:hAnsi="Cambria Math" w:cs="宋体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Q</m:t>
            </m:r>
          </m:e>
          <m:sup>
            <m:r>
              <w:rPr>
                <w:rFonts w:ascii="Cambria Math" w:hAnsi="Cambria Math"/>
                <w:kern w:val="0"/>
              </w:rPr>
              <m:t>H</m:t>
            </m:r>
          </m:sup>
        </m:sSup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i</m:t>
                </m:r>
              </m:den>
            </m:f>
            <m:ctrlPr>
              <w:rPr>
                <w:rFonts w:ascii="Cambria Math" w:hAnsi="Cambria Math"/>
                <w:i/>
                <w:kern w:val="0"/>
              </w:rPr>
            </m:ctrlPr>
          </m:e>
        </m:d>
        <m:r>
          <w:rPr>
            <w:rFonts w:ascii="Cambria Math" w:hAnsi="Cambria Math"/>
            <w:kern w:val="0"/>
          </w:rPr>
          <m:t>Q=D=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B0077E" w:rsidRDefault="00B0077E" w:rsidP="00B0077E">
      <w:pPr>
        <w:pStyle w:val="a1"/>
        <w:ind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AQ=iD=</m:t>
        </m:r>
        <m:d>
          <m:dPr>
            <m:ctrlPr>
              <w:rPr>
                <w:rFonts w:ascii="Cambria Math" w:hAnsi="Cambria Math" w:cs="宋体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宋体"/>
                      <w:sz w:val="24"/>
                    </w:rPr>
                    <m:t>i</m:t>
                  </m:r>
                </m:e>
              </m:mr>
            </m:m>
          </m:e>
        </m:d>
      </m:oMath>
    </w:p>
    <w:p w:rsidR="003C5E5B" w:rsidRDefault="003C5E5B" w:rsidP="003C5E5B">
      <w:pPr>
        <w:pStyle w:val="2"/>
        <w:spacing w:before="156" w:after="156"/>
      </w:pPr>
      <w:bookmarkStart w:id="47" w:name="_Toc533424801"/>
      <w:r w:rsidRPr="003C5E5B">
        <w:rPr>
          <w:rFonts w:hint="eastAsia"/>
        </w:rPr>
        <w:t>特征值</w:t>
      </w:r>
      <w:r w:rsidRPr="003C5E5B">
        <w:rPr>
          <w:rFonts w:hint="eastAsia"/>
        </w:rPr>
        <w:t>/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的求解技巧</w:t>
      </w:r>
      <w:bookmarkEnd w:id="47"/>
    </w:p>
    <w:p w:rsidR="003C5E5B" w:rsidRDefault="003C5E5B" w:rsidP="003C5E5B">
      <w:pPr>
        <w:pStyle w:val="3"/>
        <w:spacing w:before="156" w:after="156"/>
      </w:pPr>
      <w:bookmarkStart w:id="48" w:name="_Toc533424802"/>
      <w:r w:rsidRPr="003C5E5B">
        <w:rPr>
          <w:rFonts w:hint="eastAsia"/>
        </w:rPr>
        <w:t>平移法则</w:t>
      </w:r>
      <w:r w:rsidRPr="003C5E5B">
        <w:rPr>
          <w:rFonts w:hint="eastAsia"/>
        </w:rPr>
        <w:t>(</w:t>
      </w:r>
      <w:proofErr w:type="gramStart"/>
      <w:r w:rsidRPr="003C5E5B">
        <w:rPr>
          <w:rFonts w:hint="eastAsia"/>
        </w:rPr>
        <w:t>求特征根</w:t>
      </w:r>
      <w:proofErr w:type="gramEnd"/>
      <w:r w:rsidRPr="003C5E5B">
        <w:rPr>
          <w:rFonts w:hint="eastAsia"/>
        </w:rPr>
        <w:t>)</w:t>
      </w:r>
      <w:bookmarkEnd w:id="48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思路：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将一个复杂矩阵转换成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A=αβ</m:t>
        </m:r>
      </m:oMath>
      <w:r>
        <w:rPr>
          <w:rFonts w:hint="eastAsia"/>
        </w:rPr>
        <w:t>，再利用</w:t>
      </w:r>
      <w:proofErr w:type="gramStart"/>
      <w:r>
        <w:rPr>
          <w:rFonts w:hint="eastAsia"/>
        </w:rPr>
        <w:t>秩一</w:t>
      </w:r>
      <w:proofErr w:type="gramEnd"/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,0,⋯,0}</m:t>
        </m:r>
      </m:oMath>
      <w:r>
        <w:rPr>
          <w:rFonts w:hint="eastAsia"/>
        </w:rPr>
        <w:t xml:space="preserve"> </w:t>
      </w:r>
      <w:r>
        <w:rPr>
          <w:rFonts w:hint="eastAsia"/>
        </w:rPr>
        <w:t>特征向量</w:t>
      </w: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求复杂</w:t>
      </w:r>
      <w:proofErr w:type="gramEnd"/>
      <w:r>
        <w:rPr>
          <w:rFonts w:hint="eastAsia"/>
        </w:rPr>
        <w:t>矩阵的特征值。</w:t>
      </w:r>
    </w:p>
    <w:p w:rsidR="003C5E5B" w:rsidRDefault="003C5E5B" w:rsidP="003C5E5B">
      <w:pPr>
        <w:pStyle w:val="a1"/>
        <w:ind w:firstLine="420"/>
      </w:pPr>
    </w:p>
    <w:p w:rsidR="003C5E5B" w:rsidRPr="007A3500" w:rsidRDefault="003C5E5B" w:rsidP="003C5E5B">
      <w:pPr>
        <w:pStyle w:val="a1"/>
        <w:ind w:firstLineChars="0" w:firstLine="0"/>
      </w:pPr>
      <w:r>
        <w:rPr>
          <w:rFonts w:hint="eastAsia"/>
        </w:rPr>
        <w:t>平移法则：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与矩阵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具有相同的特征向量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，并且：</w:t>
      </w:r>
    </w:p>
    <w:p w:rsidR="003C5E5B" w:rsidRPr="001E15A5" w:rsidRDefault="003C5E5B" w:rsidP="003C5E5B">
      <w:pPr>
        <w:pStyle w:val="a1"/>
        <w:ind w:firstLineChars="53" w:firstLine="148"/>
      </w:pP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kA±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c</m:t>
            </m:r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C5E5B" w:rsidRDefault="003C5E5B" w:rsidP="003C5E5B">
      <w:pPr>
        <w:pStyle w:val="a1"/>
        <w:ind w:firstLineChars="53" w:firstLine="148"/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↔</m:t>
        </m:r>
        <m:r>
          <m:rPr>
            <m:sty m:val="p"/>
          </m:rPr>
          <w:rPr>
            <w:rFonts w:ascii="Cambria Math" w:hAnsi="Cambria Math"/>
          </w:rPr>
          <m:t>(kA±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I)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±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3C5E5B" w:rsidRDefault="003C5E5B" w:rsidP="003C5E5B">
      <w:pPr>
        <w:pStyle w:val="a1"/>
        <w:ind w:firstLineChars="53" w:firstLine="148"/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例题：</w:t>
      </w:r>
    </w:p>
    <w:p w:rsidR="003C5E5B" w:rsidRDefault="003C5E5B" w:rsidP="003C5E5B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 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并给出一个特征向量。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50191C" w:rsidP="003C5E5B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A-I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C5E5B">
        <w:rPr>
          <w:rFonts w:hint="eastAsia"/>
        </w:rPr>
        <w:t>（</w:t>
      </w:r>
      <w:proofErr w:type="gramStart"/>
      <w:r w:rsidR="003C5E5B">
        <w:rPr>
          <w:rFonts w:hint="eastAsia"/>
        </w:rPr>
        <w:t>秩一</w:t>
      </w:r>
      <w:proofErr w:type="gramEnd"/>
      <w:r w:rsidR="003C5E5B">
        <w:rPr>
          <w:rFonts w:hint="eastAsia"/>
        </w:rPr>
        <w:t>），</w:t>
      </w:r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，特征向量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:rsidR="003C5E5B" w:rsidRDefault="003C5E5B" w:rsidP="003C5E5B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={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 w:hint="eastAsia"/>
          </w:rPr>
          <m:t>}</m:t>
        </m:r>
      </m:oMath>
    </w:p>
    <w:p w:rsidR="003C5E5B" w:rsidRPr="00877874" w:rsidRDefault="003C5E5B" w:rsidP="003C5E5B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Aα=-3α</m:t>
          </m:r>
        </m:oMath>
      </m:oMathPara>
    </w:p>
    <w:p w:rsidR="003C5E5B" w:rsidRDefault="003C5E5B" w:rsidP="003C5E5B">
      <w:pPr>
        <w:pStyle w:val="3"/>
        <w:spacing w:before="156" w:after="156"/>
      </w:pPr>
      <w:bookmarkStart w:id="49" w:name="_Toc533424803"/>
      <w:r w:rsidRPr="003C5E5B">
        <w:rPr>
          <w:rFonts w:hint="eastAsia"/>
        </w:rPr>
        <w:t>特殊矩阵分解</w:t>
      </w:r>
      <w:proofErr w:type="gramStart"/>
      <w:r w:rsidRPr="003C5E5B">
        <w:rPr>
          <w:rFonts w:hint="eastAsia"/>
        </w:rPr>
        <w:t>酉</w:t>
      </w:r>
      <w:proofErr w:type="gramEnd"/>
      <w:r w:rsidRPr="003C5E5B">
        <w:rPr>
          <w:rFonts w:hint="eastAsia"/>
        </w:rPr>
        <w:t>阵</w:t>
      </w:r>
      <w:r w:rsidRPr="003C5E5B">
        <w:rPr>
          <w:rFonts w:hint="eastAsia"/>
        </w:rPr>
        <w:t>Q</w:t>
      </w:r>
      <w:r w:rsidRPr="003C5E5B">
        <w:rPr>
          <w:rFonts w:hint="eastAsia"/>
        </w:rPr>
        <w:t>的求解方法</w:t>
      </w:r>
      <w:bookmarkEnd w:id="49"/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适用范围：正规矩阵的</w:t>
      </w:r>
      <w:proofErr w:type="spellStart"/>
      <w:r>
        <w:rPr>
          <w:rFonts w:hint="eastAsia"/>
        </w:rPr>
        <w:t>Schur</w:t>
      </w:r>
      <w:proofErr w:type="spellEnd"/>
      <w:r>
        <w:rPr>
          <w:rFonts w:hint="eastAsia"/>
        </w:rPr>
        <w:t>分解、</w:t>
      </w:r>
      <w:proofErr w:type="spellStart"/>
      <w:r w:rsidRPr="00B76532">
        <w:t>Hermit</w:t>
      </w:r>
      <w:r>
        <w:t>e</w:t>
      </w:r>
      <w:proofErr w:type="spellEnd"/>
      <w:r>
        <w:rPr>
          <w:rFonts w:hint="eastAsia"/>
        </w:rPr>
        <w:t>分解</w:t>
      </w:r>
    </w:p>
    <w:p w:rsidR="003C5E5B" w:rsidRDefault="003C5E5B" w:rsidP="003C5E5B">
      <w:pPr>
        <w:pStyle w:val="a1"/>
        <w:ind w:firstLine="42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（对角阵）</w:t>
      </w: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t>求法：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的特征根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的特征向量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求</w:t>
      </w:r>
      <w:r w:rsidRPr="003C5E5B">
        <w:rPr>
          <w:rFonts w:hint="eastAsia"/>
          <w:sz w:val="28"/>
          <w:szCs w:val="28"/>
        </w:rPr>
        <w:t>A</w:t>
      </w:r>
      <w:r w:rsidRPr="003C5E5B">
        <w:rPr>
          <w:rFonts w:hint="eastAsia"/>
          <w:sz w:val="28"/>
          <w:szCs w:val="28"/>
        </w:rPr>
        <w:t>特征向量的标准正交基</w:t>
      </w:r>
    </w:p>
    <w:p w:rsidR="003C5E5B" w:rsidRPr="003C5E5B" w:rsidRDefault="003C5E5B" w:rsidP="00F40EAC">
      <w:pPr>
        <w:pStyle w:val="affc"/>
        <w:numPr>
          <w:ilvl w:val="0"/>
          <w:numId w:val="25"/>
        </w:numPr>
        <w:ind w:firstLineChars="0"/>
        <w:rPr>
          <w:sz w:val="28"/>
          <w:szCs w:val="28"/>
        </w:rPr>
      </w:pPr>
      <w:r w:rsidRPr="003C5E5B">
        <w:rPr>
          <w:rFonts w:hint="eastAsia"/>
          <w:sz w:val="28"/>
          <w:szCs w:val="28"/>
        </w:rPr>
        <w:t>以这些标准正交基为列向量的矩阵即为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</w:p>
    <w:p w:rsidR="003C5E5B" w:rsidRDefault="003C5E5B" w:rsidP="003C5E5B">
      <w:pPr>
        <w:pStyle w:val="a1"/>
        <w:ind w:firstLineChars="0" w:firstLine="0"/>
        <w:rPr>
          <w:sz w:val="18"/>
          <w:szCs w:val="18"/>
        </w:rPr>
      </w:pPr>
    </w:p>
    <w:p w:rsidR="003C5E5B" w:rsidRDefault="003C5E5B" w:rsidP="003C5E5B">
      <w:pPr>
        <w:pStyle w:val="a1"/>
        <w:ind w:firstLineChars="0" w:firstLine="0"/>
      </w:pPr>
      <w:r>
        <w:rPr>
          <w:rFonts w:hint="eastAsia"/>
        </w:rPr>
        <w:lastRenderedPageBreak/>
        <w:t>例题：</w:t>
      </w:r>
    </w:p>
    <w:p w:rsidR="003C5E5B" w:rsidRDefault="003C5E5B" w:rsidP="009E61B5">
      <w:pPr>
        <w:pStyle w:val="a1"/>
        <w:ind w:firstLineChars="0"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</w:t>
      </w:r>
      <w:proofErr w:type="gramStart"/>
      <w:r>
        <w:rPr>
          <w:rFonts w:hint="eastAsia"/>
        </w:rPr>
        <w:t>求正交阵</w:t>
      </w:r>
      <w:proofErr w:type="gramEnd"/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3C5E5B" w:rsidRDefault="009E61B5" w:rsidP="009E61B5">
      <w:pPr>
        <w:pStyle w:val="a1"/>
        <w:ind w:firstLineChars="0" w:firstLine="0"/>
      </w:pPr>
      <w:r>
        <w:rPr>
          <w:rFonts w:hint="eastAsia"/>
        </w:rPr>
        <w:t>解：</w:t>
      </w:r>
    </w:p>
    <w:p w:rsidR="003C5E5B" w:rsidRDefault="003C5E5B" w:rsidP="009E61B5">
      <w:pPr>
        <w:pStyle w:val="a1"/>
        <w:ind w:leftChars="100" w:left="180" w:firstLineChars="0" w:firstLine="0"/>
      </w:pP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4I)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秩一</w:t>
      </w:r>
      <w:proofErr w:type="gramEnd"/>
      <w:r>
        <w:t>)</w:t>
      </w:r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4I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12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}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 w:hint="eastAsia"/>
            </w:rPr>
            <m:t>={</m:t>
          </m:r>
          <m:r>
            <w:rPr>
              <w:rFonts w:ascii="Cambria Math" w:eastAsia="微软雅黑" w:hAnsi="微软雅黑" w:cs="微软雅黑"/>
            </w:rPr>
            <m:t>8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5E5B" w:rsidRPr="00644444" w:rsidRDefault="003C5E5B" w:rsidP="009E61B5">
      <w:pPr>
        <w:pStyle w:val="a1"/>
        <w:ind w:leftChars="100" w:left="18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 w:hint="eastAsia"/>
            </w:rPr>
            <m:t>时，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微软雅黑" w:hAnsi="Cambria Math" w:cs="微软雅黑" w:hint="eastAsi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Pr="00644444" w:rsidRDefault="005F1E7C" w:rsidP="009E61B5">
      <w:pPr>
        <w:pStyle w:val="a1"/>
        <w:ind w:leftChars="100" w:left="18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" w:hAnsi="Cambria Math" w:cs="微软雅黑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:rsidR="003C5E5B" w:rsidRDefault="003C5E5B" w:rsidP="009E61B5">
      <w:pPr>
        <w:pStyle w:val="a1"/>
        <w:ind w:leftChars="100" w:left="180" w:firstLineChars="0" w:firstLine="0"/>
      </w:pPr>
      <w:r>
        <w:rPr>
          <w:rFonts w:hint="eastAsia"/>
        </w:rPr>
        <w:t>利用正交化法则：</w:t>
      </w:r>
    </w:p>
    <w:p w:rsidR="003C5E5B" w:rsidRDefault="005F1E7C" w:rsidP="009E61B5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C5E5B">
        <w:rPr>
          <w:rFonts w:hint="eastAsia"/>
        </w:rPr>
        <w:t>，其中：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(-1,1,-1,1)</m:t>
        </m:r>
      </m:oMath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=(1,1,0,0)</m:t>
        </m:r>
      </m:oMath>
    </w:p>
    <w:p w:rsidR="003C5E5B" w:rsidRPr="00DC010A" w:rsidRDefault="005F1E7C" w:rsidP="009E61B5">
      <w:pPr>
        <w:pStyle w:val="a1"/>
        <w:ind w:left="84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,-1,0)</m:t>
          </m:r>
        </m:oMath>
      </m:oMathPara>
    </w:p>
    <w:p w:rsidR="003C5E5B" w:rsidRPr="00A377EA" w:rsidRDefault="005F1E7C" w:rsidP="003C5E5B">
      <w:pPr>
        <w:pStyle w:val="a1"/>
        <w:ind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,1)</m:t>
          </m:r>
        </m:oMath>
      </m:oMathPara>
    </w:p>
    <w:p w:rsidR="003C5E5B" w:rsidRDefault="003C5E5B" w:rsidP="003C5E5B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,0,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:rsidR="003C5E5B" w:rsidRDefault="005F1E7C" w:rsidP="009E61B5">
      <w:pPr>
        <w:pStyle w:val="a1"/>
        <w:ind w:left="42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  <w:r w:rsidR="003C5E5B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)</m:t>
        </m:r>
      </m:oMath>
    </w:p>
    <w:p w:rsidR="003C5E5B" w:rsidRPr="009E61B5" w:rsidRDefault="003C5E5B" w:rsidP="009E61B5">
      <w:pPr>
        <w:pStyle w:val="a1"/>
        <w:ind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 w:hint="eastAsia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}</m:t>
          </m:r>
        </m:oMath>
      </m:oMathPara>
    </w:p>
    <w:p w:rsidR="003C5E5B" w:rsidRDefault="009E61B5" w:rsidP="009E61B5">
      <w:pPr>
        <w:pStyle w:val="3"/>
        <w:spacing w:before="156" w:after="156"/>
      </w:pPr>
      <w:bookmarkStart w:id="50" w:name="_Toc533424804"/>
      <w:r w:rsidRPr="009E61B5">
        <w:rPr>
          <w:rFonts w:hint="eastAsia"/>
        </w:rPr>
        <w:lastRenderedPageBreak/>
        <w:t>换位公式</w:t>
      </w:r>
      <w:r w:rsidRPr="009E61B5">
        <w:rPr>
          <w:rFonts w:hint="eastAsia"/>
        </w:rPr>
        <w:t>(</w:t>
      </w:r>
      <w:proofErr w:type="gramStart"/>
      <w:r w:rsidRPr="009E61B5">
        <w:rPr>
          <w:rFonts w:hint="eastAsia"/>
        </w:rPr>
        <w:t>求特征根</w:t>
      </w:r>
      <w:proofErr w:type="gramEnd"/>
      <w:r w:rsidRPr="009E61B5">
        <w:rPr>
          <w:rFonts w:hint="eastAsia"/>
        </w:rPr>
        <w:t>)</w:t>
      </w:r>
      <w:bookmarkEnd w:id="50"/>
    </w:p>
    <w:p w:rsidR="009E61B5" w:rsidRPr="009E61B5" w:rsidRDefault="009E61B5" w:rsidP="009E61B5">
      <w:pPr>
        <w:rPr>
          <w:rFonts w:ascii="等线" w:hAnsi="等线"/>
          <w:b/>
          <w:sz w:val="28"/>
          <w:szCs w:val="22"/>
        </w:rPr>
      </w:pPr>
      <w:r w:rsidRPr="009E61B5">
        <w:rPr>
          <w:rFonts w:ascii="等线" w:hAnsi="等线" w:hint="eastAsia"/>
          <w:b/>
          <w:sz w:val="28"/>
          <w:szCs w:val="22"/>
        </w:rPr>
        <w:t>换位公式：</w:t>
      </w:r>
    </w:p>
    <w:p w:rsidR="009E61B5" w:rsidRDefault="009E61B5" w:rsidP="009E61B5">
      <w:pPr>
        <w:pStyle w:val="a1"/>
        <w:ind w:firstLine="420"/>
        <w:rPr>
          <w:rFonts w:ascii="等线" w:hAnsi="等线"/>
        </w:rPr>
      </w:pP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E61B5">
        <w:rPr>
          <w:rFonts w:ascii="等线" w:hAnsi="等线" w:hint="eastAsia"/>
        </w:rPr>
        <w:t>，则：</w:t>
      </w:r>
    </w:p>
    <w:p w:rsidR="009E61B5" w:rsidRDefault="005F1E7C" w:rsidP="00F40EAC">
      <w:pPr>
        <w:pStyle w:val="a1"/>
        <w:numPr>
          <w:ilvl w:val="0"/>
          <w:numId w:val="26"/>
        </w:numPr>
        <w:ind w:firstLineChars="0"/>
        <w:rPr>
          <w:rFonts w:ascii="等线" w:hAnsi="等线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AB</m:t>
        </m:r>
      </m:oMath>
      <w:r w:rsidRPr="009E61B5">
        <w:rPr>
          <w:rFonts w:ascii="等线" w:hAnsi="等线" w:hint="eastAsia"/>
          <w:sz w:val="28"/>
          <w:szCs w:val="22"/>
        </w:rPr>
        <w:t>与</w:t>
      </w:r>
      <m:oMath>
        <m:r>
          <w:rPr>
            <w:rFonts w:ascii="Cambria Math" w:hAnsi="Cambria Math"/>
            <w:sz w:val="28"/>
            <w:szCs w:val="22"/>
          </w:rPr>
          <m:t>BA</m:t>
        </m:r>
      </m:oMath>
      <w:r w:rsidRPr="009E61B5">
        <w:rPr>
          <w:rFonts w:ascii="等线" w:hAnsi="等线" w:hint="eastAsia"/>
          <w:sz w:val="28"/>
          <w:szCs w:val="22"/>
        </w:rPr>
        <w:t>的特征根只差</w:t>
      </w:r>
      <m:oMath>
        <m:r>
          <w:rPr>
            <w:rFonts w:ascii="Cambria Math" w:hAnsi="Cambria Math"/>
            <w:sz w:val="28"/>
            <w:szCs w:val="22"/>
          </w:rPr>
          <m:t>n-p</m:t>
        </m:r>
      </m:oMath>
      <w:proofErr w:type="gramStart"/>
      <w:r w:rsidRPr="009E61B5">
        <w:rPr>
          <w:rFonts w:ascii="等线" w:hAnsi="等线" w:hint="eastAsia"/>
          <w:sz w:val="28"/>
          <w:szCs w:val="22"/>
        </w:rPr>
        <w:t>个</w:t>
      </w:r>
      <w:proofErr w:type="gramEnd"/>
      <w:r w:rsidRPr="009E61B5">
        <w:rPr>
          <w:rFonts w:ascii="等线" w:hAnsi="等线" w:hint="eastAsia"/>
          <w:sz w:val="28"/>
          <w:szCs w:val="22"/>
        </w:rPr>
        <w:t>0</w:t>
      </w:r>
      <w:r w:rsidRPr="009E61B5">
        <w:rPr>
          <w:rFonts w:ascii="等线" w:hAnsi="等线" w:hint="eastAsia"/>
          <w:sz w:val="28"/>
          <w:szCs w:val="22"/>
        </w:rPr>
        <w:t>根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即：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,0,⋯,0}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  <w:t xml:space="preserve"> </w:t>
      </w:r>
      <w:r w:rsidRPr="009E61B5">
        <w:rPr>
          <w:rFonts w:ascii="等线" w:hAnsi="等线"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ascii="等线" w:hAnsi="等线"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ascii="等线" w:hAnsi="等线" w:hint="eastAsia"/>
        </w:rPr>
        <w:t>特征根只差若干个</w:t>
      </w:r>
      <w:r w:rsidRPr="009E61B5">
        <w:rPr>
          <w:rFonts w:ascii="等线" w:hAnsi="等线" w:hint="eastAsia"/>
        </w:rPr>
        <w:t>0</w:t>
      </w:r>
      <w:r w:rsidRPr="009E61B5">
        <w:rPr>
          <w:rFonts w:ascii="等线" w:hAnsi="等线" w:hint="eastAsia"/>
        </w:rPr>
        <w:t>根</w:t>
      </w:r>
    </w:p>
    <w:p w:rsidR="009E61B5" w:rsidRPr="009E61B5" w:rsidRDefault="009E61B5" w:rsidP="00F40EAC">
      <w:pPr>
        <w:numPr>
          <w:ilvl w:val="0"/>
          <w:numId w:val="26"/>
        </w:numPr>
        <w:rPr>
          <w:rFonts w:ascii="等线" w:hAnsi="等线"/>
          <w:sz w:val="28"/>
          <w:szCs w:val="22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2"/>
          </w:rPr>
          <m:t>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=tr</m:t>
        </m:r>
        <m:d>
          <m:dPr>
            <m:ctrlPr>
              <w:rPr>
                <w:rFonts w:ascii="Cambria Math" w:hAnsi="Cambria Math"/>
                <w:sz w:val="28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2"/>
              </w:rPr>
              <m:t>BA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1</m:t>
            </m:r>
          </m:sub>
        </m:sSub>
        <m:r>
          <w:rPr>
            <w:rFonts w:ascii="Cambria Math" w:hAnsi="Cambria Math"/>
            <w:sz w:val="28"/>
            <w:szCs w:val="22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⋯+</m:t>
        </m:r>
        <m:sSub>
          <m:sSubPr>
            <m:ctrlPr>
              <w:rPr>
                <w:rFonts w:ascii="Cambria Math" w:hAnsi="Cambria Math"/>
                <w:sz w:val="28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2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n</m:t>
            </m:r>
          </m:sub>
        </m:sSub>
      </m:oMath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证明：</w:t>
      </w:r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 w:hint="eastAsia"/>
        </w:rPr>
        <w:t>构造矩阵</w:t>
      </w:r>
      <m:oMath>
        <m:r>
          <m:rPr>
            <m:sty m:val="p"/>
          </m:rP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MP=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PN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MP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相似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BA</m:t>
                  </m:r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="420"/>
        <w:rPr>
          <w:rFonts w:ascii="等线" w:hAnsi="等线"/>
        </w:rPr>
      </w:pPr>
      <w:r w:rsidRPr="009E61B5"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</w:p>
    <w:p w:rsidR="009E61B5" w:rsidRPr="009E61B5" w:rsidRDefault="009E61B5" w:rsidP="009E61B5">
      <w:pPr>
        <w:pStyle w:val="a1"/>
        <w:ind w:left="84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p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BA</m:t>
              </m:r>
            </m:e>
          </m:d>
        </m:oMath>
      </m:oMathPara>
    </w:p>
    <w:p w:rsidR="009E61B5" w:rsidRPr="009E61B5" w:rsidRDefault="009E61B5" w:rsidP="009E61B5">
      <w:pPr>
        <w:rPr>
          <w:rFonts w:ascii="等线" w:hAnsi="等线"/>
          <w:sz w:val="28"/>
          <w:szCs w:val="22"/>
        </w:rPr>
      </w:pPr>
    </w:p>
    <w:p w:rsidR="009E61B5" w:rsidRPr="009E61B5" w:rsidRDefault="009E61B5" w:rsidP="009E61B5">
      <w:pPr>
        <w:pStyle w:val="a1"/>
        <w:ind w:firstLineChars="0" w:firstLine="0"/>
        <w:rPr>
          <w:b/>
        </w:rPr>
      </w:pPr>
      <w:r w:rsidRPr="009E61B5">
        <w:rPr>
          <w:rFonts w:hint="eastAsia"/>
          <w:b/>
        </w:rPr>
        <w:t>例题：</w:t>
      </w:r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1.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rPr>
          <w:rFonts w:ascii="等线" w:hAnsi="等线"/>
        </w:rPr>
      </w:pPr>
      <w:r w:rsidRPr="009E61B5">
        <w:rPr>
          <w:rFonts w:ascii="等线" w:hAnsi="等线" w:hint="eastAsia"/>
        </w:rPr>
        <w:lastRenderedPageBreak/>
        <w:t>解：</w:t>
      </w:r>
    </w:p>
    <w:p w:rsidR="009E61B5" w:rsidRPr="009E61B5" w:rsidRDefault="009E61B5" w:rsidP="009E61B5">
      <w:pPr>
        <w:pStyle w:val="a1"/>
        <w:ind w:left="420" w:firstLineChars="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1,3,0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={2,4,1}</m:t>
          </m:r>
        </m:oMath>
      </m:oMathPara>
    </w:p>
    <w:p w:rsidR="009E61B5" w:rsidRPr="009E61B5" w:rsidRDefault="005F1E7C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I-A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λ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Eg</w:t>
      </w:r>
      <w:r w:rsidRPr="009E61B5">
        <w:rPr>
          <w:rFonts w:ascii="等线" w:hAnsi="等线"/>
        </w:rPr>
        <w:t xml:space="preserve">2.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9E61B5">
        <w:rPr>
          <w:rFonts w:ascii="等线" w:hAnsi="等线"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微软雅黑" w:hAnsi="Cambria Math" w:cs="微软雅黑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BC=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</w:rPr>
                      <m:t>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E61B5" w:rsidRPr="009E61B5" w:rsidRDefault="009E61B5" w:rsidP="009E61B5">
      <w:pPr>
        <w:pStyle w:val="a1"/>
        <w:ind w:left="420" w:firstLineChars="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CB+1=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,</m:t>
              </m:r>
              <m:r>
                <w:rPr>
                  <w:rFonts w:ascii="Cambria Math" w:hAnsi="Cambria Math"/>
                </w:rPr>
                <m:t>-1,0</m:t>
              </m:r>
            </m:e>
          </m:d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={1</m:t>
          </m:r>
          <m:r>
            <w:rPr>
              <w:rFonts w:ascii="Cambria Math" w:hAnsi="Cambria Math" w:hint="eastAsia"/>
            </w:rPr>
            <m:t>,</m:t>
          </m:r>
          <m:r>
            <w:rPr>
              <w:rFonts w:ascii="Cambria Math" w:hAnsi="Cambria Math"/>
            </w:rPr>
            <m:t>-2,-1}</m:t>
          </m:r>
        </m:oMath>
      </m:oMathPara>
    </w:p>
    <w:p w:rsidR="009E61B5" w:rsidRPr="009E61B5" w:rsidRDefault="009E61B5" w:rsidP="009E61B5">
      <w:pPr>
        <w:pStyle w:val="a1"/>
        <w:ind w:firstLineChars="53" w:firstLine="148"/>
        <w:jc w:val="left"/>
        <w:rPr>
          <w:rFonts w:ascii="等线" w:hAnsi="等线"/>
        </w:rPr>
      </w:pPr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E</w:t>
      </w:r>
      <w:r w:rsidRPr="009E61B5">
        <w:rPr>
          <w:rFonts w:ascii="等线" w:hAnsi="等线"/>
        </w:rPr>
        <w:t xml:space="preserve">g3 </w:t>
      </w:r>
      <w:r w:rsidRPr="009E61B5">
        <w:rPr>
          <w:rFonts w:ascii="等线" w:hAnsi="等线" w:hint="eastAsia"/>
        </w:rPr>
        <w:t>用平移法求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E61B5">
        <w:rPr>
          <w:rFonts w:ascii="等线" w:hAnsi="等线"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9E61B5">
        <w:rPr>
          <w:rFonts w:ascii="等线" w:hAnsi="等线"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E61B5" w:rsidRPr="009E61B5" w:rsidRDefault="009E61B5" w:rsidP="009E61B5">
      <w:pPr>
        <w:pStyle w:val="a1"/>
        <w:ind w:firstLineChars="0" w:firstLine="0"/>
        <w:jc w:val="left"/>
        <w:rPr>
          <w:rFonts w:ascii="等线" w:hAnsi="等线"/>
        </w:rPr>
      </w:pPr>
      <w:r w:rsidRPr="009E61B5">
        <w:rPr>
          <w:rFonts w:ascii="等线" w:hAnsi="等线" w:hint="eastAsia"/>
        </w:rPr>
        <w:t>解：</w:t>
      </w:r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4B3D9B" w:rsidRPr="004B3D9B" w:rsidRDefault="004B3D9B" w:rsidP="004B3D9B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m:r>
            <m:rPr>
              <m:sty m:val="p"/>
            </m:rPr>
            <w:rPr>
              <w:rFonts w:ascii="Cambria Math" w:eastAsia="微软雅黑" w:hAnsi="Cambria Math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(X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)(</m:t>
          </m:r>
          <m:r>
            <m:rPr>
              <m:sty m:val="p"/>
            </m:rPr>
            <w:rPr>
              <w:rFonts w:ascii="Cambria Math" w:hAnsi="Cambria Math" w:hint="eastAsia"/>
            </w:rPr>
            <m:t>秩一</m:t>
          </m:r>
          <m:r>
            <w:rPr>
              <w:rFonts w:ascii="Cambria Math" w:hAnsi="Cambria Math"/>
            </w:rPr>
            <m:t>)</m:t>
          </m:r>
        </m:oMath>
      </m:oMathPara>
    </w:p>
    <w:p w:rsidR="009E61B5" w:rsidRPr="004B3D9B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={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,0,⋯,0}=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,0,⋯,0}</m:t>
          </m:r>
        </m:oMath>
      </m:oMathPara>
    </w:p>
    <w:p w:rsidR="004B3D9B" w:rsidRPr="009E61B5" w:rsidRDefault="004B3D9B" w:rsidP="004B3D9B">
      <w:pPr>
        <w:pStyle w:val="a1"/>
        <w:ind w:firstLineChars="53" w:firstLine="148"/>
        <w:jc w:val="left"/>
        <w:rPr>
          <w:rFonts w:ascii="等线" w:hAnsi="等线"/>
        </w:rPr>
      </w:pPr>
      <w:r>
        <w:rPr>
          <w:rFonts w:ascii="等线" w:hAnsi="等线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(X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={-2,0,⋯,0}</m:t>
        </m:r>
      </m:oMath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={-2,0,⋯,0}</m:t>
          </m:r>
        </m:oMath>
      </m:oMathPara>
    </w:p>
    <w:p w:rsidR="009E61B5" w:rsidRPr="009E61B5" w:rsidRDefault="009E61B5" w:rsidP="009E61B5">
      <w:pPr>
        <w:pStyle w:val="a1"/>
        <w:ind w:left="420" w:firstLine="420"/>
        <w:jc w:val="left"/>
        <w:rPr>
          <w:rFonts w:ascii="等线" w:hAnsi="等线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={-1,1,⋯,1}</m:t>
          </m:r>
        </m:oMath>
      </m:oMathPara>
    </w:p>
    <w:p w:rsidR="009E61B5" w:rsidRDefault="009E61B5" w:rsidP="009E61B5">
      <w:pPr>
        <w:pStyle w:val="2"/>
        <w:spacing w:before="156" w:after="156"/>
      </w:pPr>
      <w:bookmarkStart w:id="51" w:name="_Toc533424805"/>
      <w:r w:rsidRPr="009E61B5">
        <w:rPr>
          <w:rFonts w:hint="eastAsia"/>
        </w:rPr>
        <w:t>奇异值分解</w:t>
      </w:r>
      <w:bookmarkEnd w:id="51"/>
    </w:p>
    <w:p w:rsidR="009E61B5" w:rsidRDefault="009E61B5" w:rsidP="009E61B5">
      <w:pPr>
        <w:pStyle w:val="3"/>
        <w:spacing w:before="156" w:after="156"/>
      </w:pPr>
      <w:bookmarkStart w:id="52" w:name="_Toc533424806"/>
      <w:r w:rsidRPr="009E61B5">
        <w:rPr>
          <w:rFonts w:hint="eastAsia"/>
        </w:rPr>
        <w:t>一些定理</w:t>
      </w:r>
      <w:bookmarkEnd w:id="52"/>
    </w:p>
    <w:p w:rsidR="009E61B5" w:rsidRDefault="009E61B5" w:rsidP="009E61B5">
      <w:pPr>
        <w:pStyle w:val="a1"/>
        <w:ind w:firstLineChars="0" w:firstLine="0"/>
      </w:pPr>
      <w:r w:rsidRPr="009E61B5"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9E61B5" w:rsidRPr="009E61B5" w:rsidRDefault="005F1E7C" w:rsidP="00F40EAC">
      <w:pPr>
        <w:pStyle w:val="a1"/>
        <w:numPr>
          <w:ilvl w:val="0"/>
          <w:numId w:val="27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9E61B5" w:rsidRPr="009E61B5">
        <w:rPr>
          <w:rFonts w:hint="eastAsia"/>
        </w:rPr>
        <w:t>是半正定的厄米特阵，且具有相同</w:t>
      </w:r>
      <w:proofErr w:type="gramStart"/>
      <w:r w:rsidR="009E61B5" w:rsidRPr="009E61B5">
        <w:rPr>
          <w:rFonts w:hint="eastAsia"/>
        </w:rPr>
        <w:t>的非零特征</w:t>
      </w:r>
      <w:r w:rsidR="009E61B5">
        <w:rPr>
          <w:rFonts w:hint="eastAsia"/>
        </w:rPr>
        <w:t>值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AX,AX</m:t>
            </m:r>
          </m:e>
        </m:d>
        <m:r>
          <w:rPr>
            <w:rFonts w:ascii="Cambria Math" w:hAnsi="Cambria Math"/>
          </w:rPr>
          <m:t>≥0</m:t>
        </m:r>
      </m:oMath>
      <w:r w:rsidR="009E61B5" w:rsidRPr="009E61B5">
        <w:rPr>
          <w:rFonts w:hint="eastAsia"/>
        </w:rPr>
        <w:t>,</w:t>
      </w:r>
      <w:r w:rsidR="009E61B5" w:rsidRPr="009E61B5">
        <w:t xml:space="preserve"> </w:t>
      </w:r>
      <w:r w:rsidR="009E61B5"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9E61B5" w:rsidRPr="009E61B5">
        <w:rPr>
          <w:rFonts w:hint="eastAsia"/>
        </w:rPr>
        <w:t>为半正定阵。</w:t>
      </w:r>
    </w:p>
    <w:p w:rsidR="009E61B5" w:rsidRPr="009E61B5" w:rsidRDefault="009E61B5" w:rsidP="00F40EAC">
      <w:pPr>
        <w:pStyle w:val="a1"/>
        <w:numPr>
          <w:ilvl w:val="0"/>
          <w:numId w:val="27"/>
        </w:numPr>
        <w:ind w:firstLineChars="0"/>
      </w:pP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9E61B5">
        <w:rPr>
          <w:rFonts w:hint="eastAsia"/>
        </w:rPr>
        <w:t>，</w:t>
      </w:r>
    </w:p>
    <w:p w:rsidR="009E61B5" w:rsidRPr="009E61B5" w:rsidRDefault="005F1E7C" w:rsidP="009E61B5">
      <w:pPr>
        <w:pStyle w:val="a1"/>
        <w:ind w:left="84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AX,AX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→AX=0</m:t>
          </m:r>
        </m:oMath>
      </m:oMathPara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和</w:t>
      </w:r>
      <m:oMath>
        <m:r>
          <w:rPr>
            <w:rFonts w:ascii="Cambria Math" w:hAnsi="Cambria Math"/>
          </w:rPr>
          <m:t>A</m:t>
        </m:r>
      </m:oMath>
      <w:r w:rsidRPr="009E61B5">
        <w:rPr>
          <w:rFonts w:hint="eastAsia"/>
        </w:rPr>
        <w:t>的</w:t>
      </w:r>
      <w:proofErr w:type="gramStart"/>
      <w:r w:rsidRPr="009E61B5">
        <w:rPr>
          <w:rFonts w:hint="eastAsia"/>
        </w:rPr>
        <w:t>解空间</w:t>
      </w:r>
      <w:proofErr w:type="gramEnd"/>
      <w:r w:rsidRPr="009E61B5">
        <w:rPr>
          <w:rFonts w:hint="eastAsia"/>
        </w:rPr>
        <w:t>相等，所以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=rank(A)</m:t>
        </m:r>
      </m:oMath>
    </w:p>
    <w:p w:rsidR="009E61B5" w:rsidRDefault="009E61B5" w:rsidP="009E61B5">
      <w:pPr>
        <w:pStyle w:val="a1"/>
        <w:ind w:firstLineChars="0" w:firstLine="0"/>
        <w:jc w:val="left"/>
      </w:pPr>
    </w:p>
    <w:p w:rsidR="009E61B5" w:rsidRPr="009E61B5" w:rsidRDefault="009E61B5" w:rsidP="009E61B5">
      <w:pPr>
        <w:pStyle w:val="a1"/>
        <w:ind w:firstLineChars="0" w:firstLine="0"/>
        <w:jc w:val="left"/>
      </w:pPr>
      <w:proofErr w:type="gramStart"/>
      <w:r w:rsidRPr="009E61B5">
        <w:rPr>
          <w:rFonts w:hint="eastAsia"/>
          <w:b/>
        </w:rPr>
        <w:t>高阵有左侧</w:t>
      </w:r>
      <w:proofErr w:type="gramEnd"/>
      <w:r w:rsidRPr="009E61B5">
        <w:rPr>
          <w:rFonts w:hint="eastAsia"/>
          <w:b/>
        </w:rPr>
        <w:t>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 w:hint="eastAsia"/>
              </w:rPr>
              <m:t>p</m:t>
            </m:r>
          </m:sup>
        </m:sSup>
      </m:oMath>
      <w:r w:rsidRPr="009E61B5"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(B)=p</m:t>
        </m:r>
      </m:oMath>
      <w:r w:rsidRPr="009E61B5">
        <w:rPr>
          <w:rFonts w:hint="eastAsia"/>
        </w:rPr>
        <w:t>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t>证明：</w:t>
      </w:r>
    </w:p>
    <w:p w:rsidR="009E61B5" w:rsidRPr="009E61B5" w:rsidRDefault="009E61B5" w:rsidP="009E61B5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=p→</m:t>
        </m:r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=p,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p*p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满秩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存在</m:t>
        </m:r>
      </m:oMath>
      <w:r w:rsidRPr="009E61B5">
        <w:rPr>
          <w:rFonts w:hint="eastAsia"/>
        </w:rPr>
        <w:t>，所以存在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E61B5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B)=I</m:t>
        </m:r>
      </m:oMath>
    </w:p>
    <w:p w:rsidR="009E61B5" w:rsidRPr="009E61B5" w:rsidRDefault="009E61B5" w:rsidP="009E61B5">
      <w:pPr>
        <w:pStyle w:val="a1"/>
        <w:ind w:firstLine="420"/>
      </w:pPr>
    </w:p>
    <w:p w:rsidR="009E61B5" w:rsidRPr="009E61B5" w:rsidRDefault="007D583D" w:rsidP="009E61B5">
      <w:pPr>
        <w:pStyle w:val="a1"/>
        <w:ind w:firstLineChars="0" w:firstLine="0"/>
      </w:pPr>
      <w:proofErr w:type="gramStart"/>
      <w:r>
        <w:rPr>
          <w:rFonts w:hint="eastAsia"/>
          <w:b/>
        </w:rPr>
        <w:t>低阵有</w:t>
      </w:r>
      <w:proofErr w:type="gramEnd"/>
      <w:r>
        <w:rPr>
          <w:rFonts w:hint="eastAsia"/>
          <w:b/>
        </w:rPr>
        <w:t>右</w:t>
      </w:r>
      <w:r w:rsidR="009E61B5" w:rsidRPr="009E61B5">
        <w:rPr>
          <w:rFonts w:hint="eastAsia"/>
          <w:b/>
        </w:rPr>
        <w:t>侧逆</w:t>
      </w:r>
    </w:p>
    <w:p w:rsidR="009E61B5" w:rsidRPr="009E61B5" w:rsidRDefault="009E61B5" w:rsidP="009E61B5">
      <w:pPr>
        <w:pStyle w:val="a1"/>
        <w:ind w:firstLine="420"/>
      </w:pPr>
      <w:r w:rsidRPr="009E61B5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p</m:t>
            </m:r>
            <m:r>
              <w:rPr>
                <w:rFonts w:ascii="Cambria Math" w:hAnsi="Cambria Math"/>
              </w:rPr>
              <m:t>*m</m:t>
            </m:r>
          </m:sup>
        </m:sSup>
      </m:oMath>
      <w:r w:rsidR="007D583D">
        <w:rPr>
          <w:rFonts w:hint="eastAsia"/>
        </w:rPr>
        <w:t>为低</w:t>
      </w:r>
      <w:r w:rsidRPr="009E61B5"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(C)=p</m:t>
        </m:r>
      </m:oMath>
      <w:r w:rsidRPr="009E61B5">
        <w:rPr>
          <w:rFonts w:hint="eastAsia"/>
        </w:rPr>
        <w:t>，则存在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9E61B5" w:rsidRPr="009E61B5" w:rsidRDefault="009E61B5" w:rsidP="009E61B5">
      <w:pPr>
        <w:pStyle w:val="a1"/>
        <w:ind w:firstLine="420"/>
      </w:pPr>
    </w:p>
    <w:p w:rsidR="009E61B5" w:rsidRDefault="009E61B5" w:rsidP="009E61B5">
      <w:pPr>
        <w:pStyle w:val="a1"/>
        <w:ind w:firstLine="420"/>
      </w:pPr>
      <w:r w:rsidRPr="009E61B5">
        <w:rPr>
          <w:rFonts w:hint="eastAsia"/>
        </w:rPr>
        <w:t>用法：</w:t>
      </w:r>
    </w:p>
    <w:p w:rsid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X=0</m:t>
        </m:r>
      </m:oMath>
    </w:p>
    <w:p w:rsidR="009E61B5" w:rsidRPr="009E61B5" w:rsidRDefault="009E61B5" w:rsidP="009E61B5">
      <w:pPr>
        <w:pStyle w:val="a1"/>
        <w:ind w:left="840" w:firstLineChars="0" w:firstLine="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CX=0→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0→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/>
          </w:rPr>
          <m:t>0</m:t>
        </m:r>
      </m:oMath>
    </w:p>
    <w:p w:rsidR="009E61B5" w:rsidRPr="009E61B5" w:rsidRDefault="009E61B5" w:rsidP="00F40EAC">
      <w:pPr>
        <w:pStyle w:val="a1"/>
        <w:numPr>
          <w:ilvl w:val="0"/>
          <w:numId w:val="28"/>
        </w:numPr>
        <w:ind w:firstLineChars="0"/>
      </w:pPr>
      <w:r w:rsidRPr="009E61B5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</m:t>
        </m:r>
      </m:oMath>
      <w:r w:rsidRPr="009E61B5">
        <w:t xml:space="preserve">,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9E61B5">
        <w:rPr>
          <w:rFonts w:hint="eastAsia"/>
        </w:rPr>
        <w:t>为高阵，则</w:t>
      </w:r>
      <m:oMath>
        <m:r>
          <m:rPr>
            <m:sty m:val="p"/>
          </m:rPr>
          <w:rPr>
            <w:rFonts w:ascii="Cambria Math" w:hAnsi="Cambria Math"/>
          </w:rPr>
          <m:t>X=Y</m:t>
        </m:r>
      </m:oMath>
    </w:p>
    <w:p w:rsidR="009E61B5" w:rsidRPr="009E61B5" w:rsidRDefault="009E61B5" w:rsidP="009E61B5">
      <w:pPr>
        <w:pStyle w:val="a1"/>
        <w:ind w:left="420" w:firstLine="420"/>
      </w:pPr>
      <w:r w:rsidRPr="009E61B5">
        <w:rPr>
          <w:rFonts w:hint="eastAsia"/>
        </w:rPr>
        <w:t>证：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X=BY→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→IX=IY</m:t>
        </m:r>
      </m:oMath>
    </w:p>
    <w:p w:rsidR="009E61B5" w:rsidRDefault="001A0DFA" w:rsidP="001A0DFA">
      <w:pPr>
        <w:pStyle w:val="3"/>
        <w:spacing w:before="156" w:after="156"/>
      </w:pPr>
      <w:bookmarkStart w:id="53" w:name="_Toc533424807"/>
      <w:r w:rsidRPr="001A0DFA">
        <w:rPr>
          <w:rFonts w:hint="eastAsia"/>
        </w:rPr>
        <w:t>正奇异值</w:t>
      </w:r>
      <w:bookmarkEnd w:id="53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恰有</w:t>
      </w:r>
      <w:r>
        <w:t>r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。</w:t>
      </w:r>
    </w:p>
    <w:p w:rsidR="007F11AB" w:rsidRPr="007F11AB" w:rsidRDefault="005F1E7C" w:rsidP="001A0DFA">
      <w:pPr>
        <w:pStyle w:val="a1"/>
        <w:ind w:firstLine="422"/>
        <w:rPr>
          <w:b/>
        </w:rPr>
      </w:pP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sub>
        </m:sSub>
      </m:oMath>
      <w:r w:rsidR="007F11AB" w:rsidRPr="007F11AB">
        <w:rPr>
          <w:rFonts w:hint="eastAsia"/>
          <w:b/>
        </w:rPr>
        <w:t>可重复</w:t>
      </w:r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,0,⋯,0</m:t>
              </m:r>
            </m:e>
          </m:d>
        </m:oMath>
      </m:oMathPara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记</w:t>
      </w:r>
      <w:r>
        <w:rPr>
          <w:rFonts w:hint="eastAsia"/>
        </w:rPr>
        <w:t>A</w:t>
      </w:r>
      <w:r>
        <w:rPr>
          <w:rFonts w:hint="eastAsia"/>
        </w:rPr>
        <w:t>的正奇异值为：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Pr="003B65B4" w:rsidRDefault="001A0DFA" w:rsidP="001A0DFA">
      <w:pPr>
        <w:pStyle w:val="a1"/>
        <w:ind w:firstLine="420"/>
      </w:pPr>
      <w:r>
        <w:t>A</w:t>
      </w:r>
      <w:r>
        <w:rPr>
          <w:rFonts w:hint="eastAsia"/>
        </w:rPr>
        <w:t>的全体奇异值为：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,0,⋯,0</m:t>
            </m:r>
          </m:e>
        </m:d>
      </m:oMath>
    </w:p>
    <w:p w:rsidR="001A0DFA" w:rsidRDefault="001A0DFA" w:rsidP="001A0DFA">
      <w:pPr>
        <w:pStyle w:val="3"/>
        <w:spacing w:before="156" w:after="156"/>
      </w:pPr>
      <w:bookmarkStart w:id="54" w:name="_Toc533424808"/>
      <w:r w:rsidRPr="001A0DFA">
        <w:rPr>
          <w:rFonts w:hint="eastAsia"/>
        </w:rPr>
        <w:t>简奇异值分解与奇异值分解</w:t>
      </w:r>
      <w:bookmarkEnd w:id="54"/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P∈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p>
        </m:sSup>
      </m:oMath>
      <w:r>
        <w:rPr>
          <w:rFonts w:hint="eastAsia"/>
        </w:rPr>
        <w:t>和半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Q∈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n*r</m:t>
            </m:r>
          </m:sup>
        </m:sSup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=I,Q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=I</m:t>
        </m:r>
      </m:oMath>
      <w:r>
        <w:t>)</w:t>
      </w:r>
      <w:r>
        <w:rPr>
          <w:rFonts w:hint="eastAsia"/>
        </w:rPr>
        <w:t>，使得：</w:t>
      </w:r>
    </w:p>
    <w:p w:rsidR="001A0DFA" w:rsidRPr="00D10B48" w:rsidRDefault="001A0DFA" w:rsidP="001A0DFA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</w:p>
    <w:p w:rsidR="001A0DFA" w:rsidRDefault="001A0DFA" w:rsidP="001A0DFA">
      <w:pPr>
        <w:pStyle w:val="a1"/>
        <w:ind w:firstLine="420"/>
      </w:pPr>
      <w:r>
        <w:rPr>
          <w:rFonts w:hint="eastAsia"/>
        </w:rPr>
        <w:t>对于矩阵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</w:t>
      </w:r>
      <w:r>
        <w:t>(A)=r</w:t>
      </w:r>
      <w:r>
        <w:rPr>
          <w:rFonts w:hint="eastAsia"/>
        </w:rPr>
        <w:t>，则存在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W∈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*m</m:t>
            </m:r>
          </m:sup>
        </m:sSup>
      </m:oMath>
      <w:r>
        <w:rPr>
          <w:rFonts w:hint="eastAsia"/>
        </w:rPr>
        <w:t>和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，使得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</m:oMath>
      <w:r>
        <w:rPr>
          <w:rFonts w:hint="eastAsia"/>
        </w:rPr>
        <w:t>。</w:t>
      </w:r>
    </w:p>
    <w:p w:rsidR="001A0DFA" w:rsidRDefault="001A0DFA" w:rsidP="001A0DFA">
      <w:pPr>
        <w:pStyle w:val="3"/>
        <w:spacing w:before="156" w:after="156"/>
      </w:pPr>
      <w:bookmarkStart w:id="55" w:name="_Toc533424809"/>
      <w:r w:rsidRPr="001A0DFA">
        <w:rPr>
          <w:rFonts w:hint="eastAsia"/>
        </w:rPr>
        <w:lastRenderedPageBreak/>
        <w:t>简奇异值分解方法</w:t>
      </w:r>
      <w:bookmarkEnd w:id="55"/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解法</w:t>
      </w:r>
      <w:proofErr w:type="gramStart"/>
      <w:r w:rsidRPr="001A0DFA">
        <w:rPr>
          <w:rFonts w:hint="eastAsia"/>
        </w:rPr>
        <w:t>一</w:t>
      </w:r>
      <w:proofErr w:type="gramEnd"/>
      <w:r w:rsidRPr="001A0DFA">
        <w:rPr>
          <w:rFonts w:hint="eastAsia"/>
        </w:rPr>
        <w:t>：</w:t>
      </w:r>
    </w:p>
    <w:p w:rsid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1A0DFA">
        <w:rPr>
          <w:rFonts w:hint="eastAsia"/>
        </w:rPr>
        <w:t>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&gt;0</m:t>
        </m:r>
      </m:oMath>
      <w:r w:rsidRPr="001A0DFA">
        <w:rPr>
          <w:rFonts w:hint="eastAsia"/>
        </w:rPr>
        <w:t>与特征向量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1A0DFA">
        <w:rPr>
          <w:rFonts w:hint="eastAsia"/>
        </w:rPr>
        <w:t>(</w:t>
      </w:r>
      <w:r w:rsidRPr="001A0DFA">
        <w:rPr>
          <w:rFonts w:hint="eastAsia"/>
        </w:rPr>
        <w:t>相互正交</w:t>
      </w:r>
      <w:r w:rsidRPr="001A0DFA">
        <w:t>)</w:t>
      </w:r>
    </w:p>
    <w:p w:rsidR="001A0DFA" w:rsidRPr="001A0DFA" w:rsidRDefault="005F1E7C" w:rsidP="001A0DFA">
      <w:pPr>
        <w:pStyle w:val="a1"/>
        <w:ind w:left="42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 w:hint="eastAsia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  <m:r>
                <w:rPr>
                  <w:rFonts w:ascii="Cambria Math" w:hAnsi="Cambria Math"/>
                </w:rPr>
                <m:t>,⋯,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rad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, Q=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/>
              </w:rPr>
              <m:t>,⋯,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den>
            </m:f>
          </m:e>
        </m:d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可得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29"/>
        </w:numPr>
        <w:ind w:firstLineChars="0"/>
      </w:pPr>
      <w:r w:rsidRPr="001A0DFA">
        <w:rPr>
          <w:rFonts w:hint="eastAsia"/>
        </w:rPr>
        <w:t>在简奇异值分解</w:t>
      </w:r>
      <m:oMath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Pr="001A0DFA">
        <w:rPr>
          <w:rFonts w:hint="eastAsia"/>
        </w:rPr>
        <w:t>的基础之上将</w:t>
      </w:r>
      <w:r w:rsidRPr="001A0DFA">
        <w:rPr>
          <w:rFonts w:hint="eastAsia"/>
        </w:rPr>
        <w:t>P</w:t>
      </w:r>
      <w:r w:rsidRPr="001A0DFA">
        <w:rPr>
          <w:rFonts w:hint="eastAsia"/>
        </w:rPr>
        <w:t>和</w:t>
      </w:r>
      <w:r w:rsidRPr="001A0DFA">
        <w:rPr>
          <w:rFonts w:hint="eastAsia"/>
        </w:rPr>
        <w:t>Q</w:t>
      </w:r>
      <w:r w:rsidRPr="001A0DFA">
        <w:rPr>
          <w:rFonts w:hint="eastAsia"/>
        </w:rPr>
        <w:t>扩展为</w:t>
      </w:r>
      <w:proofErr w:type="gramStart"/>
      <w:r w:rsidRPr="001A0DFA">
        <w:rPr>
          <w:rFonts w:hint="eastAsia"/>
        </w:rPr>
        <w:t>酉</w:t>
      </w:r>
      <w:proofErr w:type="gramEnd"/>
      <w:r w:rsidRPr="001A0DFA">
        <w:rPr>
          <w:rFonts w:hint="eastAsia"/>
        </w:rPr>
        <w:t>阵，其中</w:t>
      </w:r>
      <m:oMath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1A0DFA">
        <w:rPr>
          <w:rFonts w:hint="eastAsia"/>
        </w:rPr>
        <w:t>，即可得奇异值分解</w:t>
      </w:r>
    </w:p>
    <w:p w:rsid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。</w:t>
      </w:r>
    </w:p>
    <w:p w:rsid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rPr>
          <w:rFonts w:hint="eastAsia"/>
        </w:rPr>
        <w:t>解法二：</w:t>
      </w:r>
    </w:p>
    <w:p w:rsidR="001A0DFA" w:rsidRPr="001A0DFA" w:rsidRDefault="001A0DFA" w:rsidP="001A0DFA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1A0DF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 w:rsidRPr="001A0DFA">
        <w:rPr>
          <w:rFonts w:hint="eastAsia"/>
        </w:rPr>
        <w:t>为对角阵</w:t>
      </w:r>
      <w:r w:rsidRPr="001A0DFA">
        <w:t>)</w:t>
      </w:r>
    </w:p>
    <w:p w:rsidR="001A0DFA" w:rsidRPr="001A0DFA" w:rsidRDefault="001A0DFA" w:rsidP="001A0DFA">
      <w:pPr>
        <w:pStyle w:val="a1"/>
        <w:ind w:firstLine="420"/>
      </w:pPr>
      <w:r w:rsidRPr="001A0DFA">
        <w:rPr>
          <w:rFonts w:hint="eastAsia"/>
        </w:rPr>
        <w:t>所以如果已知某个矩阵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，就可以求得矩阵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proofErr w:type="gramStart"/>
      <w:r w:rsidRPr="001A0DFA">
        <w:rPr>
          <w:rFonts w:hint="eastAsia"/>
        </w:rPr>
        <w:t>的奇值分解</w:t>
      </w:r>
      <w:proofErr w:type="gramEnd"/>
      <w:r w:rsidRPr="001A0DFA">
        <w:rPr>
          <w:rFonts w:hint="eastAsia"/>
        </w:rPr>
        <w:t>。</w:t>
      </w:r>
    </w:p>
    <w:p w:rsidR="001A0DFA" w:rsidRPr="001A0DFA" w:rsidRDefault="001A0DFA" w:rsidP="001A0DFA">
      <w:pPr>
        <w:pStyle w:val="a1"/>
        <w:ind w:firstLine="420"/>
      </w:pPr>
    </w:p>
    <w:p w:rsidR="001A0DFA" w:rsidRPr="001A0DFA" w:rsidRDefault="001A0DFA" w:rsidP="001A0DFA">
      <w:pPr>
        <w:pStyle w:val="a1"/>
        <w:ind w:firstLineChars="0" w:firstLine="0"/>
        <w:jc w:val="left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5F1E7C" w:rsidP="00F40EAC">
      <w:pPr>
        <w:pStyle w:val="a1"/>
        <w:numPr>
          <w:ilvl w:val="0"/>
          <w:numId w:val="3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对角</m:t>
            </m:r>
          </m:e>
        </m:d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3,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=6,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 w:hint="eastAsia"/>
              </w:rPr>
              <m:t>，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 w:hint="eastAsia"/>
          </w:rPr>
          <m:t>，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}</m:t>
        </m:r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,</m:t>
        </m:r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0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微软雅黑" w:eastAsia="微软雅黑" w:hAnsi="微软雅黑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t>E</w:t>
      </w:r>
      <w:r w:rsidRPr="001A0DFA">
        <w:rPr>
          <w:rFonts w:hint="eastAsia"/>
        </w:rPr>
        <w:t>g</w:t>
      </w:r>
      <w:r w:rsidRPr="001A0DFA">
        <w:t xml:space="preserve">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5F1E7C" w:rsidP="00F40EAC">
      <w:pPr>
        <w:pStyle w:val="a1"/>
        <w:numPr>
          <w:ilvl w:val="0"/>
          <w:numId w:val="3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秩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正根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1A0DFA" w:rsidRPr="001A0DFA" w:rsidRDefault="001A0DFA" w:rsidP="001A0DFA">
      <w:pPr>
        <w:pStyle w:val="a1"/>
        <w:ind w:firstLineChars="0" w:firstLine="420"/>
      </w:pPr>
      <w:proofErr w:type="gramStart"/>
      <w:r w:rsidRPr="001A0DFA">
        <w:rPr>
          <w:rFonts w:hint="eastAsia"/>
        </w:rPr>
        <w:t>正奇值为</w:t>
      </w:r>
      <w:proofErr w:type="gramEnd"/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=diag{2}</m:t>
        </m:r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1A0DFA">
        <w:rPr>
          <w:rFonts w:hint="eastAsia"/>
        </w:rPr>
        <w:t xml:space="preserve"> </w:t>
      </w:r>
      <w:r w:rsidRPr="001A0DF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:rsidR="001A0DFA" w:rsidRPr="001A0DFA" w:rsidRDefault="001A0DFA" w:rsidP="001A0DFA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, 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F40EAC">
      <w:pPr>
        <w:pStyle w:val="a1"/>
        <w:numPr>
          <w:ilvl w:val="0"/>
          <w:numId w:val="3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1A0DFA" w:rsidRPr="001A0DFA" w:rsidRDefault="001A0DFA" w:rsidP="001A0DFA">
      <w:pPr>
        <w:pStyle w:val="a1"/>
        <w:ind w:firstLineChars="0" w:firstLine="0"/>
      </w:pPr>
    </w:p>
    <w:p w:rsidR="001A0DFA" w:rsidRPr="001A0DFA" w:rsidRDefault="001A0DFA" w:rsidP="001A0DFA">
      <w:pPr>
        <w:pStyle w:val="a1"/>
        <w:ind w:firstLineChars="0" w:firstLine="0"/>
      </w:pPr>
      <w:r w:rsidRPr="001A0DFA">
        <w:lastRenderedPageBreak/>
        <w:t xml:space="preserve">Eg3 :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1A0DFA">
        <w:rPr>
          <w:rFonts w:hint="eastAsia"/>
        </w:rPr>
        <w:t>，</w:t>
      </w:r>
      <w:proofErr w:type="gramStart"/>
      <w:r w:rsidRPr="001A0DFA">
        <w:rPr>
          <w:rFonts w:hint="eastAsia"/>
        </w:rPr>
        <w:t>求正</w:t>
      </w:r>
      <w:proofErr w:type="gramEnd"/>
      <w:r w:rsidRPr="001A0DFA">
        <w:rPr>
          <w:rFonts w:hint="eastAsia"/>
        </w:rPr>
        <w:t>奇异值和</w:t>
      </w:r>
      <w:proofErr w:type="gramStart"/>
      <w:r w:rsidRPr="001A0DFA">
        <w:rPr>
          <w:rFonts w:hint="eastAsia"/>
        </w:rPr>
        <w:t>简</w:t>
      </w:r>
      <w:r w:rsidRPr="001A0DFA">
        <w:rPr>
          <w:rFonts w:hint="eastAsia"/>
        </w:rPr>
        <w:t>(</w:t>
      </w:r>
      <w:proofErr w:type="gramEnd"/>
      <w:r w:rsidRPr="001A0DFA">
        <w:rPr>
          <w:rFonts w:hint="eastAsia"/>
        </w:rPr>
        <w:t>正</w:t>
      </w:r>
      <w:r w:rsidRPr="001A0DFA">
        <w:t>)</w:t>
      </w:r>
      <w:r w:rsidRPr="001A0DFA">
        <w:rPr>
          <w:rFonts w:hint="eastAsia"/>
        </w:rPr>
        <w:t>S</w:t>
      </w:r>
      <w:r w:rsidRPr="001A0DFA">
        <w:t>VD</w:t>
      </w:r>
    </w:p>
    <w:p w:rsidR="001A0DFA" w:rsidRPr="001A0DFA" w:rsidRDefault="001A0DFA" w:rsidP="001A0DFA">
      <w:pPr>
        <w:pStyle w:val="a1"/>
        <w:ind w:firstLineChars="0" w:firstLine="0"/>
      </w:pPr>
      <w:r w:rsidRPr="001A0DFA">
        <w:rPr>
          <w:rFonts w:hint="eastAsia"/>
        </w:rPr>
        <w:t>解：</w:t>
      </w:r>
    </w:p>
    <w:p w:rsidR="001A0DFA" w:rsidRPr="001A0DFA" w:rsidRDefault="001A0DFA" w:rsidP="001A0DFA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Pr="001A0DFA" w:rsidRDefault="001A0DFA" w:rsidP="001A0DFA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rad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</m:rad>
                          </m:den>
                        </m:f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1A0DFA" w:rsidRDefault="008121C3" w:rsidP="008121C3">
      <w:pPr>
        <w:pStyle w:val="3"/>
        <w:spacing w:before="156" w:after="156"/>
      </w:pPr>
      <w:bookmarkStart w:id="56" w:name="_Toc533424810"/>
      <w:r>
        <w:rPr>
          <w:rFonts w:hint="eastAsia"/>
        </w:rPr>
        <w:t>推论</w:t>
      </w:r>
      <w:bookmarkEnd w:id="56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>1 :</w:t>
      </w:r>
      <w:r>
        <w:rPr>
          <w:rFonts w:hint="eastAsia"/>
        </w:rPr>
        <w:t xml:space="preserve"> </w:t>
      </w:r>
      <w:r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，奇异值的乘积等于特征根的乘积的绝对值</w:t>
      </w:r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}(</m:t>
        </m:r>
        <m:r>
          <m:rPr>
            <m:sty m:val="p"/>
          </m:rPr>
          <w:rPr>
            <w:rFonts w:ascii="Cambria Math" w:hAnsi="Cambria Math" w:hint="eastAsia"/>
          </w:rPr>
          <m:t>包含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根</m:t>
        </m:r>
        <m:r>
          <w:rPr>
            <w:rFonts w:ascii="Cambria Math" w:hAnsi="Cambria Math"/>
          </w:rPr>
          <m:t>)</m:t>
        </m:r>
      </m:oMath>
    </w:p>
    <w:p w:rsidR="008121C3" w:rsidRPr="00225B55" w:rsidRDefault="005F1E7C" w:rsidP="008121C3">
      <w:pPr>
        <w:pStyle w:val="a1"/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*⋯*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,⋯,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="420"/>
      </w:pPr>
    </w:p>
    <w:p w:rsidR="008121C3" w:rsidRPr="007F083B" w:rsidRDefault="008121C3" w:rsidP="008121C3">
      <w:pPr>
        <w:pStyle w:val="a1"/>
        <w:ind w:firstLine="42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H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det⁡</m:t>
                </m:r>
                <m:r>
                  <w:rPr>
                    <w:rFonts w:ascii="Cambria Math" w:hAnsi="Cambria Math"/>
                  </w:rPr>
                  <m:t>(A)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*⋯*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*⋯*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*⋯*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lastRenderedPageBreak/>
        <w:t>Eg</w:t>
      </w:r>
      <w:r>
        <w:t xml:space="preserve">2: </w:t>
      </w:r>
      <w:r>
        <w:rPr>
          <w:rFonts w:hint="eastAsia"/>
        </w:rPr>
        <w:t>已知矩阵</w:t>
      </w:r>
      <w:r>
        <w:rPr>
          <w:rFonts w:hint="eastAsia"/>
        </w:rPr>
        <w:t>A</w:t>
      </w:r>
      <w:r>
        <w:rPr>
          <w:rFonts w:hint="eastAsia"/>
        </w:rPr>
        <w:t>的正奇异值分解为</w:t>
      </w:r>
      <m:oMath>
        <m:r>
          <m:rPr>
            <m:sty m:val="p"/>
          </m:rPr>
          <w:rPr>
            <w:rFonts w:ascii="Cambria Math" w:hAnsi="Cambria Math"/>
          </w:rPr>
          <m:t>A=P∆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，可以得到矩阵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和矩阵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(A,A)</m:t>
        </m:r>
      </m:oMath>
      <w:r>
        <w:rPr>
          <w:rFonts w:hint="eastAsia"/>
        </w:rPr>
        <w:t>的正奇异值分解。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5F1E7C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5F1E7C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P∆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left="420" w:firstLineChars="0" w:firstLine="0"/>
        <w:jc w:val="left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=Q</m:t>
        </m:r>
      </m:oMath>
    </w:p>
    <w:p w:rsidR="008121C3" w:rsidRDefault="008121C3" w:rsidP="008121C3">
      <w:pPr>
        <w:pStyle w:val="a1"/>
        <w:ind w:firstLine="420"/>
        <w:jc w:val="left"/>
      </w:pPr>
      <w:r>
        <w:rPr>
          <w:rFonts w:hint="eastAsia"/>
        </w:rPr>
        <w:t>其中：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p>
            <m:r>
              <w:rPr>
                <w:rFonts w:ascii="Cambria Math" w:hAnsi="Cambria Math"/>
              </w:rPr>
              <m:t>H</m:t>
            </m:r>
          </m:sup>
        </m:sSup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P=I</m:t>
        </m:r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rFonts w:hint="eastAsia"/>
        </w:rPr>
        <w:t>是一个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Pr="008121C3" w:rsidRDefault="008121C3" w:rsidP="008121C3">
      <w:pPr>
        <w:pStyle w:val="a1"/>
        <w:ind w:left="420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同样：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=2A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)=2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Pr="008121C3" w:rsidRDefault="005F1E7C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A,A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P∆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</w:rPr>
            <m:t>=P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=P(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∆)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令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=P,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∆,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mr>
            </m:m>
          </m:e>
        </m:d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</m:e>
          </m:ac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矩阵的极分解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，有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w:lastRenderedPageBreak/>
          <m:t>A=WD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=VD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5759F3" w:rsidRDefault="005F1E7C" w:rsidP="008121C3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</w:t>
      </w:r>
      <m:oMath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为半正定矩阵，所以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WD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A=WD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U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U=</m:t>
        </m:r>
        <m:r>
          <w:rPr>
            <w:rFonts w:ascii="Cambria Math" w:hAnsi="Cambria Math"/>
          </w:rPr>
          <m:t>W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U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rad>
      </m:oMath>
      <w:r>
        <w:rPr>
          <w:rFonts w:hint="eastAsia"/>
        </w:rPr>
        <w:t>叫做</w:t>
      </w:r>
      <w:r>
        <w:rPr>
          <w:rFonts w:hint="eastAsia"/>
        </w:rPr>
        <w:t>A</w:t>
      </w:r>
      <w:r>
        <w:rPr>
          <w:rFonts w:hint="eastAsia"/>
        </w:rPr>
        <w:t>的极分解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A=(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rPr>
          <w:rFonts w:hint="eastAsia"/>
        </w:rPr>
        <w:t>复数</w:t>
      </w:r>
      <w:r>
        <w:t>)</w:t>
      </w:r>
    </w:p>
    <w:p w:rsidR="008121C3" w:rsidRDefault="008121C3" w:rsidP="008121C3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z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iθ</m:t>
            </m:r>
          </m:sup>
        </m:sSup>
      </m:oMath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4 : 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Chars="53" w:firstLine="148"/>
      </w:pPr>
      <w:r>
        <w:rPr>
          <w:rFonts w:hint="eastAsia"/>
        </w:rPr>
        <w:t>解：</w:t>
      </w:r>
    </w:p>
    <w:p w:rsidR="008121C3" w:rsidRDefault="005F1E7C" w:rsidP="008121C3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8121C3">
        <w:rPr>
          <w:rFonts w:hint="eastAsia"/>
        </w:rPr>
        <w:t>为</w:t>
      </w:r>
      <w:proofErr w:type="spellStart"/>
      <w:r w:rsidR="008121C3">
        <w:rPr>
          <w:rFonts w:hint="eastAsia"/>
        </w:rPr>
        <w:t>Her</w:t>
      </w:r>
      <w:r w:rsidR="008121C3">
        <w:t>mite</w:t>
      </w:r>
      <w:proofErr w:type="spellEnd"/>
      <w:r w:rsidR="008121C3">
        <w:rPr>
          <w:rFonts w:hint="eastAsia"/>
        </w:rPr>
        <w:t>阵，所以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记：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=tr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21C3" w:rsidRDefault="008121C3" w:rsidP="008121C3">
      <w:pPr>
        <w:pStyle w:val="a1"/>
        <w:ind w:firstLine="420"/>
      </w:pPr>
    </w:p>
    <w:p w:rsidR="008121C3" w:rsidRPr="00B01CDF" w:rsidRDefault="008121C3" w:rsidP="008121C3">
      <w:pPr>
        <w:pStyle w:val="a1"/>
        <w:ind w:firstLine="420"/>
      </w:pPr>
      <w:r>
        <w:rPr>
          <w:rFonts w:hint="eastAsia"/>
        </w:rPr>
        <w:t>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的第</w:t>
      </w:r>
      <w:r>
        <w:rPr>
          <w:rFonts w:hint="eastAsia"/>
        </w:rPr>
        <w:t>k</w:t>
      </w:r>
      <w:r>
        <w:rPr>
          <w:rFonts w:hint="eastAsia"/>
        </w:rPr>
        <w:t>行对角元：</w:t>
      </w:r>
    </w:p>
    <w:p w:rsidR="008121C3" w:rsidRPr="008121C3" w:rsidRDefault="005F1E7C" w:rsidP="008121C3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mk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mk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i*k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i*j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8121C3" w:rsidRDefault="008121C3" w:rsidP="008121C3">
      <w:pPr>
        <w:pStyle w:val="2"/>
        <w:spacing w:before="156" w:after="156"/>
      </w:pPr>
      <w:bookmarkStart w:id="57" w:name="_Toc533424811"/>
      <w:r>
        <w:rPr>
          <w:rFonts w:hint="eastAsia"/>
        </w:rPr>
        <w:lastRenderedPageBreak/>
        <w:t>谱分解</w:t>
      </w:r>
      <w:bookmarkEnd w:id="57"/>
    </w:p>
    <w:p w:rsidR="008121C3" w:rsidRPr="008121C3" w:rsidRDefault="008121C3" w:rsidP="008121C3">
      <w:pPr>
        <w:pStyle w:val="3"/>
        <w:spacing w:before="156" w:after="156"/>
      </w:pPr>
      <w:bookmarkStart w:id="58" w:name="_Toc533424812"/>
      <w:r w:rsidRPr="008121C3">
        <w:rPr>
          <w:rFonts w:hint="eastAsia"/>
        </w:rPr>
        <w:t>单纯阵</w:t>
      </w:r>
      <w:bookmarkEnd w:id="58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定义：</w:t>
      </w:r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Pr="008121C3">
        <w:rPr>
          <w:rFonts w:hint="eastAsia"/>
        </w:rPr>
        <w:t>叫做单纯阵</w:t>
      </w:r>
      <m:oMath>
        <m:r>
          <m:rPr>
            <m:sty m:val="p"/>
          </m:rPr>
          <w:rPr>
            <w:rFonts w:ascii="Cambria Math" w:hAnsi="Cambria Math"/>
          </w:rPr>
          <m:t>↔A~D=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AP=D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w:r w:rsidRPr="008121C3"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↔P=(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121C3">
        <w:rPr>
          <w:rFonts w:hint="eastAsia"/>
        </w:rPr>
        <w:t>各列都是矩阵</w:t>
      </w:r>
      <w:r w:rsidRPr="008121C3">
        <w:rPr>
          <w:rFonts w:hint="eastAsia"/>
        </w:rPr>
        <w:t>A</w:t>
      </w:r>
      <w:r w:rsidRPr="008121C3">
        <w:rPr>
          <w:rFonts w:hint="eastAsia"/>
        </w:rPr>
        <w:t>的特征向量且线性无关，即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 1≤i≤n</m:t>
        </m:r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定理：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</w:t>
      </w:r>
      <m:oMath>
        <m:r>
          <m:rPr>
            <m:sty m:val="p"/>
          </m:rPr>
          <w:rPr>
            <w:rFonts w:ascii="Cambria Math" w:hAnsi="Cambria Math"/>
          </w:rPr>
          <m:t>↔A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2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的每个</w:t>
      </w:r>
      <w:r w:rsidRPr="008121C3">
        <w:rPr>
          <w:rFonts w:hint="eastAsia"/>
        </w:rPr>
        <w:t>k</w:t>
      </w:r>
      <w:r w:rsidRPr="008121C3">
        <w:rPr>
          <w:rFonts w:hint="eastAsia"/>
        </w:rPr>
        <w:t>重根恰有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线性无关的特征向量，则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8121C3">
      <w:pPr>
        <w:pStyle w:val="a1"/>
        <w:ind w:firstLineChars="0" w:firstLine="0"/>
      </w:pPr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判定：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若方阵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恰有</w:t>
      </w:r>
      <w:r w:rsidRPr="008121C3">
        <w:rPr>
          <w:rFonts w:hint="eastAsia"/>
        </w:rPr>
        <w:t>n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对于方阵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的任一</w:t>
      </w:r>
      <w:r w:rsidRPr="008121C3">
        <w:rPr>
          <w:rFonts w:hint="eastAsia"/>
        </w:rPr>
        <w:t>k(</w:t>
      </w:r>
      <w:r w:rsidRPr="008121C3">
        <w:t>k&gt;1)</w:t>
      </w:r>
      <w:r w:rsidRPr="008121C3">
        <w:rPr>
          <w:rFonts w:hint="eastAsia"/>
        </w:rPr>
        <w:t>重根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=n-k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为单纯阵，否则为非单。</w:t>
      </w:r>
    </w:p>
    <w:p w:rsidR="008121C3" w:rsidRPr="008121C3" w:rsidRDefault="008121C3" w:rsidP="00F40EAC">
      <w:pPr>
        <w:pStyle w:val="a1"/>
        <w:numPr>
          <w:ilvl w:val="0"/>
          <w:numId w:val="33"/>
        </w:numPr>
        <w:ind w:firstLineChars="0"/>
      </w:pPr>
      <w:r w:rsidRPr="008121C3"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有</w:t>
      </w:r>
      <w:r w:rsidRPr="008121C3">
        <w:rPr>
          <w:rFonts w:hint="eastAsia"/>
        </w:rPr>
        <w:t>k</w:t>
      </w:r>
      <w:proofErr w:type="gramStart"/>
      <w:r w:rsidRPr="008121C3">
        <w:rPr>
          <w:rFonts w:hint="eastAsia"/>
        </w:rPr>
        <w:t>个</w:t>
      </w:r>
      <w:proofErr w:type="gramEnd"/>
      <w:r w:rsidRPr="008121C3">
        <w:rPr>
          <w:rFonts w:hint="eastAsia"/>
        </w:rPr>
        <w:t>互异的特征根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(k≤n)</m:t>
        </m:r>
      </m:oMath>
      <w:r w:rsidRPr="008121C3">
        <w:rPr>
          <w:rFonts w:hint="eastAsia"/>
        </w:rPr>
        <w:t>，</w:t>
      </w:r>
    </w:p>
    <w:p w:rsidR="009E61B5" w:rsidRDefault="008121C3" w:rsidP="008121C3">
      <w:pPr>
        <w:pStyle w:val="a1"/>
        <w:ind w:firstLineChars="0" w:firstLine="420"/>
      </w:pPr>
      <w:r w:rsidRPr="008121C3">
        <w:rPr>
          <w:rFonts w:hint="eastAsia"/>
        </w:rPr>
        <w:t>若</w:t>
      </w:r>
      <w:r w:rsidRPr="008121C3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 w:rsidRPr="008121C3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121C3">
        <w:rPr>
          <w:rFonts w:hint="eastAsia"/>
        </w:rPr>
        <w:t>为单纯阵，否则为非单</w:t>
      </w:r>
      <w:r>
        <w:rPr>
          <w:rFonts w:hint="eastAsia"/>
        </w:rPr>
        <w:t>。</w:t>
      </w:r>
    </w:p>
    <w:p w:rsidR="008121C3" w:rsidRDefault="008121C3" w:rsidP="008121C3">
      <w:pPr>
        <w:pStyle w:val="3"/>
        <w:spacing w:before="156" w:after="156"/>
      </w:pPr>
      <w:bookmarkStart w:id="59" w:name="_Toc533424813"/>
      <w:proofErr w:type="gramStart"/>
      <w:r>
        <w:rPr>
          <w:rFonts w:hint="eastAsia"/>
        </w:rPr>
        <w:t>零化式</w:t>
      </w:r>
      <w:bookmarkEnd w:id="59"/>
      <w:proofErr w:type="gramEnd"/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定义：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lastRenderedPageBreak/>
        <w:t>若存在方阵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和多项式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使得：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I=0</m:t>
        </m:r>
      </m:oMath>
      <w:r>
        <w:rPr>
          <w:rFonts w:hint="eastAsia"/>
        </w:rPr>
        <w:t>.</w:t>
      </w:r>
    </w:p>
    <w:p w:rsidR="008121C3" w:rsidRPr="00DF1115" w:rsidRDefault="008121C3" w:rsidP="008121C3">
      <w:pPr>
        <w:pStyle w:val="a1"/>
        <w:ind w:firstLine="420"/>
      </w:pPr>
      <w:r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的一个</w:t>
      </w:r>
      <w:proofErr w:type="gramStart"/>
      <w:r>
        <w:t>”</w:t>
      </w:r>
      <w:proofErr w:type="gramEnd"/>
      <w:r>
        <w:t>0</w:t>
      </w:r>
      <w:r>
        <w:rPr>
          <w:rFonts w:hint="eastAsia"/>
        </w:rPr>
        <w:t>化式</w:t>
      </w:r>
      <w:proofErr w:type="gramStart"/>
      <w:r>
        <w:t>”</w:t>
      </w:r>
      <w:proofErr w:type="gramEnd"/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的一个矩阵根。</w:t>
      </w:r>
    </w:p>
    <w:p w:rsidR="008121C3" w:rsidRDefault="008121C3" w:rsidP="008121C3">
      <w:pPr>
        <w:pStyle w:val="a1"/>
        <w:ind w:firstLine="420"/>
      </w:pPr>
      <w:r>
        <w:tab/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，则对任意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也是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</w:t>
      </w:r>
      <w:proofErr w:type="gramStart"/>
      <w:r>
        <w:rPr>
          <w:rFonts w:hint="eastAsia"/>
        </w:rPr>
        <w:t>一个零化式</w:t>
      </w:r>
      <w:proofErr w:type="gramEnd"/>
      <w:r>
        <w:rPr>
          <w:rFonts w:hint="eastAsia"/>
        </w:rPr>
        <w:t>。</w:t>
      </w:r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推理：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固定的方阵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，可求出次数最低</w:t>
      </w:r>
      <w:proofErr w:type="gramStart"/>
      <w:r>
        <w:rPr>
          <w:rFonts w:hint="eastAsia"/>
        </w:rPr>
        <w:t>的零化式</w:t>
      </w:r>
      <w:proofErr w:type="gramEnd"/>
      <w:r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。</w:t>
      </w:r>
    </w:p>
    <w:p w:rsidR="008121C3" w:rsidRDefault="008121C3" w:rsidP="008121C3">
      <w:pPr>
        <w:pStyle w:val="a1"/>
        <w:ind w:firstLineChars="0" w:firstLine="0"/>
      </w:pP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rPr>
          <w:rFonts w:hint="eastAsia"/>
        </w:rPr>
        <w:t>定理：</w:t>
      </w:r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方阵</w:t>
      </w:r>
      <w:r>
        <w:rPr>
          <w:rFonts w:hint="eastAsia"/>
        </w:rPr>
        <w:t>A</w:t>
      </w:r>
      <w:r>
        <w:rPr>
          <w:rFonts w:hint="eastAsia"/>
        </w:rPr>
        <w:t>的特征多项式：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xI-A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I=0</m:t>
          </m:r>
        </m:oMath>
      </m:oMathPara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w:r>
        <w:rPr>
          <w:rFonts w:hint="eastAsia"/>
        </w:rPr>
        <w:t>A</w:t>
      </w:r>
      <w:r>
        <w:rPr>
          <w:rFonts w:hint="eastAsia"/>
        </w:rPr>
        <w:t>得极小式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=?</m:t>
        </m:r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6,1,1</m:t>
              </m:r>
            </m:e>
          </m:d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特征多项式：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(x-6)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121C3" w:rsidRDefault="008121C3" w:rsidP="008121C3">
      <w:pPr>
        <w:pStyle w:val="a1"/>
        <w:ind w:firstLine="420"/>
      </w:pPr>
      <w:proofErr w:type="gramStart"/>
      <w:r>
        <w:rPr>
          <w:rFonts w:hint="eastAsia"/>
        </w:rPr>
        <w:t>零化式</w:t>
      </w:r>
      <w:proofErr w:type="gramEnd"/>
      <w:r>
        <w:rPr>
          <w:rFonts w:hint="eastAsia"/>
        </w:rPr>
        <w:t>(</w:t>
      </w:r>
      <w:proofErr w:type="spellStart"/>
      <w:r>
        <w:t>C</w:t>
      </w:r>
      <w:r>
        <w:rPr>
          <w:rFonts w:hint="eastAsia"/>
        </w:rPr>
        <w:t>a</w:t>
      </w:r>
      <w:r>
        <w:t>ylay</w:t>
      </w:r>
      <w:proofErr w:type="spellEnd"/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因为：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所以极小式：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A-6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</m:oMath>
    </w:p>
    <w:p w:rsidR="008121C3" w:rsidRDefault="008121C3" w:rsidP="008121C3">
      <w:pPr>
        <w:pStyle w:val="a1"/>
        <w:ind w:firstLine="42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应用：若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2 : </w:t>
      </w:r>
      <w:r>
        <w:rPr>
          <w:rFonts w:hint="eastAsia"/>
        </w:rPr>
        <w:t>已知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-3A+2I=0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为单。</w:t>
      </w: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-3x+2=(x-1)(x-2)</m:t>
        </m:r>
      </m:oMath>
      <w:r>
        <w:rPr>
          <w:rFonts w:hint="eastAsia"/>
        </w:rPr>
        <w:t>无重根且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为单纯阵</w:t>
      </w:r>
    </w:p>
    <w:p w:rsidR="008121C3" w:rsidRDefault="008121C3" w:rsidP="008121C3">
      <w:pPr>
        <w:pStyle w:val="a1"/>
        <w:ind w:firstLineChars="0" w:firstLine="0"/>
      </w:pPr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Eg</w:t>
      </w:r>
      <w:r>
        <w:t xml:space="preserve">3: </w:t>
      </w:r>
      <w:r>
        <w:rPr>
          <w:rFonts w:hint="eastAsia"/>
        </w:rPr>
        <w:t>单纯阵判定：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121C3" w:rsidRDefault="008121C3" w:rsidP="008121C3">
      <w:pPr>
        <w:pStyle w:val="a1"/>
        <w:ind w:firstLineChars="0" w:firstLine="0"/>
      </w:pPr>
      <w:r>
        <w:rPr>
          <w:rFonts w:hint="eastAsia"/>
        </w:rPr>
        <w:t>解：</w:t>
      </w:r>
    </w:p>
    <w:p w:rsidR="008121C3" w:rsidRPr="008121C3" w:rsidRDefault="008121C3" w:rsidP="008121C3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A-I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1,0,0</m:t>
              </m:r>
            </m:e>
          </m:d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2,1,1</m:t>
              </m:r>
            </m:e>
          </m:d>
        </m:oMath>
      </m:oMathPara>
    </w:p>
    <w:p w:rsidR="008121C3" w:rsidRPr="008121C3" w:rsidRDefault="005F1E7C" w:rsidP="008121C3">
      <w:pPr>
        <w:pStyle w:val="a1"/>
        <w:ind w:left="42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A-1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0(</m:t>
          </m:r>
          <m:r>
            <m:rPr>
              <m:sty m:val="p"/>
            </m:rPr>
            <w:rPr>
              <w:rFonts w:ascii="Cambria Math" w:hAnsi="Cambria Math" w:hint="eastAsia"/>
            </w:rPr>
            <m:t>第三条判定规则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121C3" w:rsidRDefault="008121C3" w:rsidP="008121C3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是单纯阵</w:t>
      </w:r>
    </w:p>
    <w:p w:rsidR="008121C3" w:rsidRDefault="008121C3" w:rsidP="008121C3">
      <w:pPr>
        <w:pStyle w:val="3"/>
        <w:spacing w:before="156" w:after="156"/>
      </w:pPr>
      <w:bookmarkStart w:id="60" w:name="_Toc533424814"/>
      <w:r>
        <w:rPr>
          <w:rFonts w:hint="eastAsia"/>
        </w:rPr>
        <w:t>谱分解</w:t>
      </w:r>
      <w:bookmarkEnd w:id="60"/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单纯矩阵：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0,⋯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r>
              <m:rPr>
                <m:sty m:val="p"/>
              </m:rPr>
              <w:rPr>
                <w:rFonts w:ascii="Cambria Math" w:hAnsi="Cambria Math"/>
              </w:rPr>
              <m:t>,0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diag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,⋯0,1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  <w:r w:rsidRPr="008121C3"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8121C3" w:rsidRPr="008121C3" w:rsidRDefault="008121C3" w:rsidP="008121C3">
      <w:pPr>
        <w:pStyle w:val="a1"/>
        <w:ind w:firstLineChars="0" w:firstLine="0"/>
      </w:pPr>
      <w:r w:rsidRPr="008121C3">
        <w:rPr>
          <w:rFonts w:hint="eastAsia"/>
        </w:rPr>
        <w:t>有以下特点：</w:t>
      </w:r>
    </w:p>
    <w:p w:rsidR="008121C3" w:rsidRPr="008121C3" w:rsidRDefault="005F1E7C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5F1E7C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5F1E7C" w:rsidP="00F40EAC">
      <w:pPr>
        <w:pStyle w:val="a1"/>
        <w:numPr>
          <w:ilvl w:val="0"/>
          <w:numId w:val="3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5F1E7C" w:rsidP="00F40EAC">
      <w:pPr>
        <w:pStyle w:val="a1"/>
        <w:numPr>
          <w:ilvl w:val="0"/>
          <w:numId w:val="3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rmit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阵</m:t>
            </m:r>
          </m:e>
        </m:d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5F1E7C" w:rsidP="008121C3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AP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D→A=PD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8121C3" w:rsidRPr="008121C3" w:rsidRDefault="008121C3" w:rsidP="008121C3">
      <w:pPr>
        <w:pStyle w:val="a1"/>
        <w:ind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121C3" w:rsidRPr="008121C3" w:rsidRDefault="008121C3" w:rsidP="00ED7FBC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叫做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8121C3">
        <w:rPr>
          <w:rFonts w:hint="eastAsia"/>
        </w:rPr>
        <w:t>的谱分解</w:t>
      </w:r>
    </w:p>
    <w:p w:rsidR="008121C3" w:rsidRPr="008121C3" w:rsidRDefault="005F1E7C" w:rsidP="00ED7FBC">
      <w:pPr>
        <w:pStyle w:val="a1"/>
        <w:ind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21C3" w:rsidRPr="008121C3">
        <w:rPr>
          <w:rFonts w:hint="eastAsia"/>
        </w:rPr>
        <w:t>有以下特点：</w:t>
      </w:r>
    </w:p>
    <w:p w:rsidR="008121C3" w:rsidRPr="008121C3" w:rsidRDefault="005F1E7C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5F1E7C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</w:p>
    <w:p w:rsidR="008121C3" w:rsidRPr="008121C3" w:rsidRDefault="005F1E7C" w:rsidP="00F40EAC">
      <w:pPr>
        <w:pStyle w:val="a1"/>
        <w:numPr>
          <w:ilvl w:val="0"/>
          <w:numId w:val="35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8121C3" w:rsidP="00F40EAC">
      <w:pPr>
        <w:pStyle w:val="a1"/>
        <w:numPr>
          <w:ilvl w:val="0"/>
          <w:numId w:val="35"/>
        </w:numPr>
        <w:ind w:firstLineChars="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 w:rsidRPr="008121C3">
        <w:rPr>
          <w:rFonts w:hint="eastAsia"/>
        </w:rPr>
        <w:t>为</w:t>
      </w:r>
      <w:r w:rsidRPr="008121C3">
        <w:rPr>
          <w:rFonts w:hint="eastAsia"/>
        </w:rPr>
        <w:t>Her</w:t>
      </w:r>
      <w:r w:rsidRPr="008121C3">
        <w:t>mit</w:t>
      </w:r>
      <w:r w:rsidRPr="008121C3"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，否则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8121C3">
        <w:rPr>
          <w:rFonts w:hint="eastAsia"/>
        </w:rPr>
        <w:t>不一定等于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21C3">
        <w:rPr>
          <w:rFonts w:hint="eastAsia"/>
        </w:rPr>
        <w:t>。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5F1E7C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</m:t>
            </m:r>
            <m:r>
              <w:rPr>
                <w:rFonts w:ascii="Cambria Math" w:hAnsi="Cambria Math" w:hint="eastAsia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I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</w:p>
    <w:p w:rsidR="008121C3" w:rsidRPr="008121C3" w:rsidRDefault="005F1E7C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</m:t>
        </m:r>
      </m:oMath>
    </w:p>
    <w:p w:rsidR="008121C3" w:rsidRPr="008121C3" w:rsidRDefault="005F1E7C" w:rsidP="00F40EAC">
      <w:pPr>
        <w:pStyle w:val="a1"/>
        <w:numPr>
          <w:ilvl w:val="0"/>
          <w:numId w:val="36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Pr="008121C3" w:rsidRDefault="008121C3" w:rsidP="008121C3">
      <w:pPr>
        <w:pStyle w:val="a1"/>
        <w:ind w:firstLine="42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单阵谱分解公式：</w:t>
      </w:r>
    </w:p>
    <w:p w:rsidR="008121C3" w:rsidRPr="008121C3" w:rsidRDefault="008121C3" w:rsidP="00ED7FBC">
      <w:pPr>
        <w:pStyle w:val="a1"/>
        <w:ind w:firstLineChars="0" w:firstLine="420"/>
      </w:pPr>
      <w:r w:rsidRPr="008121C3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8121C3">
        <w:rPr>
          <w:rFonts w:hint="eastAsia"/>
        </w:rPr>
        <w:t>为单阵，全体</w:t>
      </w:r>
      <w:proofErr w:type="gramStart"/>
      <w:r w:rsidRPr="008121C3">
        <w:rPr>
          <w:rFonts w:hint="eastAsia"/>
        </w:rPr>
        <w:t>不</w:t>
      </w:r>
      <w:proofErr w:type="gramEnd"/>
      <w:r w:rsidRPr="008121C3">
        <w:rPr>
          <w:rFonts w:hint="eastAsia"/>
        </w:rPr>
        <w:t>同根为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121C3">
        <w:rPr>
          <w:rFonts w:hint="eastAsia"/>
        </w:rPr>
        <w:t>,</w:t>
      </w: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则有：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k≤n</m:t>
            </m:r>
          </m:e>
        </m:d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⋯+G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r>
          <w:rPr>
            <w:rFonts w:ascii="Cambria Math" w:hAnsi="Cambria Math" w:hint="eastAsia"/>
          </w:rPr>
          <m:t>，</m:t>
        </m:r>
      </m:oMath>
      <w:r w:rsidRPr="008121C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i≠j</m:t>
            </m:r>
          </m:e>
        </m:d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幂等阵</m:t>
            </m:r>
          </m:e>
        </m:d>
      </m:oMath>
    </w:p>
    <w:p w:rsidR="008121C3" w:rsidRPr="008121C3" w:rsidRDefault="005F1E7C" w:rsidP="00ED7FBC">
      <w:pPr>
        <w:pStyle w:val="a1"/>
        <w:ind w:firstLineChars="53" w:firstLine="14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、</m:t>
            </m:r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proofErr w:type="gramStart"/>
      <w:r w:rsidR="008121C3" w:rsidRPr="008121C3">
        <w:rPr>
          <w:rFonts w:hint="eastAsia"/>
        </w:rPr>
        <w:t>叫谱阵</w:t>
      </w:r>
      <w:proofErr w:type="gramEnd"/>
      <w:r w:rsidR="008121C3" w:rsidRPr="008121C3">
        <w:rPr>
          <w:rFonts w:hint="eastAsia"/>
        </w:rPr>
        <w:t>。</w:t>
      </w:r>
    </w:p>
    <w:p w:rsidR="00ED7FBC" w:rsidRDefault="00ED7FBC" w:rsidP="00ED7FBC">
      <w:pPr>
        <w:pStyle w:val="a1"/>
        <w:ind w:firstLineChars="0" w:firstLine="0"/>
      </w:pPr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证明：</w:t>
      </w:r>
    </w:p>
    <w:p w:rsidR="008121C3" w:rsidRPr="008121C3" w:rsidRDefault="008121C3" w:rsidP="008121C3">
      <w:pPr>
        <w:pStyle w:val="a1"/>
        <w:ind w:firstLine="420"/>
      </w:pPr>
      <m:oMath>
        <m:r>
          <m:rPr>
            <m:sty m:val="p"/>
          </m:rPr>
          <w:rPr>
            <w:rFonts w:ascii="Cambria Math" w:hAnsi="Cambria Math"/>
          </w:rPr>
          <w:lastRenderedPageBreak/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121C3">
        <w:rPr>
          <w:rFonts w:hint="eastAsia"/>
        </w:rPr>
        <w:t>，</w:t>
      </w:r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对于重根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121C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G</m:t>
        </m:r>
      </m:oMath>
    </w:p>
    <w:p w:rsidR="008121C3" w:rsidRPr="008121C3" w:rsidRDefault="008121C3" w:rsidP="008121C3">
      <w:pPr>
        <w:pStyle w:val="a1"/>
        <w:ind w:firstLine="420"/>
      </w:pPr>
      <w:r w:rsidRPr="008121C3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8121C3" w:rsidRPr="008121C3" w:rsidRDefault="008121C3" w:rsidP="00ED7FBC">
      <w:pPr>
        <w:pStyle w:val="a1"/>
        <w:ind w:firstLineChars="0" w:firstLine="0"/>
      </w:pPr>
      <w:r w:rsidRPr="008121C3">
        <w:rPr>
          <w:rFonts w:hint="eastAsia"/>
        </w:rPr>
        <w:t>同样：</w:t>
      </w:r>
    </w:p>
    <w:p w:rsidR="008121C3" w:rsidRPr="008121C3" w:rsidRDefault="005F1E7C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=I</m:t>
        </m:r>
      </m:oMath>
    </w:p>
    <w:p w:rsidR="008121C3" w:rsidRPr="008121C3" w:rsidRDefault="005F1E7C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i2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+⋯=0</m:t>
        </m:r>
      </m:oMath>
    </w:p>
    <w:p w:rsidR="008121C3" w:rsidRPr="008121C3" w:rsidRDefault="005F1E7C" w:rsidP="00F40EAC">
      <w:pPr>
        <w:pStyle w:val="a1"/>
        <w:numPr>
          <w:ilvl w:val="0"/>
          <w:numId w:val="37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121C3" w:rsidRDefault="00ED7FBC" w:rsidP="00ED7FBC">
      <w:pPr>
        <w:pStyle w:val="3"/>
        <w:spacing w:before="156" w:after="156"/>
      </w:pPr>
      <w:bookmarkStart w:id="61" w:name="_Toc533424815"/>
      <w:r w:rsidRPr="00ED7FBC">
        <w:rPr>
          <w:rFonts w:hint="eastAsia"/>
        </w:rPr>
        <w:t>谱分解的求法</w:t>
      </w:r>
      <w:bookmarkEnd w:id="61"/>
    </w:p>
    <w:p w:rsidR="00ED7FBC" w:rsidRDefault="00ED7FBC" w:rsidP="00ED7FBC">
      <w:pPr>
        <w:pStyle w:val="a1"/>
        <w:ind w:firstLineChars="0" w:firstLine="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谱分解：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</w:t>
      </w:r>
      <w:proofErr w:type="gramStart"/>
      <w:r>
        <w:rPr>
          <w:rFonts w:hint="eastAsia"/>
        </w:rPr>
        <w:t>节性质</w:t>
      </w:r>
      <w:proofErr w:type="gramEnd"/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</w:p>
    <w:p w:rsidR="00ED7FBC" w:rsidRPr="001E7580" w:rsidRDefault="005F1E7C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:rsidR="00ED7FBC" w:rsidRPr="001E7580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一堆零项</m:t>
              </m:r>
            </m:e>
          </m:d>
        </m:oMath>
      </m:oMathPara>
    </w:p>
    <w:p w:rsidR="00ED7FBC" w:rsidRPr="00365D48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Pr="00AA0495" w:rsidRDefault="005F1E7C" w:rsidP="00ED7FBC">
      <w:pPr>
        <w:pStyle w:val="a1"/>
        <w:ind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根据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可得：</w:t>
      </w:r>
    </w:p>
    <w:p w:rsidR="00ED7FBC" w:rsidRPr="00AA0495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t>对于任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多项式：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Default="00ED7FBC" w:rsidP="00ED7FBC">
      <w:pPr>
        <w:pStyle w:val="a1"/>
        <w:ind w:left="420" w:firstLine="42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CA6634" w:rsidRDefault="00ED7FBC" w:rsidP="00F40EAC">
      <w:pPr>
        <w:pStyle w:val="a1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由</w:t>
      </w:r>
      <w:r>
        <w:rPr>
          <w:rFonts w:hint="eastAsia"/>
        </w:rPr>
        <w:t>1</w:t>
      </w:r>
      <w:r>
        <w:rPr>
          <w:rFonts w:hint="eastAsia"/>
        </w:rPr>
        <w:t>可知，取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由上述已知推论，可取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strike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x-</m:t>
            </m:r>
            <m:sSub>
              <m:sSubPr>
                <m:ctrlPr>
                  <w:rPr>
                    <w:rFonts w:ascii="Cambria Math" w:hAnsi="Cambria Math"/>
                    <w:strike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)⋯(x-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strike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trike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strike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⋯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)⋯(A-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ED7FBC" w:rsidRPr="00CA6634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+⋯+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+0+…+0</m:t>
          </m:r>
        </m:oMath>
      </m:oMathPara>
    </w:p>
    <w:p w:rsidR="00ED7FBC" w:rsidRPr="004A5ABB" w:rsidRDefault="005F1E7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5F1E7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Pr="004A5ABB" w:rsidRDefault="005F1E7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trike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ED7FBC" w:rsidRDefault="00ED7FBC" w:rsidP="00ED7FBC">
      <w:pPr>
        <w:pStyle w:val="a1"/>
        <w:ind w:firstLineChars="0" w:firstLine="0"/>
      </w:pPr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特殊，若单阵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只有两个不同特征根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(</w:t>
      </w:r>
      <w:r w:rsidRPr="00F14206">
        <w:rPr>
          <w:rFonts w:hint="eastAsia"/>
        </w:rPr>
        <w:t>可以是</w:t>
      </w:r>
      <w:r w:rsidRPr="00F14206">
        <w:rPr>
          <w:rFonts w:hint="eastAsia"/>
        </w:rPr>
        <w:t>0</w:t>
      </w:r>
      <w:r w:rsidRPr="00F14206">
        <w:rPr>
          <w:rFonts w:hint="eastAsia"/>
        </w:rPr>
        <w:t>根</w:t>
      </w:r>
      <w:r>
        <w:t>)</w:t>
      </w: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A=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ED7FBC" w:rsidRPr="00EB23B1" w:rsidRDefault="005F1E7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:rsidR="00ED7FBC" w:rsidRPr="00E33733" w:rsidRDefault="005F1E7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strike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trike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trike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trike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trike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ED7FBC" w:rsidRPr="00EB23B1" w:rsidRDefault="005F1E7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:rsidR="00ED7FBC" w:rsidRPr="00EB23B1" w:rsidRDefault="00ED7FBC" w:rsidP="00ED7FBC">
      <w:pPr>
        <w:pStyle w:val="a1"/>
        <w:ind w:firstLine="420"/>
      </w:pPr>
    </w:p>
    <w:p w:rsidR="00ED7FBC" w:rsidRPr="004A5ABB" w:rsidRDefault="00ED7FBC" w:rsidP="00ED7FBC">
      <w:pPr>
        <w:pStyle w:val="a1"/>
        <w:ind w:firstLineChars="0" w:firstLine="0"/>
      </w:pPr>
      <w:r>
        <w:t xml:space="preserve">Eg1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4,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 A</w:t>
      </w:r>
      <w:r>
        <w:rPr>
          <w:rFonts w:hint="eastAsia"/>
        </w:rPr>
        <w:t>为单阵</w:t>
      </w:r>
    </w:p>
    <w:p w:rsidR="00ED7FBC" w:rsidRPr="00B570D8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ED7FBC" w:rsidRPr="00B570D8" w:rsidRDefault="005F1E7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Default="00ED7FBC" w:rsidP="00ED7FBC">
      <w:pPr>
        <w:pStyle w:val="a1"/>
        <w:ind w:firstLine="42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</w:p>
    <w:p w:rsidR="00ED7FBC" w:rsidRDefault="00ED7FBC" w:rsidP="00ED7FBC">
      <w:pPr>
        <w:pStyle w:val="a1"/>
        <w:ind w:firstLineChars="0" w:firstLine="0"/>
      </w:pPr>
      <w:r>
        <w:t xml:space="preserve">Eg2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</m:oMath>
    </w:p>
    <w:p w:rsidR="00ED7FBC" w:rsidRDefault="00ED7FBC" w:rsidP="00ED7FBC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2,1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2,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</w:p>
    <w:p w:rsidR="00ED7FBC" w:rsidRPr="00235C76" w:rsidRDefault="00ED7FBC" w:rsidP="00ED7FBC">
      <w:pPr>
        <w:pStyle w:val="a1"/>
        <w:ind w:left="420" w:firstLineChars="0" w:firstLine="0"/>
      </w:pP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2-1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ED7FBC" w:rsidRPr="00B570D8" w:rsidRDefault="005F1E7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1-2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235C76" w:rsidRDefault="00ED7FBC" w:rsidP="00ED7FBC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ED7FBC" w:rsidRDefault="00ED7FBC" w:rsidP="00ED7FBC">
      <w:pPr>
        <w:pStyle w:val="3"/>
        <w:spacing w:before="156" w:after="156"/>
      </w:pPr>
      <w:bookmarkStart w:id="62" w:name="_Toc533424816"/>
      <w:r w:rsidRPr="00ED7FBC">
        <w:rPr>
          <w:rFonts w:hint="eastAsia"/>
        </w:rPr>
        <w:t>谱分解的应用</w:t>
      </w:r>
      <w:bookmarkEnd w:id="62"/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平方谱公式</w:t>
      </w:r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A≥0</m:t>
        </m:r>
      </m:oMath>
      <w:r w:rsidRPr="00ED7FBC">
        <w:rPr>
          <w:rFonts w:hint="eastAsia"/>
        </w:rPr>
        <w:t>(</w:t>
      </w:r>
      <w:r w:rsidRPr="00ED7FBC">
        <w:rPr>
          <w:rFonts w:hint="eastAsia"/>
        </w:rPr>
        <w:t>半正定</w:t>
      </w:r>
      <w:r w:rsidRPr="00ED7FBC">
        <w:t>),</w:t>
      </w:r>
      <w:r w:rsidRPr="00ED7FBC">
        <w:rPr>
          <w:rFonts w:hint="eastAsia"/>
        </w:rPr>
        <w:t>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，则有平方根公式：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5F1E7C" w:rsidP="00ED7FBC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+⋯+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ra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+0=A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</w:rPr>
        <w:t>E</w:t>
      </w:r>
      <w:r w:rsidRPr="00ED7FBC"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(A≥0)</m:t>
        </m:r>
      </m:oMath>
      <w:r w:rsidRPr="00ED7FBC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ED7FBC"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ED7FBC" w:rsidRPr="00ED7FBC" w:rsidRDefault="00ED7FBC" w:rsidP="00ED7FBC">
      <w:pPr>
        <w:pStyle w:val="a1"/>
        <w:ind w:left="148" w:firstLineChars="0" w:firstLine="0"/>
      </w:pPr>
      <w:r w:rsidRPr="00ED7FBC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ED7FBC" w:rsidRPr="00ED7FBC" w:rsidRDefault="005F1E7C" w:rsidP="00ED7FBC">
      <w:pPr>
        <w:pStyle w:val="a1"/>
        <w:ind w:left="568" w:firstLineChars="0" w:firstLine="272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A-1</m:t>
              </m:r>
            </m:num>
            <m:den>
              <m:r>
                <w:rPr>
                  <w:rFonts w:ascii="Cambria Math" w:hAnsi="Cambria Math"/>
                </w:rPr>
                <m:t>3-1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5F1E7C" w:rsidP="00ED7FBC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A-3</m:t>
              </m:r>
            </m:num>
            <m:den>
              <m:r>
                <w:rPr>
                  <w:rFonts w:ascii="Cambria Math" w:hAnsi="Cambria Math"/>
                </w:rPr>
                <m:t>1-3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proofErr w:type="gramStart"/>
      <w:r w:rsidRPr="00ED7FBC">
        <w:rPr>
          <w:rFonts w:hint="eastAsia"/>
          <w:b/>
        </w:rPr>
        <w:t>逆谱公式</w:t>
      </w:r>
      <w:proofErr w:type="gramEnd"/>
      <w:r w:rsidRPr="00ED7FBC">
        <w:rPr>
          <w:rFonts w:hint="eastAsia"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为单阵，全体不同特征根为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</m:t>
        </m:r>
        <m:r>
          <w:rPr>
            <w:rFonts w:ascii="Cambria Math" w:hAnsi="Cambria Math"/>
          </w:rPr>
          <m:t>0)</m:t>
        </m:r>
      </m:oMath>
      <w:r w:rsidRPr="00ED7FBC">
        <w:rPr>
          <w:rFonts w:hint="eastAsia"/>
        </w:rPr>
        <w:t>，</w:t>
      </w:r>
    </w:p>
    <w:p w:rsidR="00ED7FBC" w:rsidRPr="00ED7FBC" w:rsidRDefault="00ED7FBC" w:rsidP="00ED7FBC">
      <w:pPr>
        <w:pStyle w:val="a1"/>
        <w:ind w:firstLineChars="53" w:firstLine="148"/>
      </w:pPr>
      <w:r w:rsidRPr="00ED7FBC">
        <w:rPr>
          <w:rFonts w:hint="eastAsia"/>
        </w:rPr>
        <w:t>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引理：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(1≤i≤k)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ED7FBC">
      <w:pPr>
        <w:pStyle w:val="a1"/>
        <w:ind w:firstLineChars="0" w:firstLine="0"/>
      </w:pPr>
      <w:r w:rsidRPr="00ED7FBC">
        <w:rPr>
          <w:rFonts w:hint="eastAsia"/>
          <w:b/>
        </w:rPr>
        <w:t>特征向量相关推论</w:t>
      </w:r>
      <w:r w:rsidRPr="00ED7FBC">
        <w:rPr>
          <w:rFonts w:hint="eastAsia"/>
        </w:rPr>
        <w:t>：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="00BC6A65">
        <w:rPr>
          <w:rFonts w:hint="eastAsia"/>
        </w:rPr>
        <w:t>的</w:t>
      </w:r>
      <w:r w:rsidRPr="00ED7FBC">
        <w:rPr>
          <w:rFonts w:hint="eastAsia"/>
        </w:rPr>
        <w:t>特征向量。</w:t>
      </w:r>
    </w:p>
    <w:p w:rsidR="00ED7FBC" w:rsidRPr="00ED7FBC" w:rsidRDefault="00ED7FBC" w:rsidP="00ED7FBC">
      <w:pPr>
        <w:pStyle w:val="a1"/>
        <w:ind w:firstLineChars="0" w:firstLine="420"/>
      </w:pPr>
      <w:r w:rsidRPr="00ED7FBC">
        <w:rPr>
          <w:rFonts w:hint="eastAsia"/>
        </w:rPr>
        <w:t>原因：</w:t>
      </w:r>
      <m:oMath>
        <m:r>
          <m:rPr>
            <m:sty m:val="p"/>
          </m:rPr>
          <w:rPr>
            <w:rFonts w:ascii="Cambria Math" w:hAnsi="Cambria Math"/>
          </w:rPr>
          <m:t>AP=tP→A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=t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(A-t)P=0</m:t>
        </m:r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关于特征值</w:t>
      </w:r>
      <w:r w:rsidRPr="00ED7FBC">
        <w:rPr>
          <w:rFonts w:hint="eastAsia"/>
        </w:rPr>
        <w:t>t</w:t>
      </w:r>
      <w:r w:rsidRPr="00ED7FBC">
        <w:rPr>
          <w:rFonts w:hint="eastAsia"/>
        </w:rPr>
        <w:t>得特征向量。</w:t>
      </w:r>
    </w:p>
    <w:p w:rsid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-A=0</m:t>
        </m:r>
      </m:oMath>
      <w:r w:rsidRPr="00ED7FBC">
        <w:rPr>
          <w:rFonts w:hint="eastAsia"/>
        </w:rPr>
        <w:t>，所以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的各列是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A-1</m:t>
            </m:r>
          </m:e>
        </m:d>
      </m:oMath>
      <w:r w:rsidRPr="00ED7FBC">
        <w:rPr>
          <w:rFonts w:hint="eastAsia"/>
        </w:rPr>
        <w:t>的各列是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40"/>
        </w:numPr>
        <w:ind w:firstLineChars="0"/>
      </w:pPr>
      <w:r w:rsidRPr="00ED7FBC">
        <w:rPr>
          <w:rFonts w:hint="eastAsia"/>
        </w:rPr>
        <w:lastRenderedPageBreak/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Pr="00ED7FBC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D7FBC">
        <w:rPr>
          <w:rFonts w:hint="eastAsia"/>
        </w:rPr>
        <w:t>是关于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r w:rsidRPr="00ED7FBC">
        <w:rPr>
          <w:rFonts w:hint="eastAsia"/>
        </w:rPr>
        <w:t>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的各列都是</w:t>
      </w:r>
      <w:r w:rsidRPr="00ED7FBC">
        <w:rPr>
          <w:rFonts w:hint="eastAsia"/>
        </w:rPr>
        <w:t>A</w:t>
      </w:r>
      <w:r w:rsidRPr="00ED7FBC">
        <w:rPr>
          <w:rFonts w:hint="eastAsia"/>
        </w:rPr>
        <w:t>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F40EAC">
      <w:pPr>
        <w:pStyle w:val="a1"/>
        <w:numPr>
          <w:ilvl w:val="0"/>
          <w:numId w:val="39"/>
        </w:numPr>
        <w:ind w:firstLineChars="0"/>
      </w:pPr>
      <w:proofErr w:type="gramStart"/>
      <w:r w:rsidRPr="00ED7FBC">
        <w:rPr>
          <w:rFonts w:hint="eastAsia"/>
        </w:rPr>
        <w:t>谱阵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D7FBC">
        <w:rPr>
          <w:rFonts w:hint="eastAsia"/>
        </w:rPr>
        <w:t>中，恰有</w:t>
      </w:r>
      <w:r w:rsidRPr="00ED7FBC">
        <w:rPr>
          <w:rFonts w:hint="eastAsia"/>
        </w:rPr>
        <w:t>n</w:t>
      </w:r>
      <w:proofErr w:type="gramStart"/>
      <w:r w:rsidRPr="00ED7FBC">
        <w:rPr>
          <w:rFonts w:hint="eastAsia"/>
        </w:rPr>
        <w:t>个</w:t>
      </w:r>
      <w:proofErr w:type="gramEnd"/>
      <w:r w:rsidRPr="00ED7FBC">
        <w:rPr>
          <w:rFonts w:hint="eastAsia"/>
        </w:rPr>
        <w:t>无关的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向量。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w:proofErr w:type="gramStart"/>
      <w:r w:rsidRPr="00ED7FBC">
        <w:rPr>
          <w:rFonts w:hint="eastAsia"/>
        </w:rPr>
        <w:t>只要证</w:t>
      </w:r>
      <w:proofErr w:type="gramEnd"/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5F1E7C" w:rsidP="00ED7FBC">
      <w:pPr>
        <w:pStyle w:val="a1"/>
        <w:ind w:left="840" w:firstLine="4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w:r w:rsidRPr="00ED7FBC">
        <w:rPr>
          <w:rFonts w:hint="eastAsia"/>
        </w:rPr>
        <w:t>根据</w:t>
      </w:r>
      <w:proofErr w:type="gramStart"/>
      <w:r w:rsidRPr="00ED7FBC">
        <w:rPr>
          <w:rFonts w:hint="eastAsia"/>
        </w:rPr>
        <w:t>秩</w:t>
      </w:r>
      <w:proofErr w:type="gramEnd"/>
      <w:r w:rsidRPr="00ED7FBC">
        <w:rPr>
          <w:rFonts w:hint="eastAsia"/>
        </w:rPr>
        <w:t>的相关定理：</w:t>
      </w:r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rank(AB)≤rank(A)</m:t>
        </m:r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rank(AB)≤rank(B)</m:t>
        </m:r>
      </m:oMath>
    </w:p>
    <w:p w:rsidR="00ED7FBC" w:rsidRPr="00ED7FBC" w:rsidRDefault="00ED7FBC" w:rsidP="00ED7FBC">
      <w:pPr>
        <w:pStyle w:val="a1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)≤m</m:t>
        </m:r>
      </m:oMath>
      <w:r w:rsidRPr="00ED7FBC">
        <w:rPr>
          <w:rFonts w:hint="eastAsia"/>
        </w:rPr>
        <w:t xml:space="preserve"> </w:t>
      </w:r>
      <w:r w:rsidRPr="00ED7FBC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rank(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m:rPr>
            <m:sty m:val="p"/>
          </m:rPr>
          <w:rPr>
            <w:rFonts w:ascii="Cambria Math" w:hAnsi="Cambria Math"/>
          </w:rPr>
          <m:t>)≤n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n=rank(I)≤rank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n*nk</m:t>
            </m:r>
          </m:sub>
        </m:sSub>
        <m:r>
          <w:rPr>
            <w:rFonts w:ascii="Cambria Math" w:hAnsi="Cambria Math"/>
          </w:rPr>
          <m:t>≤n</m:t>
        </m:r>
      </m:oMath>
    </w:p>
    <w:p w:rsidR="00ED7FBC" w:rsidRPr="00ED7FBC" w:rsidRDefault="00ED7FBC" w:rsidP="00ED7FBC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</w:p>
    <w:p w:rsidR="00ED7FBC" w:rsidRPr="00ED7FBC" w:rsidRDefault="00ED7FBC" w:rsidP="00ED7FBC">
      <w:pPr>
        <w:pStyle w:val="a1"/>
        <w:ind w:firstLineChars="0" w:firstLine="0"/>
      </w:pPr>
    </w:p>
    <w:p w:rsidR="00ED7FBC" w:rsidRPr="00ED7FBC" w:rsidRDefault="00ED7FBC" w:rsidP="00ED7FBC">
      <w:pPr>
        <w:pStyle w:val="a1"/>
        <w:ind w:firstLineChars="0" w:firstLine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  <w:b/>
        </w:rPr>
        <w:t>与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r>
          <m:rPr>
            <m:sty m:val="b"/>
          </m:rPr>
          <w:rPr>
            <w:rFonts w:ascii="Cambria Math" w:hAnsi="Cambria Math"/>
          </w:rPr>
          <m:t>(A)</m:t>
        </m:r>
      </m:oMath>
      <w:r w:rsidRPr="00ED7FBC">
        <w:rPr>
          <w:rFonts w:hint="eastAsia"/>
          <w:b/>
        </w:rPr>
        <w:t>的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遗传公式</w:t>
      </w:r>
      <w:proofErr w:type="gramStart"/>
      <w:r w:rsidRPr="00ED7FBC">
        <w:rPr>
          <w:b/>
        </w:rPr>
        <w:t>”</w:t>
      </w:r>
      <w:proofErr w:type="gramEnd"/>
      <w:r w:rsidRPr="00ED7FBC">
        <w:rPr>
          <w:rFonts w:hint="eastAsia"/>
          <w:b/>
        </w:rPr>
        <w:t>：</w:t>
      </w:r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D7FBC">
        <w:rPr>
          <w:rFonts w:hint="eastAsia"/>
        </w:rPr>
        <w:t>则：</w:t>
      </w:r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对任</w:t>
      </w:r>
      <w:proofErr w:type="gramStart"/>
      <w:r w:rsidRPr="00ED7FBC">
        <w:rPr>
          <w:rFonts w:hint="eastAsia"/>
        </w:rPr>
        <w:t>一</w:t>
      </w:r>
      <w:proofErr w:type="gramEnd"/>
      <w:r w:rsidRPr="00ED7FBC">
        <w:rPr>
          <w:rFonts w:hint="eastAsia"/>
        </w:rPr>
        <w:t>多项式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D7FBC">
        <w:rPr>
          <w:rFonts w:hint="eastAsia"/>
        </w:rPr>
        <w:t>的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，全体根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,⋯,f(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)}</m:t>
        </m:r>
      </m:oMath>
    </w:p>
    <w:p w:rsidR="00ED7FBC" w:rsidRPr="00ED7FBC" w:rsidRDefault="00ED7FBC" w:rsidP="00F40EAC">
      <w:pPr>
        <w:pStyle w:val="a1"/>
        <w:numPr>
          <w:ilvl w:val="0"/>
          <w:numId w:val="41"/>
        </w:numPr>
        <w:ind w:firstLineChars="0"/>
      </w:pPr>
      <w:r w:rsidRPr="00ED7FBC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有特征向量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ED7FBC">
        <w:rPr>
          <w:rFonts w:hint="eastAsia"/>
        </w:rPr>
        <w:t>也有</w:t>
      </w:r>
      <w:proofErr w:type="gramStart"/>
      <w:r w:rsidRPr="00ED7FBC">
        <w:rPr>
          <w:rFonts w:hint="eastAsia"/>
        </w:rPr>
        <w:t>特</w:t>
      </w:r>
      <w:proofErr w:type="gramEnd"/>
      <w:r w:rsidRPr="00ED7FBC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D7FBC" w:rsidRPr="00ED7FBC" w:rsidRDefault="00ED7FBC" w:rsidP="00F40EAC">
      <w:pPr>
        <w:pStyle w:val="a1"/>
        <w:numPr>
          <w:ilvl w:val="1"/>
          <w:numId w:val="41"/>
        </w:numPr>
        <w:ind w:firstLineChars="0"/>
      </w:pPr>
      <w:r w:rsidRPr="00ED7FBC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tX</m:t>
            </m:r>
          </m:e>
        </m:d>
        <m:r>
          <w:rPr>
            <w:rFonts w:ascii="Cambria Math" w:hAnsi="Cambria Math"/>
          </w:rPr>
          <m:t>=tAX=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所以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A+⋯+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X=(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</w:rPr>
          <m:t>)X</m:t>
        </m:r>
      </m:oMath>
    </w:p>
    <w:p w:rsidR="00ED7FBC" w:rsidRPr="00ED7FBC" w:rsidRDefault="00ED7FBC" w:rsidP="00ED7FBC">
      <w:pPr>
        <w:pStyle w:val="a1"/>
        <w:ind w:firstLine="420"/>
      </w:pPr>
      <w:r w:rsidRPr="00ED7FBC">
        <w:tab/>
      </w:r>
      <w:r w:rsidRPr="00ED7FBC">
        <w:tab/>
      </w:r>
      <w:r w:rsidRPr="00ED7FBC"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  <w:r w:rsidRPr="00ED7FBC">
        <w:lastRenderedPageBreak/>
        <w:tab/>
      </w:r>
      <w:r>
        <w:tab/>
      </w:r>
      <w:r w:rsidRPr="00ED7FBC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5F1E7C" w:rsidP="00ED7FBC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:rsidR="00ED7FBC" w:rsidRPr="00ED7FBC" w:rsidRDefault="00ED7FBC" w:rsidP="00ED7FBC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AP</m:t>
              </m:r>
            </m:e>
          </m:d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f(A)P</m:t>
          </m:r>
        </m:oMath>
      </m:oMathPara>
    </w:p>
    <w:p w:rsidR="00ED7FBC" w:rsidRPr="00ED7FBC" w:rsidRDefault="00ED7FBC" w:rsidP="00ED7FBC">
      <w:pPr>
        <w:pStyle w:val="a1"/>
        <w:ind w:firstLine="420"/>
      </w:pPr>
      <w:r w:rsidRPr="00ED7FBC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ED7FBC" w:rsidRDefault="00ED7FBC" w:rsidP="00ED7FBC">
      <w:pPr>
        <w:pStyle w:val="a1"/>
        <w:ind w:firstLineChars="53" w:firstLine="148"/>
      </w:pPr>
      <w:r w:rsidRPr="00ED7FBC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上三角</m:t>
        </m:r>
        <m:r>
          <w:rPr>
            <w:rFonts w:ascii="Cambria Math" w:hAnsi="Cambria Math"/>
          </w:rPr>
          <m:t>)</m:t>
        </m:r>
      </m:oMath>
    </w:p>
    <w:p w:rsidR="00562EB3" w:rsidRPr="00562EB3" w:rsidRDefault="00562EB3" w:rsidP="00562EB3">
      <w:pPr>
        <w:widowControl/>
        <w:jc w:val="left"/>
        <w:rPr>
          <w:sz w:val="28"/>
          <w:szCs w:val="24"/>
        </w:rPr>
      </w:pPr>
      <w:r>
        <w:br w:type="page"/>
      </w:r>
    </w:p>
    <w:p w:rsidR="00ED7FBC" w:rsidRDefault="00ED7FBC" w:rsidP="00ED7FBC">
      <w:pPr>
        <w:pStyle w:val="1"/>
        <w:spacing w:after="312"/>
      </w:pPr>
      <w:bookmarkStart w:id="63" w:name="_Toc533424817"/>
      <w:r w:rsidRPr="00ED7FBC">
        <w:rPr>
          <w:rFonts w:hint="eastAsia"/>
        </w:rPr>
        <w:lastRenderedPageBreak/>
        <w:t>广义逆矩阵</w:t>
      </w:r>
      <w:bookmarkEnd w:id="63"/>
    </w:p>
    <w:p w:rsidR="00ED7FBC" w:rsidRDefault="00ED7FBC" w:rsidP="00ED7FBC">
      <w:pPr>
        <w:pStyle w:val="2"/>
        <w:spacing w:before="156" w:after="156"/>
      </w:pPr>
      <w:bookmarkStart w:id="64" w:name="_Toc533424818"/>
      <w:r w:rsidRPr="00ED7FBC">
        <w:rPr>
          <w:rFonts w:hint="eastAsia"/>
        </w:rPr>
        <w:t>广义逆矩阵的定义</w:t>
      </w:r>
      <w:bookmarkEnd w:id="64"/>
    </w:p>
    <w:p w:rsidR="00ED7FBC" w:rsidRPr="00ED7FBC" w:rsidRDefault="005F1E7C" w:rsidP="0023231E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定义：设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D7FBC" w:rsidRPr="00ED7FBC">
        <w:rPr>
          <w:rFonts w:hint="eastAsia"/>
        </w:rPr>
        <w:t>，若有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ED7FBC" w:rsidRPr="00ED7FBC">
        <w:rPr>
          <w:rFonts w:hint="eastAsia"/>
        </w:rPr>
        <w:t>，满足</w:t>
      </w:r>
      <w:r w:rsidR="00ED7FBC" w:rsidRPr="00ED7FBC">
        <w:rPr>
          <w:rFonts w:hint="eastAsia"/>
        </w:rPr>
        <w:t>4</w:t>
      </w:r>
      <w:r w:rsidR="00ED7FBC" w:rsidRPr="00ED7FBC">
        <w:rPr>
          <w:rFonts w:hint="eastAsia"/>
        </w:rPr>
        <w:t>个条件：</w:t>
      </w:r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AXA=A</m:t>
        </m:r>
      </m:oMath>
    </w:p>
    <w:p w:rsidR="00ED7FBC" w:rsidRPr="00ED7FBC" w:rsidRDefault="00ED7FBC" w:rsidP="00F40EAC">
      <w:pPr>
        <w:pStyle w:val="a1"/>
        <w:numPr>
          <w:ilvl w:val="0"/>
          <w:numId w:val="42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XAX=X</m:t>
        </m:r>
      </m:oMath>
    </w:p>
    <w:p w:rsidR="00ED7FBC" w:rsidRPr="00ED7FBC" w:rsidRDefault="005F1E7C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(AX)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D7FBC" w:rsidRPr="00ED7FBC" w:rsidRDefault="005F1E7C" w:rsidP="00F40EAC">
      <w:pPr>
        <w:pStyle w:val="a1"/>
        <w:numPr>
          <w:ilvl w:val="0"/>
          <w:numId w:val="42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(XA)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D7FB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的一个加号逆，记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。</w:t>
      </w:r>
    </w:p>
    <w:p w:rsidR="00ED7FBC" w:rsidRPr="00ED7FBC" w:rsidRDefault="00ED7FBC" w:rsidP="00ED7FBC">
      <w:pPr>
        <w:pStyle w:val="a1"/>
        <w:ind w:firstLine="420"/>
      </w:pPr>
    </w:p>
    <w:p w:rsidR="00ED7FBC" w:rsidRPr="00ED7FBC" w:rsidRDefault="00ED7FBC" w:rsidP="0023231E">
      <w:pPr>
        <w:pStyle w:val="a1"/>
        <w:ind w:firstLineChars="0" w:firstLine="0"/>
      </w:pPr>
      <w:r w:rsidRPr="00ED7FBC">
        <w:rPr>
          <w:rFonts w:hint="eastAsia"/>
        </w:rPr>
        <w:t>常见的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：</w:t>
      </w:r>
    </w:p>
    <w:p w:rsidR="00ED7FBC" w:rsidRPr="00ED7FBC" w:rsidRDefault="005F1E7C" w:rsidP="00F40EAC">
      <w:pPr>
        <w:pStyle w:val="a1"/>
        <w:numPr>
          <w:ilvl w:val="0"/>
          <w:numId w:val="43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m*n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0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D7FBC">
        <w:rPr>
          <w:rFonts w:hint="eastAsia"/>
        </w:rPr>
        <w:t xml:space="preserve"> </w:t>
      </w:r>
      <w:r w:rsidRPr="00ED7FB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可逆方阵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ED7FBC"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ED7FBC" w:rsidRPr="00ED7FBC" w:rsidRDefault="00ED7FBC" w:rsidP="00F40EAC">
      <w:pPr>
        <w:pStyle w:val="a1"/>
        <w:numPr>
          <w:ilvl w:val="0"/>
          <w:numId w:val="43"/>
        </w:numPr>
        <w:ind w:firstLineChars="0"/>
      </w:pPr>
      <w:r w:rsidRPr="00ED7FBC">
        <w:rPr>
          <w:rFonts w:hint="eastAsia"/>
        </w:rPr>
        <w:t>复数</w:t>
      </w:r>
      <w:r w:rsidRPr="00ED7FBC">
        <w:rPr>
          <w:rFonts w:hint="eastAsia"/>
        </w:rPr>
        <w:t>a</w:t>
      </w:r>
      <w:r w:rsidRPr="00ED7FBC">
        <w:rPr>
          <w:rFonts w:hint="eastAsia"/>
        </w:rPr>
        <w:t>可作为</w:t>
      </w:r>
      <w:r w:rsidRPr="00ED7FBC">
        <w:rPr>
          <w:rFonts w:hint="eastAsia"/>
        </w:rPr>
        <w:t>1</w:t>
      </w:r>
      <w:r w:rsidRPr="00ED7FBC">
        <w:rPr>
          <w:rFonts w:hint="eastAsia"/>
        </w:rPr>
        <w:t>阶阵：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, a≠0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 ,a=0</m:t>
                  </m:r>
                </m:e>
              </m:mr>
            </m:m>
          </m:e>
        </m:d>
      </m:oMath>
    </w:p>
    <w:p w:rsidR="00ED7FBC" w:rsidRPr="00ED7FBC" w:rsidRDefault="005F1E7C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="00ED7FBC" w:rsidRPr="00ED7FBC">
        <w:rPr>
          <w:rFonts w:hint="eastAsia"/>
        </w:rPr>
        <w:t>的唯一性：</w:t>
      </w:r>
    </w:p>
    <w:p w:rsidR="00ED7FBC" w:rsidRPr="00ED7FBC" w:rsidRDefault="00ED7FBC" w:rsidP="0023231E">
      <w:pPr>
        <w:pStyle w:val="a1"/>
        <w:ind w:firstLineChars="0" w:firstLine="420"/>
      </w:pPr>
      <w:r w:rsidRPr="00ED7FBC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 w:rsidRPr="00ED7FBC">
        <w:rPr>
          <w:rFonts w:hint="eastAsia"/>
        </w:rPr>
        <w:t>都适合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 w:rsidRPr="00ED7FBC">
        <w:rPr>
          <w:rFonts w:hint="eastAsia"/>
        </w:rPr>
        <w:t>条件：</w:t>
      </w:r>
    </w:p>
    <w:p w:rsidR="00ED7FBC" w:rsidRPr="00ED7FBC" w:rsidRDefault="00ED7FBC" w:rsidP="0023231E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YAY=Y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Y=Y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(AY)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((AY)(AX))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((AYA)X)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(AX)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=YAX=YA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XAX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((XA)(YA)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(X(AYA))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X=XAX=X</m:t>
          </m:r>
        </m:oMath>
      </m:oMathPara>
    </w:p>
    <w:p w:rsidR="00ED7FBC" w:rsidRDefault="0023231E" w:rsidP="0023231E">
      <w:pPr>
        <w:pStyle w:val="2"/>
        <w:spacing w:before="156" w:after="156"/>
      </w:pPr>
      <w:bookmarkStart w:id="65" w:name="_Toc533424819"/>
      <w:r>
        <w:rPr>
          <w:rFonts w:hint="eastAsia"/>
        </w:rPr>
        <w:lastRenderedPageBreak/>
        <w:t>性质</w:t>
      </w:r>
      <w:bookmarkEnd w:id="65"/>
    </w:p>
    <w:p w:rsidR="0023231E" w:rsidRDefault="005F1E7C" w:rsidP="0023231E">
      <w:pPr>
        <w:pStyle w:val="a1"/>
        <w:ind w:firstLineChars="0" w:firstLine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>
        <w:rPr>
          <w:rFonts w:hint="eastAsia"/>
        </w:rPr>
        <w:t>高阵公式</w:t>
      </w:r>
      <w:proofErr w:type="gramEnd"/>
      <w:r w:rsidR="0023231E"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*r</m:t>
            </m:r>
          </m:sub>
        </m:sSub>
      </m:oMath>
      <w:r>
        <w:rPr>
          <w:rFonts w:hint="eastAsia"/>
        </w:rPr>
        <w:t>为高阵，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B=I</m:t>
        </m:r>
      </m:oMath>
    </w:p>
    <w:p w:rsidR="0023231E" w:rsidRDefault="0023231E" w:rsidP="0023231E">
      <w:pPr>
        <w:pStyle w:val="a1"/>
        <w:ind w:firstLineChars="0" w:firstLine="0"/>
      </w:pPr>
      <w:proofErr w:type="gramStart"/>
      <w:r>
        <w:rPr>
          <w:rFonts w:hint="eastAsia"/>
        </w:rPr>
        <w:t>低阵公式</w:t>
      </w:r>
      <w:proofErr w:type="gramEnd"/>
      <w:r>
        <w:rPr>
          <w:rFonts w:hint="eastAsia"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r*</m:t>
            </m:r>
            <m:r>
              <w:rPr>
                <w:rFonts w:ascii="Cambria Math" w:hAnsi="Cambria Math" w:hint="eastAsia"/>
              </w:rPr>
              <m:t>m</m:t>
            </m:r>
          </m:sub>
        </m:sSub>
      </m:oMath>
      <w:r w:rsidR="0067453D">
        <w:rPr>
          <w:rFonts w:hint="eastAsia"/>
        </w:rPr>
        <w:t>为低</w:t>
      </w:r>
      <w:r>
        <w:rPr>
          <w:rFonts w:hint="eastAsia"/>
        </w:rPr>
        <w:t>阵，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=r</m:t>
        </m:r>
      </m:oMath>
      <w:r>
        <w:rPr>
          <w:rFonts w:hint="eastAsia"/>
        </w:rPr>
        <w:t>，则：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=I</m:t>
        </m:r>
      </m:oMath>
    </w:p>
    <w:p w:rsidR="0023231E" w:rsidRDefault="0023231E" w:rsidP="0023231E">
      <w:pPr>
        <w:pStyle w:val="a1"/>
        <w:ind w:firstLine="420"/>
      </w:pPr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且可逆：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23231E" w:rsidRDefault="0023231E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56F7" w:rsidRPr="00410D0D" w:rsidRDefault="009C56F7" w:rsidP="00F40EAC">
      <w:pPr>
        <w:pStyle w:val="a1"/>
        <w:numPr>
          <w:ilvl w:val="0"/>
          <w:numId w:val="44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23231E" w:rsidRPr="0023231E" w:rsidRDefault="0023231E" w:rsidP="0023231E">
      <w:pPr>
        <w:pStyle w:val="a1"/>
        <w:ind w:firstLine="420"/>
      </w:pPr>
    </w:p>
    <w:p w:rsidR="0023231E" w:rsidRDefault="0023231E" w:rsidP="0023231E">
      <w:pPr>
        <w:pStyle w:val="a1"/>
        <w:ind w:firstLineChars="0" w:firstLine="0"/>
      </w:pP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B=B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(B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 xml:space="preserve">    </w:t>
      </w: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高低分解公式：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=BC</m:t>
        </m:r>
      </m:oMath>
      <w:r>
        <w:rPr>
          <w:rFonts w:hint="eastAsia"/>
        </w:rPr>
        <w:t>为高低分解，则有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B=I=C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可以证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满足正号逆的公式。</w:t>
      </w:r>
    </w:p>
    <w:p w:rsidR="0023231E" w:rsidRPr="0023231E" w:rsidRDefault="0023231E" w:rsidP="0023231E">
      <w:pPr>
        <w:pStyle w:val="a1"/>
        <w:ind w:firstLineChars="0" w:firstLine="0"/>
      </w:pPr>
    </w:p>
    <w:p w:rsidR="0023231E" w:rsidRDefault="0023231E" w:rsidP="0023231E">
      <w:pPr>
        <w:pStyle w:val="a1"/>
        <w:ind w:firstLineChars="0" w:firstLine="0"/>
      </w:pPr>
      <w:r>
        <w:rPr>
          <w:rFonts w:hint="eastAsia"/>
        </w:rPr>
        <w:t>例题：</w:t>
      </w:r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高阵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(</w:t>
      </w:r>
      <w:proofErr w:type="gramStart"/>
      <w:r>
        <w:rPr>
          <w:rFonts w:hint="eastAsia"/>
        </w:rPr>
        <w:t>低阵</w:t>
      </w:r>
      <w:proofErr w:type="gramEnd"/>
      <w:r>
        <w:t>)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 w:hint="eastAsia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-i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:rsidR="0023231E" w:rsidRPr="0023231E" w:rsidRDefault="0023231E" w:rsidP="00F40EAC">
      <w:pPr>
        <w:pStyle w:val="a1"/>
        <w:numPr>
          <w:ilvl w:val="0"/>
          <w:numId w:val="4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Pr="00410D0D" w:rsidRDefault="0023231E" w:rsidP="0023231E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23231E" w:rsidRDefault="0023231E" w:rsidP="0023231E">
      <w:pPr>
        <w:pStyle w:val="2"/>
        <w:spacing w:before="156" w:after="156"/>
      </w:pPr>
      <w:bookmarkStart w:id="66" w:name="_Toc533424820"/>
      <w:r w:rsidRPr="0023231E">
        <w:rPr>
          <w:rFonts w:hint="eastAsia"/>
        </w:rPr>
        <w:t>广义逆求解方式</w:t>
      </w:r>
      <w:bookmarkEnd w:id="66"/>
    </w:p>
    <w:p w:rsidR="0023231E" w:rsidRPr="0023231E" w:rsidRDefault="005F1E7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第一公式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高低分解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  <w:r>
        <w:rPr>
          <w:rFonts w:hint="eastAsia"/>
        </w:rPr>
        <w:t>为高低分解，则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(C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。</w:t>
      </w:r>
    </w:p>
    <w:p w:rsidR="0023231E" w:rsidRPr="0023231E" w:rsidRDefault="005F1E7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第二公式</w:t>
      </w:r>
      <w:r w:rsidR="0023231E" w:rsidRPr="0023231E">
        <w:rPr>
          <w:rFonts w:hint="eastAsia"/>
          <w:b/>
        </w:rPr>
        <w:t>(</w:t>
      </w:r>
      <w:r w:rsidR="0023231E" w:rsidRPr="0023231E">
        <w:rPr>
          <w:rFonts w:hint="eastAsia"/>
          <w:b/>
        </w:rPr>
        <w:t>奇异值分解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为正</w:t>
      </w:r>
      <w:r>
        <w:rPr>
          <w:rFonts w:hint="eastAsia"/>
        </w:rPr>
        <w:t>S</w:t>
      </w:r>
      <w:r>
        <w:t>VD</w:t>
      </w:r>
      <w:r>
        <w:rPr>
          <w:rFonts w:hint="eastAsia"/>
        </w:rPr>
        <w:t>分解，其中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=diag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,⋯,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rad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、</m:t>
        </m:r>
        <m:r>
          <m:rPr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为半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5F1E7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proofErr w:type="gramStart"/>
      <w:r w:rsidR="0023231E" w:rsidRPr="0023231E">
        <w:rPr>
          <w:rFonts w:hint="eastAsia"/>
          <w:b/>
        </w:rPr>
        <w:t>秩一</w:t>
      </w:r>
      <w:proofErr w:type="gramEnd"/>
      <w:r w:rsidR="0023231E" w:rsidRPr="0023231E">
        <w:rPr>
          <w:rFonts w:hint="eastAsia"/>
          <w:b/>
        </w:rPr>
        <w:t>第二公式：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Gothic" w:hAnsi="Cambria Math" w:cs="MS Gothic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rank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</w:p>
    <w:p w:rsid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,0,0,…</m:t>
        </m:r>
        <m:r>
          <w:rPr>
            <w:rFonts w:ascii="Cambria Math" w:hAnsi="Cambria Math" w:hint="eastAsia"/>
          </w:rPr>
          <m:t>}</m:t>
        </m:r>
      </m:oMath>
    </w:p>
    <w:p w:rsidR="0023231E" w:rsidRDefault="0023231E" w:rsidP="0023231E">
      <w:pPr>
        <w:pStyle w:val="a1"/>
        <w:ind w:firstLine="420"/>
      </w:pPr>
      <w:r>
        <w:lastRenderedPageBreak/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  <m:r>
                          <w:rPr>
                            <w:rFonts w:ascii="Cambria Math" w:eastAsia="MS Gothic" w:hAnsi="Cambria Math" w:cs="MS Gothic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=(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</w:rPr>
          <m:t>)</m:t>
        </m:r>
      </m:oMath>
    </w:p>
    <w:p w:rsidR="0023231E" w:rsidRPr="0023231E" w:rsidRDefault="0023231E" w:rsidP="0023231E">
      <w:pPr>
        <w:pStyle w:val="a1"/>
        <w:ind w:firstLine="42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rad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23231E" w:rsidRPr="0023231E" w:rsidRDefault="005F1E7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第三公式</w:t>
      </w:r>
      <w:r w:rsidR="0023231E" w:rsidRPr="0023231E">
        <w:rPr>
          <w:rFonts w:hint="eastAsia"/>
          <w:b/>
        </w:rPr>
        <w:t>(Q</w:t>
      </w:r>
      <w:r w:rsidR="0023231E" w:rsidRPr="0023231E">
        <w:rPr>
          <w:b/>
        </w:rPr>
        <w:t>R</w:t>
      </w:r>
      <w:r w:rsidR="0023231E" w:rsidRPr="0023231E">
        <w:rPr>
          <w:rFonts w:hint="eastAsia"/>
          <w:b/>
        </w:rPr>
        <w:t>分解</w:t>
      </w:r>
      <w:r w:rsidR="0023231E" w:rsidRPr="0023231E">
        <w:rPr>
          <w:b/>
        </w:rPr>
        <w:t>)</w:t>
      </w:r>
      <w:r w:rsidR="0023231E" w:rsidRPr="0023231E">
        <w:rPr>
          <w:rFonts w:hint="eastAsia"/>
          <w:b/>
        </w:rPr>
        <w:t>：</w:t>
      </w:r>
    </w:p>
    <w:p w:rsidR="0023231E" w:rsidRP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为上三角，</m:t>
        </m:r>
        <m:r>
          <m:rPr>
            <m:sty m:val="p"/>
          </m:rP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 w:hint="eastAsia"/>
          </w:rPr>
          <m:t>为酉阵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。</w:t>
      </w:r>
    </w:p>
    <w:p w:rsidR="0023231E" w:rsidRPr="0023231E" w:rsidRDefault="005F1E7C" w:rsidP="00F40EAC">
      <w:pPr>
        <w:pStyle w:val="a1"/>
        <w:numPr>
          <w:ilvl w:val="0"/>
          <w:numId w:val="46"/>
        </w:numPr>
        <w:ind w:firstLineChars="0"/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+</m:t>
            </m:r>
          </m:sup>
        </m:sSup>
      </m:oMath>
      <w:r w:rsidR="0023231E" w:rsidRPr="0023231E">
        <w:rPr>
          <w:rFonts w:hint="eastAsia"/>
          <w:b/>
        </w:rPr>
        <w:t>谱公式：</w:t>
      </w:r>
    </w:p>
    <w:p w:rsidR="0023231E" w:rsidRDefault="0023231E" w:rsidP="0023231E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为正规，且有谱公式：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，则</w:t>
      </w:r>
    </w:p>
    <w:p w:rsidR="0023231E" w:rsidRPr="00AF74BB" w:rsidRDefault="005F1E7C" w:rsidP="0023231E">
      <w:pPr>
        <w:pStyle w:val="a1"/>
        <w:ind w:firstLineChars="53" w:firstLine="148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23231E" w:rsidRDefault="005D5A9F" w:rsidP="005D5A9F">
      <w:pPr>
        <w:pStyle w:val="2"/>
        <w:spacing w:before="156" w:after="156"/>
      </w:pPr>
      <w:bookmarkStart w:id="67" w:name="_Toc533424821"/>
      <w:r w:rsidRPr="005D5A9F">
        <w:rPr>
          <w:rFonts w:hint="eastAsia"/>
        </w:rPr>
        <w:t>正规方程</w:t>
      </w:r>
      <w:bookmarkEnd w:id="67"/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定义：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方程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，可产生方程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，叫做正规方程。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任</w:t>
      </w:r>
      <w:proofErr w:type="gramStart"/>
      <w:r w:rsidRPr="005D5A9F">
        <w:rPr>
          <w:rFonts w:hint="eastAsia"/>
        </w:rPr>
        <w:t>一</w:t>
      </w:r>
      <w:proofErr w:type="gramEnd"/>
      <w:r w:rsidRPr="005D5A9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 w:rsidRPr="005D5A9F">
        <w:rPr>
          <w:rFonts w:hint="eastAsia"/>
        </w:rPr>
        <w:t>可产生两个子空间：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={X|AX=0,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的核空间</w:t>
      </w:r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解空间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F40EAC">
      <w:pPr>
        <w:pStyle w:val="a1"/>
        <w:numPr>
          <w:ilvl w:val="0"/>
          <w:numId w:val="47"/>
        </w:numPr>
        <w:ind w:firstLineChars="0"/>
      </w:pPr>
      <w:r w:rsidRPr="005D5A9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={AX|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 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 w:rsidRPr="005D5A9F">
        <w:rPr>
          <w:rFonts w:hint="eastAsia"/>
        </w:rPr>
        <w:t>，</w:t>
      </w:r>
      <w:proofErr w:type="gramStart"/>
      <w:r w:rsidRPr="005D5A9F">
        <w:rPr>
          <w:rFonts w:hint="eastAsia"/>
        </w:rPr>
        <w:t>叫作</w:t>
      </w:r>
      <w:proofErr w:type="gramEnd"/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的值域或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D5A9F">
        <w:rPr>
          <w:rFonts w:hint="eastAsia"/>
        </w:rPr>
        <w:t>的</w:t>
      </w:r>
      <w:proofErr w:type="gramStart"/>
      <w:r w:rsidRPr="005D5A9F">
        <w:rPr>
          <w:rFonts w:hint="eastAsia"/>
        </w:rPr>
        <w:t>列空间</w:t>
      </w:r>
      <w:proofErr w:type="gramEnd"/>
      <w:r w:rsidRPr="005D5A9F">
        <w:t>)</w:t>
      </w:r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引理：</w:t>
      </w:r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正规方程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一定有解</w:t>
      </w:r>
      <w:r w:rsidRPr="005D5A9F">
        <w:rPr>
          <w:rFonts w:hint="eastAsia"/>
        </w:rPr>
        <w:t>(</w:t>
      </w:r>
      <w:r w:rsidRPr="005D5A9F">
        <w:rPr>
          <w:rFonts w:hint="eastAsia"/>
        </w:rPr>
        <w:t>相容</w:t>
      </w:r>
      <w:r w:rsidRPr="005D5A9F">
        <w:t>)</w:t>
      </w:r>
      <w:r w:rsidRPr="005D5A9F">
        <w:rPr>
          <w:rFonts w:hint="eastAsia"/>
        </w:rPr>
        <w:t>，且有特解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)A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F1E7C" w:rsidP="00F40EAC">
      <w:pPr>
        <w:pStyle w:val="a1"/>
        <w:numPr>
          <w:ilvl w:val="0"/>
          <w:numId w:val="48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rPr>
          <w:rFonts w:hint="eastAsia"/>
        </w:rPr>
        <w:t>有以下通解公式：</w:t>
      </w:r>
    </w:p>
    <w:p w:rsidR="005D5A9F" w:rsidRDefault="005D5A9F" w:rsidP="005D5A9F">
      <w:pPr>
        <w:pStyle w:val="a1"/>
        <w:ind w:firstLineChars="0" w:firstLine="420"/>
      </w:pP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,</w:t>
      </w:r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∈N(A)</m:t>
        </m:r>
      </m:oMath>
    </w:p>
    <w:p w:rsidR="005D5A9F" w:rsidRPr="005D5A9F" w:rsidRDefault="005D5A9F" w:rsidP="00F40EAC">
      <w:pPr>
        <w:pStyle w:val="a1"/>
        <w:numPr>
          <w:ilvl w:val="0"/>
          <w:numId w:val="48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，有通解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r>
          <w:rPr>
            <w:rFonts w:ascii="Cambria Math" w:hAnsi="Cambria Math"/>
          </w:rPr>
          <m:t>)</m:t>
        </m:r>
      </m:oMath>
      <w:r w:rsidRPr="005D5A9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 w:rsidRPr="005D5A9F">
        <w:rPr>
          <w:rFonts w:hint="eastAsia"/>
        </w:rPr>
        <w:t>。</w:t>
      </w:r>
    </w:p>
    <w:p w:rsidR="005D5A9F" w:rsidRPr="005D5A9F" w:rsidRDefault="005D5A9F" w:rsidP="005D5A9F">
      <w:pPr>
        <w:pStyle w:val="a1"/>
        <w:ind w:firstLine="420"/>
      </w:pPr>
      <w:r w:rsidRPr="005D5A9F">
        <w:rPr>
          <w:rFonts w:hint="eastAsia"/>
        </w:rPr>
        <w:t>证明：可设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D5A9F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的任一解：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代入公式：</w:t>
      </w:r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左边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</m:t>
        </m:r>
        <m:r>
          <m:rPr>
            <m:sty m:val="p"/>
          </m:rPr>
          <w:rPr>
            <w:rFonts w:ascii="Cambria Math" w:hAnsi="Cambria Math" w:hint="eastAsia"/>
          </w:rPr>
          <m:t>右边</m:t>
        </m:r>
      </m:oMath>
    </w:p>
    <w:p w:rsidR="005D5A9F" w:rsidRPr="005D5A9F" w:rsidRDefault="005D5A9F" w:rsidP="005D5A9F">
      <w:pPr>
        <w:pStyle w:val="a1"/>
        <w:ind w:left="840" w:firstLine="420"/>
      </w:pPr>
      <w:r w:rsidRPr="005D5A9F">
        <w:rPr>
          <w:rFonts w:hint="eastAsia"/>
        </w:rPr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D5A9F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Pr="005D5A9F">
        <w:rPr>
          <w:rFonts w:hint="eastAsia"/>
        </w:rPr>
        <w:t>的解</w:t>
      </w:r>
    </w:p>
    <w:p w:rsidR="005D5A9F" w:rsidRPr="005D5A9F" w:rsidRDefault="005D5A9F" w:rsidP="005D5A9F">
      <w:pPr>
        <w:pStyle w:val="a1"/>
        <w:ind w:firstLineChars="0" w:firstLine="0"/>
      </w:pPr>
    </w:p>
    <w:p w:rsidR="005D5A9F" w:rsidRPr="005D5A9F" w:rsidRDefault="005D5A9F" w:rsidP="005D5A9F">
      <w:pPr>
        <w:pStyle w:val="a1"/>
        <w:ind w:firstLineChars="0" w:firstLine="0"/>
        <w:rPr>
          <w:b/>
        </w:rPr>
      </w:pPr>
      <w:r w:rsidRPr="005D5A9F">
        <w:rPr>
          <w:rFonts w:hint="eastAsia"/>
          <w:b/>
        </w:rPr>
        <w:t>正交引理：</w:t>
      </w:r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N(A)</m:t>
        </m:r>
      </m:oMath>
      <w:r w:rsidRPr="005D5A9F">
        <w:rPr>
          <w:rFonts w:hint="eastAsia"/>
        </w:rPr>
        <w:t>(</w:t>
      </w:r>
      <w:r w:rsidRPr="005D5A9F">
        <w:rPr>
          <w:rFonts w:hint="eastAsia"/>
        </w:rPr>
        <w:t>核空间</w:t>
      </w:r>
      <w:r w:rsidRPr="005D5A9F">
        <w:t>)</w:t>
      </w:r>
      <w:r w:rsidRPr="005D5A9F">
        <w:rPr>
          <w:rFonts w:hint="eastAsia"/>
        </w:rPr>
        <w:t>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={X|AX=0}</m:t>
        </m:r>
      </m:oMath>
    </w:p>
    <w:p w:rsidR="005D5A9F" w:rsidRP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证明：任取</w:t>
      </w:r>
      <m:oMath>
        <m:r>
          <m:rPr>
            <m:sty m:val="p"/>
          </m:rPr>
          <w:rPr>
            <w:rFonts w:ascii="Cambria Math" w:hAnsi="Cambria Math"/>
          </w:rPr>
          <m:t>X∈N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 w:rsidRPr="005D5A9F">
        <w:rPr>
          <w:rFonts w:hint="eastAsia"/>
        </w:rPr>
        <w:t>，有</w:t>
      </w:r>
      <m:oMath>
        <m:r>
          <m:rPr>
            <m:sty m:val="p"/>
          </m:rPr>
          <w:rPr>
            <w:rFonts w:ascii="Cambria Math" w:hAnsi="Cambria Math"/>
          </w:rPr>
          <m:t>AX=0</m:t>
        </m:r>
      </m:oMath>
    </w:p>
    <w:p w:rsidR="005D5A9F" w:rsidRPr="005D5A9F" w:rsidRDefault="005F1E7C" w:rsidP="005D5A9F">
      <w:pPr>
        <w:pStyle w:val="a1"/>
        <w:ind w:firstLineChars="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 w:hint="eastAsia"/>
                </w:rPr>
                <m:t>b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5A9F" w:rsidRPr="005D5A9F" w:rsidRDefault="005D5A9F" w:rsidP="00F40EAC">
      <w:pPr>
        <w:pStyle w:val="a1"/>
        <w:numPr>
          <w:ilvl w:val="0"/>
          <w:numId w:val="49"/>
        </w:numPr>
        <w:ind w:firstLineChars="0"/>
      </w:pPr>
      <w:r w:rsidRPr="005D5A9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m*n</m:t>
            </m:r>
          </m:sup>
        </m:sSup>
        <m:r>
          <w:rPr>
            <w:rFonts w:ascii="Cambria Math" w:hAnsi="Cambria Math"/>
          </w:rPr>
          <m:t>,  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5D5A9F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-b)</m:t>
        </m:r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R(A)</m:t>
        </m:r>
      </m:oMath>
      <w:r w:rsidRPr="005D5A9F">
        <w:rPr>
          <w:rFonts w:hint="eastAsia"/>
        </w:rPr>
        <w:t>(</w:t>
      </w:r>
      <w:proofErr w:type="gramStart"/>
      <w:r w:rsidRPr="005D5A9F">
        <w:rPr>
          <w:rFonts w:hint="eastAsia"/>
        </w:rPr>
        <w:t>像空间</w:t>
      </w:r>
      <w:proofErr w:type="gramEnd"/>
      <w:r w:rsidRPr="005D5A9F">
        <w:t>)</w:t>
      </w:r>
      <w:r w:rsidRPr="005D5A9F">
        <w:rPr>
          <w:rFonts w:hint="eastAsia"/>
        </w:rPr>
        <w:t>，即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⊥</m:t>
        </m:r>
        <m:r>
          <w:rPr>
            <w:rFonts w:ascii="Cambria Math" w:hAnsi="Cambria Math"/>
          </w:rPr>
          <m:t>AX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D5A9F" w:rsidRDefault="005D5A9F" w:rsidP="005D5A9F">
      <w:pPr>
        <w:pStyle w:val="a1"/>
        <w:ind w:firstLineChars="0" w:firstLine="420"/>
      </w:pPr>
      <w:r w:rsidRPr="005D5A9F">
        <w:rPr>
          <w:rFonts w:hint="eastAsia"/>
        </w:rPr>
        <w:t>证明：</w:t>
      </w:r>
    </w:p>
    <w:p w:rsidR="005D5A9F" w:rsidRDefault="005F1E7C" w:rsidP="005D5A9F">
      <w:pPr>
        <w:pStyle w:val="a1"/>
        <w:ind w:firstLineChars="0" w:firstLine="42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-b,AX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0</m:t>
        </m:r>
      </m:oMath>
      <w:r w:rsidR="005D5A9F" w:rsidRPr="005D5A9F">
        <w:t>(</w:t>
      </w:r>
      <w:r w:rsidR="005D5A9F" w:rsidRPr="005D5A9F">
        <w:rPr>
          <w:rFonts w:hint="eastAsia"/>
        </w:rPr>
        <w:t>定理</w:t>
      </w:r>
      <w:r w:rsidR="005D5A9F" w:rsidRPr="005D5A9F">
        <w:rPr>
          <w:rFonts w:hint="eastAsia"/>
        </w:rPr>
        <w:t>1</w:t>
      </w:r>
      <w:r w:rsidR="005D5A9F" w:rsidRPr="005D5A9F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 w:rsidR="005D5A9F" w:rsidRPr="005D5A9F">
        <w:t>)</w:t>
      </w:r>
    </w:p>
    <w:p w:rsidR="00AB773D" w:rsidRDefault="00AB773D" w:rsidP="00AB773D">
      <w:pPr>
        <w:pStyle w:val="2"/>
        <w:spacing w:before="156" w:after="156"/>
      </w:pPr>
      <w:bookmarkStart w:id="68" w:name="_Toc533424822"/>
      <w:proofErr w:type="gramStart"/>
      <w:r w:rsidRPr="00AB773D">
        <w:rPr>
          <w:rFonts w:hint="eastAsia"/>
        </w:rPr>
        <w:t>最二乘</w:t>
      </w:r>
      <w:proofErr w:type="gramEnd"/>
      <w:r w:rsidRPr="00AB773D">
        <w:rPr>
          <w:rFonts w:hint="eastAsia"/>
        </w:rPr>
        <w:t>小解</w:t>
      </w:r>
      <w:bookmarkEnd w:id="68"/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最小二乘解：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无</m:t>
        </m:r>
      </m:oMath>
      <w:r>
        <w:rPr>
          <w:rFonts w:hint="eastAsia"/>
        </w:rPr>
        <w:t>解，称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不相容</w:t>
      </w:r>
      <w:r>
        <w:rPr>
          <w:rFonts w:hint="eastAsia"/>
        </w:rPr>
        <w:t>(</w:t>
      </w:r>
      <w:r>
        <w:rPr>
          <w:rFonts w:hint="eastAsia"/>
        </w:rPr>
        <w:t>矛盾方程</w:t>
      </w:r>
      <w:r>
        <w:t>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，则最小值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AX-</m:t>
                        </m:r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此时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的一个最小二乘解，其他最小二乘解也满足</w:t>
      </w:r>
      <m:oMath>
        <m:r>
          <m:rPr>
            <m:sty m:val="p"/>
          </m:rP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↔A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全体的最小二乘解为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是</m:t>
        </m:r>
        <m:r>
          <m:rPr>
            <m:sty m:val="p"/>
          </m:rPr>
          <w:rPr>
            <w:rFonts w:ascii="Cambria Math" w:hAnsi="Cambria Math"/>
          </w:rPr>
          <m:t>AX=0</m:t>
        </m:r>
        <m:r>
          <m:rPr>
            <m:sty m:val="p"/>
          </m:rPr>
          <w:rPr>
            <w:rFonts w:ascii="Cambria Math" w:hAnsi="Cambria Math" w:hint="eastAsia"/>
          </w:rPr>
          <m:t>的基本解</m:t>
        </m:r>
      </m:oMath>
      <w:r>
        <w:rPr>
          <w:rFonts w:hint="eastAsia"/>
        </w:rPr>
        <w:t>。</w:t>
      </w:r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证明：</w:t>
      </w:r>
    </w:p>
    <w:p w:rsidR="00AB773D" w:rsidRPr="00B54411" w:rsidRDefault="00AB773D" w:rsidP="00AB773D">
      <w:pPr>
        <w:pStyle w:val="a1"/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AX-b=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AX-A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:rsidR="00AB773D" w:rsidRDefault="00AB773D" w:rsidP="00AB773D">
      <w:pPr>
        <w:pStyle w:val="a1"/>
        <w:ind w:firstLineChars="0" w:firstLine="420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AX∈R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 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∈R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 w:hint="eastAsia"/>
          </w:rPr>
          <m:t>⊥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b</m:t>
            </m:r>
          </m:e>
        </m:d>
      </m:oMath>
    </w:p>
    <w:p w:rsidR="00AB773D" w:rsidRPr="00B54411" w:rsidRDefault="005F1E7C" w:rsidP="00AB773D">
      <w:pPr>
        <w:pStyle w:val="a1"/>
        <w:ind w:left="420" w:firstLine="42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</m:t>
                  </m:r>
                  <m: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0≥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求解：</w:t>
      </w:r>
      <m:oMath>
        <m:r>
          <m:rPr>
            <m:sty m:val="p"/>
          </m:rPr>
          <w:rPr>
            <w:rFonts w:ascii="Cambria Math" w:hAnsi="Cambria Math"/>
          </w:rPr>
          <m:t>AY=0,(Y=X-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B773D" w:rsidRDefault="00AB773D" w:rsidP="00AB773D">
      <w:pPr>
        <w:pStyle w:val="a1"/>
        <w:ind w:left="420" w:firstLineChars="0" w:firstLine="420"/>
      </w:pPr>
      <w:r>
        <w:rPr>
          <w:rFonts w:hint="eastAsia"/>
        </w:rPr>
        <w:t>通解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r=rank(A)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AY=0</m:t>
        </m:r>
      </m:oMath>
      <w:r>
        <w:rPr>
          <w:rFonts w:hint="eastAsia"/>
        </w:rPr>
        <w:t>的基本解，即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∈N(A)</m:t>
        </m:r>
      </m:oMath>
      <w:r>
        <w:t>.</w:t>
      </w:r>
    </w:p>
    <w:p w:rsidR="00AB773D" w:rsidRDefault="00AB773D" w:rsidP="00AB773D">
      <w:pPr>
        <w:pStyle w:val="a1"/>
        <w:ind w:firstLine="420"/>
      </w:pPr>
      <w:r>
        <w:tab/>
      </w:r>
      <w:r>
        <w:rPr>
          <w:rFonts w:hint="eastAsia"/>
        </w:rPr>
        <w:t>所以最小二乘解</w:t>
      </w:r>
      <m:oMath>
        <m:r>
          <m:rPr>
            <m:sty m:val="p"/>
          </m:rP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="42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n-r</m:t>
            </m:r>
          </m:sub>
        </m:sSub>
      </m:oMath>
    </w:p>
    <w:p w:rsidR="00AB773D" w:rsidRDefault="00AB773D" w:rsidP="00AB773D">
      <w:pPr>
        <w:pStyle w:val="a1"/>
        <w:ind w:firstLineChars="0" w:firstLine="0"/>
      </w:pP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例题：求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得最小二乘解。</w:t>
      </w:r>
    </w:p>
    <w:p w:rsidR="00AB773D" w:rsidRDefault="00AB773D" w:rsidP="00AB773D">
      <w:pPr>
        <w:pStyle w:val="a1"/>
        <w:ind w:firstLineChars="0" w:firstLine="0"/>
      </w:pPr>
      <w:r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秩</m:t>
        </m:r>
        <m:r>
          <w:rPr>
            <w:rFonts w:ascii="Cambria Math" w:hAnsi="Cambria Math"/>
          </w:rPr>
          <m:t>1),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AB773D" w:rsidRPr="00AB773D" w:rsidRDefault="005F1E7C" w:rsidP="00AB773D">
      <w:pPr>
        <w:pStyle w:val="a1"/>
        <w:ind w:left="42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</m:m>
            </m:e>
          </m:d>
        </m:oMath>
      </m:oMathPara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AY=0→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Default="00AB773D" w:rsidP="00AB773D">
      <w:pPr>
        <w:pStyle w:val="a1"/>
        <w:ind w:firstLine="420"/>
      </w:pPr>
      <w:r>
        <w:rPr>
          <w:rFonts w:hint="eastAsia"/>
        </w:rPr>
        <w:lastRenderedPageBreak/>
        <w:t>所以所有最小二乘解：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AB773D" w:rsidRPr="00AB773D" w:rsidRDefault="00AB773D" w:rsidP="00AB773D">
      <w:pPr>
        <w:pStyle w:val="a1"/>
        <w:ind w:firstLineChars="0" w:firstLine="0"/>
      </w:pPr>
    </w:p>
    <w:p w:rsidR="00AB773D" w:rsidRPr="00AB773D" w:rsidRDefault="00AB773D" w:rsidP="00AB773D">
      <w:pPr>
        <w:pStyle w:val="a1"/>
        <w:ind w:firstLineChars="0" w:firstLine="0"/>
        <w:rPr>
          <w:b/>
        </w:rPr>
      </w:pPr>
      <w:r w:rsidRPr="00AB773D">
        <w:rPr>
          <w:rFonts w:hint="eastAsia"/>
          <w:b/>
        </w:rPr>
        <w:t>极小范数解：</w:t>
      </w:r>
    </w:p>
    <w:p w:rsidR="00AB773D" w:rsidRDefault="00AB773D" w:rsidP="009A19AF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，通解：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+⋯+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n-r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 w:rsidR="009A19AF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是全体解中最小长度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解，称为极小范数解</w:t>
      </w:r>
      <w:r w:rsidR="00F76E08">
        <w:rPr>
          <w:rFonts w:hint="eastAsia"/>
        </w:rPr>
        <w:t>，也叫最佳小二解</w:t>
      </w:r>
      <w:r>
        <w:rPr>
          <w:rFonts w:hint="eastAsia"/>
        </w:rPr>
        <w:t>。</w:t>
      </w:r>
    </w:p>
    <w:p w:rsidR="00AB773D" w:rsidRDefault="00AB773D" w:rsidP="00AB773D">
      <w:pPr>
        <w:pStyle w:val="a1"/>
        <w:ind w:firstLine="420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B773D" w:rsidRDefault="00AB773D" w:rsidP="00AB773D">
      <w:pPr>
        <w:pStyle w:val="a1"/>
        <w:ind w:firstLine="420"/>
      </w:pPr>
    </w:p>
    <w:p w:rsidR="00AB773D" w:rsidRDefault="00AB773D" w:rsidP="009A19AF">
      <w:pPr>
        <w:pStyle w:val="a1"/>
        <w:ind w:firstLineChars="0" w:firstLine="0"/>
      </w:pPr>
      <w:r>
        <w:rPr>
          <w:rFonts w:hint="eastAsia"/>
        </w:rPr>
        <w:t>推论：</w:t>
      </w:r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同解，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ank(A)=rank(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A)</m:t>
        </m:r>
      </m:oMath>
    </w:p>
    <w:p w:rsidR="00AB773D" w:rsidRDefault="00AB773D" w:rsidP="00F40EAC">
      <w:pPr>
        <w:pStyle w:val="a1"/>
        <w:numPr>
          <w:ilvl w:val="0"/>
          <w:numId w:val="50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无解，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的通解恰为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的全体最小二乘解。</w:t>
      </w:r>
    </w:p>
    <w:p w:rsidR="00AB773D" w:rsidRDefault="009A19AF" w:rsidP="009A19AF">
      <w:pPr>
        <w:pStyle w:val="2"/>
        <w:spacing w:before="156" w:after="156"/>
      </w:pPr>
      <w:bookmarkStart w:id="69" w:name="_Toc533424823"/>
      <w:r>
        <w:rPr>
          <w:rFonts w:hint="eastAsia"/>
        </w:rPr>
        <w:t>补充公式</w:t>
      </w:r>
      <w:bookmarkEnd w:id="69"/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公式：</w:t>
      </w:r>
    </w:p>
    <w:p w:rsidR="009A19AF" w:rsidRPr="009A19AF" w:rsidRDefault="005F1E7C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9A19AF" w:rsidRDefault="005F1E7C" w:rsidP="00F40EAC">
      <w:pPr>
        <w:pStyle w:val="a1"/>
        <w:numPr>
          <w:ilvl w:val="0"/>
          <w:numId w:val="51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</w:rPr>
        <w:t>证明：</w:t>
      </w:r>
    </w:p>
    <w:p w:rsidR="009A19AF" w:rsidRPr="009A19AF" w:rsidRDefault="009A19AF" w:rsidP="003B19ED">
      <w:pPr>
        <w:pStyle w:val="a1"/>
        <w:ind w:firstLineChars="0" w:firstLine="420"/>
      </w:pPr>
      <w:r w:rsidRPr="009A19AF"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Pr="009A19AF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9A19AF" w:rsidRPr="003B19ED" w:rsidRDefault="005F1E7C" w:rsidP="003B19ED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正好是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的正</m:t>
          </m:r>
          <m:r>
            <w:rPr>
              <w:rFonts w:ascii="Cambria Math" w:hAnsi="Cambria Math"/>
            </w:rPr>
            <m:t>SVD</m:t>
          </m:r>
          <m:r>
            <m:rPr>
              <m:sty m:val="p"/>
            </m:rPr>
            <w:rPr>
              <w:rFonts w:ascii="Cambria Math" w:hAnsi="Cambria Math" w:hint="eastAsia"/>
            </w:rPr>
            <m:t>分解</m:t>
          </m:r>
          <m:r>
            <w:rPr>
              <w:rFonts w:ascii="Cambria Math" w:hAnsi="Cambria Math"/>
            </w:rPr>
            <m:t>)</m:t>
          </m:r>
        </m:oMath>
      </m:oMathPara>
    </w:p>
    <w:p w:rsidR="009A19AF" w:rsidRPr="003B19ED" w:rsidRDefault="005F1E7C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:rsidR="009A19AF" w:rsidRPr="003B19ED" w:rsidRDefault="005F1E7C" w:rsidP="003B19ED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</w:rPr>
              </m:ctrlP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r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</m:oMath>
      </m:oMathPara>
    </w:p>
    <w:p w:rsidR="009A19AF" w:rsidRPr="009A19AF" w:rsidRDefault="009A19AF" w:rsidP="003B19ED">
      <w:pPr>
        <w:pStyle w:val="a1"/>
        <w:ind w:firstLineChars="0" w:firstLine="0"/>
      </w:pPr>
    </w:p>
    <w:p w:rsidR="009A19AF" w:rsidRPr="009A19AF" w:rsidRDefault="009A19AF" w:rsidP="003B19ED">
      <w:pPr>
        <w:pStyle w:val="a1"/>
        <w:ind w:firstLineChars="0" w:firstLine="0"/>
        <w:rPr>
          <w:b/>
        </w:rPr>
      </w:pPr>
      <w:r w:rsidRPr="009A19AF">
        <w:rPr>
          <w:rFonts w:hint="eastAsia"/>
          <w:b/>
        </w:rPr>
        <w:t>用法：</w:t>
      </w:r>
    </w:p>
    <w:p w:rsidR="009A19AF" w:rsidRPr="009A19AF" w:rsidRDefault="009A19AF" w:rsidP="009A19AF">
      <w:pPr>
        <w:pStyle w:val="a1"/>
        <w:ind w:firstLine="420"/>
      </w:pPr>
      <w:r w:rsidRPr="009A19AF">
        <w:rPr>
          <w:rFonts w:hint="eastAsia"/>
        </w:rPr>
        <w:t>矩阵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9A19AF">
        <w:rPr>
          <w:rFonts w:hint="eastAsia"/>
        </w:rPr>
        <w:t>不一定是正规矩阵，所以不一定可以进行谱分解，但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Pr="009A19AF">
        <w:rPr>
          <w:rFonts w:hint="eastAsia"/>
        </w:rPr>
        <w:t>一定可以。</w:t>
      </w:r>
    </w:p>
    <w:p w:rsidR="009A19AF" w:rsidRPr="003B19ED" w:rsidRDefault="005F1E7C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A19AF" w:rsidRPr="003B19ED" w:rsidRDefault="005F1E7C" w:rsidP="009A19AF">
      <w:pPr>
        <w:pStyle w:val="a1"/>
        <w:ind w:firstLine="42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A)</m:t>
              </m:r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  <m:sup>
              <m:r>
                <w:rPr>
                  <w:rFonts w:ascii="Cambria Math" w:hAnsi="Cambria Math" w:hint="eastAsia"/>
                </w:rPr>
                <m:t>+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B19ED" w:rsidRDefault="003B19ED" w:rsidP="003B19ED">
      <w:pPr>
        <w:pStyle w:val="a1"/>
        <w:ind w:firstLineChars="0" w:firstLine="0"/>
        <w:rPr>
          <w:b/>
        </w:rPr>
      </w:pPr>
    </w:p>
    <w:p w:rsidR="009A19AF" w:rsidRPr="009A19AF" w:rsidRDefault="009A19AF" w:rsidP="003B19ED">
      <w:pPr>
        <w:pStyle w:val="a1"/>
        <w:ind w:firstLineChars="0" w:firstLine="0"/>
      </w:pPr>
      <w:r w:rsidRPr="009A19AF">
        <w:rPr>
          <w:rFonts w:hint="eastAsia"/>
          <w:b/>
        </w:rPr>
        <w:t>其他结论：</w:t>
      </w:r>
      <w:r w:rsidRPr="009A19AF">
        <w:rPr>
          <w:rFonts w:hint="eastAsia"/>
        </w:rPr>
        <w:t>矩阵方程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p w:rsidR="009A19AF" w:rsidRPr="009A19AF" w:rsidRDefault="009A19AF" w:rsidP="00DF216D">
      <w:pPr>
        <w:pStyle w:val="a1"/>
        <w:ind w:firstLineChars="0" w:firstLine="420"/>
      </w:pPr>
      <w:r w:rsidRPr="009A19AF">
        <w:rPr>
          <w:rFonts w:hint="eastAsia"/>
        </w:rPr>
        <w:t>证：设任一解为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A19AF" w:rsidRPr="009A19AF" w:rsidRDefault="009A19AF" w:rsidP="00DF216D">
      <w:pPr>
        <w:pStyle w:val="a1"/>
        <w:ind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</m:sup>
          </m:sSup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是最小范数解：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A19AF" w:rsidRPr="009A19AF" w:rsidRDefault="009A19AF" w:rsidP="00F40EAC">
      <w:pPr>
        <w:pStyle w:val="a1"/>
        <w:numPr>
          <w:ilvl w:val="0"/>
          <w:numId w:val="52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  <m:r>
          <m:rPr>
            <m:sty m:val="p"/>
          </m:rPr>
          <w:rPr>
            <w:rFonts w:ascii="Cambria Math" w:hAnsi="Cambria Math" w:hint="eastAsia"/>
          </w:rPr>
          <m:t>不相容</m:t>
        </m:r>
      </m:oMath>
      <w:r w:rsidRPr="009A19AF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是最佳小二解</w:t>
      </w:r>
    </w:p>
    <w:p w:rsidR="009A19AF" w:rsidRPr="009A19AF" w:rsidRDefault="009A19AF" w:rsidP="009A19AF">
      <w:pPr>
        <w:pStyle w:val="a1"/>
        <w:ind w:firstLine="420"/>
      </w:pPr>
    </w:p>
    <w:bookmarkStart w:id="70" w:name="_Toc533424824"/>
    <w:p w:rsidR="005D5A9F" w:rsidRDefault="005F1E7C" w:rsidP="004E2E78">
      <w:pPr>
        <w:pStyle w:val="2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>
        <w:rPr>
          <w:rFonts w:hint="eastAsia"/>
        </w:rPr>
        <w:t>定义与性质</w:t>
      </w:r>
      <w:bookmarkEnd w:id="70"/>
    </w:p>
    <w:bookmarkStart w:id="71" w:name="_Toc533424825"/>
    <w:p w:rsidR="004E2E78" w:rsidRDefault="005F1E7C" w:rsidP="004E2E78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4E2E78" w:rsidRPr="004E2E78">
        <w:rPr>
          <w:rFonts w:hint="eastAsia"/>
        </w:rPr>
        <w:t>定义</w:t>
      </w:r>
      <w:bookmarkEnd w:id="71"/>
    </w:p>
    <w:p w:rsidR="007D4A36" w:rsidRDefault="007D4A36" w:rsidP="003356AB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，适合条件</w:t>
      </w: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，则称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的一个减号逆，记作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(1)</m:t>
            </m:r>
          </m:sup>
        </m:sSup>
      </m:oMath>
      <w:r w:rsidR="003356AB">
        <w:rPr>
          <w:rFonts w:hint="eastAsia"/>
        </w:rPr>
        <w:t>，</w:t>
      </w:r>
      <w:r>
        <w:rPr>
          <w:rFonts w:hint="eastAsia"/>
        </w:rPr>
        <w:t>可写：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A=A</m:t>
        </m:r>
      </m:oMath>
      <w:r w:rsidR="003356AB">
        <w:rPr>
          <w:rFonts w:hint="eastAsia"/>
        </w:rPr>
        <w:t>。</w:t>
      </w:r>
    </w:p>
    <w:p w:rsidR="008F56C9" w:rsidRPr="008F56C9" w:rsidRDefault="005F1E7C" w:rsidP="00E47E80">
      <w:pPr>
        <w:pStyle w:val="a1"/>
        <w:ind w:left="420" w:firstLineChars="0" w:firstLine="420"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={X|AXA=A}</m:t>
        </m:r>
      </m:oMath>
      <w:r w:rsidR="00E47E80">
        <w:rPr>
          <w:rFonts w:hint="eastAsia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E47E80">
        <w:rPr>
          <w:rFonts w:hint="eastAsia"/>
        </w:rPr>
        <w:t>代表只符合广义逆四条性质中的第一条</w:t>
      </w:r>
      <w:r w:rsidR="00E47E80">
        <w:t>)</w:t>
      </w:r>
    </w:p>
    <w:p w:rsidR="008F56C9" w:rsidRPr="008F56C9" w:rsidRDefault="008F56C9" w:rsidP="008F56C9">
      <w:pPr>
        <w:pStyle w:val="a1"/>
        <w:ind w:firstLine="420"/>
      </w:pPr>
      <w:r>
        <w:rPr>
          <w:rFonts w:hint="eastAsia"/>
        </w:rPr>
        <w:lastRenderedPageBreak/>
        <w:t>特别：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</w:p>
    <w:p w:rsidR="007D4A36" w:rsidRDefault="007D4A36" w:rsidP="004E2E78">
      <w:pPr>
        <w:pStyle w:val="a1"/>
        <w:ind w:firstLine="420"/>
      </w:pPr>
      <w:r>
        <w:rPr>
          <w:rFonts w:hint="eastAsia"/>
        </w:rPr>
        <w:t>注：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</w:p>
    <w:p w:rsidR="007D4A36" w:rsidRDefault="007D4A36" w:rsidP="007D4A36">
      <w:pPr>
        <w:pStyle w:val="a1"/>
        <w:ind w:firstLine="420"/>
      </w:pPr>
      <w:proofErr w:type="spellStart"/>
      <w:r>
        <w:rPr>
          <w:rFonts w:hint="eastAsia"/>
        </w:rPr>
        <w:t>Eg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356AB" w:rsidRDefault="003356AB" w:rsidP="007D4A36">
      <w:pPr>
        <w:pStyle w:val="a1"/>
        <w:ind w:firstLine="42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全体数</m:t>
                  </m:r>
                  <m:r>
                    <w:rPr>
                      <w:rFonts w:ascii="Cambria Math" w:hAnsi="Cambria Math"/>
                    </w:rPr>
                    <m:t>x,   a=0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,         a≠0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a,x∈C</m:t>
            </m:r>
          </m:e>
        </m:d>
      </m:oMath>
    </w:p>
    <w:p w:rsidR="00414901" w:rsidRDefault="00414901" w:rsidP="007D4A36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方阵</w:t>
      </w:r>
      <w:r>
        <w:t>)</w:t>
      </w:r>
      <w:r>
        <w:rPr>
          <w:rFonts w:hint="eastAsia"/>
        </w:rPr>
        <w:t>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:rsidR="00FD4BB6" w:rsidRDefault="00FD4BB6" w:rsidP="00FD4BB6">
      <w:pPr>
        <w:pStyle w:val="a1"/>
        <w:ind w:firstLineChars="0" w:firstLine="0"/>
      </w:pPr>
      <w:r>
        <w:rPr>
          <w:rFonts w:hint="eastAsia"/>
        </w:rPr>
        <w:t>性质：</w:t>
      </w:r>
    </w:p>
    <w:p w:rsidR="00FD4BB6" w:rsidRDefault="00FD4BB6" w:rsidP="00FD4BB6">
      <w:pPr>
        <w:pStyle w:val="a1"/>
        <w:numPr>
          <w:ilvl w:val="0"/>
          <w:numId w:val="53"/>
        </w:numPr>
        <w:ind w:firstLineChars="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FD4BB6" w:rsidRPr="00FD4BB6" w:rsidRDefault="00FD4BB6" w:rsidP="004F52DC">
      <w:pPr>
        <w:pStyle w:val="a1"/>
        <w:numPr>
          <w:ilvl w:val="0"/>
          <w:numId w:val="53"/>
        </w:numPr>
        <w:ind w:firstLineChars="0"/>
      </w:pPr>
      <w:r w:rsidRPr="009A19AF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AXB=D</m:t>
        </m:r>
      </m:oMath>
      <w:r w:rsidRPr="009A19AF">
        <w:rPr>
          <w:rFonts w:hint="eastAsia"/>
        </w:rPr>
        <w:t>有解</w:t>
      </w:r>
      <w:r w:rsidRPr="009A19AF">
        <w:rPr>
          <w:rFonts w:hint="eastAsia"/>
        </w:rPr>
        <w:t>(</w:t>
      </w:r>
      <w:r w:rsidRPr="009A19AF">
        <w:rPr>
          <w:rFonts w:hint="eastAsia"/>
        </w:rPr>
        <w:t>相容</w:t>
      </w:r>
      <w:r w:rsidRPr="009A19AF">
        <w:t>)</w:t>
      </w:r>
      <w:r w:rsidRPr="009A19AF">
        <w:rPr>
          <w:rFonts w:hint="eastAsia"/>
        </w:rPr>
        <w:t>则必有特解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9A19AF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</w:p>
    <w:bookmarkStart w:id="72" w:name="_Toc533424826"/>
    <w:p w:rsidR="0000178C" w:rsidRDefault="005F1E7C" w:rsidP="0000178C">
      <w:pPr>
        <w:pStyle w:val="3"/>
        <w:spacing w:before="156" w:after="15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00178C">
        <w:rPr>
          <w:rFonts w:hint="eastAsia"/>
        </w:rPr>
        <w:t>相关公式</w:t>
      </w:r>
      <w:bookmarkEnd w:id="72"/>
    </w:p>
    <w:p w:rsidR="0000178C" w:rsidRPr="0000178C" w:rsidRDefault="0000178C" w:rsidP="0000178C">
      <w:pPr>
        <w:pStyle w:val="a1"/>
        <w:ind w:firstLineChars="0" w:firstLine="0"/>
        <w:rPr>
          <w:b/>
        </w:rPr>
      </w:pPr>
      <w:r w:rsidRPr="0000178C">
        <w:rPr>
          <w:rFonts w:hint="eastAsia"/>
          <w:b/>
        </w:rPr>
        <w:t>公式</w:t>
      </w:r>
      <w:proofErr w:type="gramStart"/>
      <w:r w:rsidRPr="0000178C">
        <w:rPr>
          <w:rFonts w:hint="eastAsia"/>
          <w:b/>
        </w:rPr>
        <w:t>一</w:t>
      </w:r>
      <w:proofErr w:type="gramEnd"/>
      <w:r w:rsidRPr="0000178C">
        <w:rPr>
          <w:rFonts w:hint="eastAsia"/>
          <w:b/>
        </w:rPr>
        <w:t>：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标准形</w:t>
      </w:r>
      <w:r>
        <w:t>)</w:t>
      </w:r>
      <w:r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，其中子块</w:t>
      </w:r>
      <w:r>
        <w:rPr>
          <w:rFonts w:hint="eastAsia"/>
        </w:rPr>
        <w:t>C</w:t>
      </w:r>
      <w:r>
        <w:t>DF</w:t>
      </w:r>
      <w:r>
        <w:rPr>
          <w:rFonts w:hint="eastAsia"/>
        </w:rPr>
        <w:t>元素任意取值。</w:t>
      </w:r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Pf</w:t>
      </w:r>
      <w:r>
        <w:t xml:space="preserve"> 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00178C" w:rsidRDefault="0000178C" w:rsidP="0000178C">
      <w:pPr>
        <w:pStyle w:val="a1"/>
        <w:ind w:firstLine="420"/>
      </w:pPr>
      <w:r>
        <w:rPr>
          <w:rFonts w:hint="eastAsia"/>
        </w:rPr>
        <w:t>其他标准形：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00178C" w:rsidRDefault="0000178C" w:rsidP="0000178C">
      <w:pPr>
        <w:pStyle w:val="a1"/>
        <w:ind w:firstLine="420"/>
      </w:pP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 w:rsidR="00C92596">
        <w:rPr>
          <w:rFonts w:hint="eastAsia"/>
        </w:rPr>
        <w:t xml:space="preserve"> </w:t>
      </w:r>
      <w:r w:rsidR="00C92596"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n*m</m:t>
            </m:r>
          </m:sub>
        </m:sSub>
      </m:oMath>
    </w:p>
    <w:p w:rsidR="00333038" w:rsidRDefault="00333038" w:rsidP="00333038">
      <w:pPr>
        <w:pStyle w:val="a1"/>
        <w:ind w:firstLineChars="0" w:firstLine="0"/>
      </w:pPr>
    </w:p>
    <w:p w:rsidR="00333038" w:rsidRPr="00333038" w:rsidRDefault="00333038" w:rsidP="00333038">
      <w:pPr>
        <w:pStyle w:val="a1"/>
        <w:ind w:firstLineChars="0" w:firstLine="0"/>
        <w:rPr>
          <w:b/>
        </w:rPr>
      </w:pPr>
      <w:r w:rsidRPr="00333038">
        <w:rPr>
          <w:rFonts w:hint="eastAsia"/>
          <w:b/>
        </w:rPr>
        <w:t>公式二：</w:t>
      </w:r>
    </w:p>
    <w:p w:rsidR="00333038" w:rsidRDefault="00333038" w:rsidP="0000178C">
      <w:pPr>
        <w:pStyle w:val="a1"/>
        <w:ind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>
        <w:rPr>
          <w:rFonts w:hint="eastAsia"/>
        </w:rPr>
        <w:t>与标准形</w:t>
      </w:r>
      <m:oMath>
        <m:r>
          <m:rPr>
            <m:sty m:val="p"/>
          </m:rP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等价，即存在</w:t>
      </w:r>
      <m:oMath>
        <m:r>
          <m:rPr>
            <m:sty m:val="p"/>
          </m:rPr>
          <w:rPr>
            <w:rFonts w:ascii="Cambria Math" w:hAnsi="Cambria Math"/>
          </w:rPr>
          <m:t>PAQ=B,  PQ</m:t>
        </m:r>
        <m:r>
          <m:rPr>
            <m:sty m:val="p"/>
          </m:rPr>
          <w:rPr>
            <w:rFonts w:ascii="Cambria Math" w:hAnsi="Cambria Math" w:hint="eastAsia"/>
          </w:rPr>
          <m:t>可逆</m:t>
        </m:r>
      </m:oMath>
      <w:r w:rsidR="007F5A7B">
        <w:rPr>
          <w:rFonts w:hint="eastAsia"/>
        </w:rPr>
        <w:t>，则全体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  <w:r w:rsidR="006459A0">
        <w:rPr>
          <w:rFonts w:hint="eastAsia"/>
        </w:rPr>
        <w:t>.</w:t>
      </w:r>
    </w:p>
    <w:p w:rsidR="006459A0" w:rsidRDefault="006459A0" w:rsidP="0000178C">
      <w:pPr>
        <w:pStyle w:val="a1"/>
        <w:ind w:firstLine="420"/>
      </w:pPr>
      <w:r>
        <w:t>P</w:t>
      </w:r>
      <w:r>
        <w:rPr>
          <w:rFonts w:hint="eastAsia"/>
        </w:rPr>
        <w:t>f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PAQ=B→A=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6459A0" w:rsidRDefault="006459A0" w:rsidP="0000178C">
      <w:pPr>
        <w:pStyle w:val="a1"/>
        <w:ind w:firstLine="420"/>
      </w:pPr>
      <w: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=A</m:t>
        </m:r>
      </m:oMath>
    </w:p>
    <w:p w:rsidR="002126C0" w:rsidRDefault="002126C0" w:rsidP="0000178C">
      <w:pPr>
        <w:pStyle w:val="a1"/>
        <w:ind w:firstLine="420"/>
      </w:pPr>
    </w:p>
    <w:p w:rsidR="002126C0" w:rsidRDefault="002126C0" w:rsidP="0000178C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行列变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FD4BB6" w:rsidRDefault="002126C0" w:rsidP="00FD4BB6">
      <w:pPr>
        <w:pStyle w:val="a1"/>
        <w:ind w:firstLine="420"/>
      </w:pPr>
      <w:r>
        <w:rPr>
          <w:rFonts w:hint="eastAsia"/>
        </w:rPr>
        <w:t>全体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=Q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P</m:t>
        </m:r>
      </m:oMath>
    </w:p>
    <w:p w:rsidR="008F56C9" w:rsidRDefault="008F56C9" w:rsidP="008F56C9">
      <w:pPr>
        <w:pStyle w:val="3"/>
        <w:spacing w:before="156" w:after="156"/>
      </w:pPr>
      <w:bookmarkStart w:id="73" w:name="_Toc533424827"/>
      <w:proofErr w:type="gramStart"/>
      <w:r>
        <w:rPr>
          <w:rFonts w:hint="eastAsia"/>
        </w:rPr>
        <w:t>更多广逆</w:t>
      </w:r>
      <w:bookmarkEnd w:id="73"/>
      <w:proofErr w:type="gramEnd"/>
    </w:p>
    <w:p w:rsidR="0091755A" w:rsidRDefault="005F1E7C" w:rsidP="0091755A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 w:rsidR="00E97211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E97211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E97211">
        <w:rPr>
          <w:rFonts w:hint="eastAsia"/>
        </w:rPr>
        <w:t>，适合条件：</w:t>
      </w:r>
    </w:p>
    <w:p w:rsidR="00E97211" w:rsidRDefault="00E97211" w:rsidP="00E97211">
      <w:pPr>
        <w:pStyle w:val="a1"/>
        <w:numPr>
          <w:ilvl w:val="0"/>
          <w:numId w:val="5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97211" w:rsidRDefault="005F1E7C" w:rsidP="00E97211">
      <w:pPr>
        <w:pStyle w:val="a1"/>
        <w:numPr>
          <w:ilvl w:val="0"/>
          <w:numId w:val="5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=AX</m:t>
        </m:r>
      </m:oMath>
    </w:p>
    <w:p w:rsidR="00E97211" w:rsidRDefault="00E97211" w:rsidP="00E97211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(1,3)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97341B" w:rsidRDefault="0097341B" w:rsidP="00E97211">
      <w:pPr>
        <w:pStyle w:val="a1"/>
        <w:ind w:left="270" w:firstLineChars="0"/>
      </w:pPr>
    </w:p>
    <w:p w:rsidR="0097341B" w:rsidRDefault="005F1E7C" w:rsidP="0097341B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 w:rsidR="0097341B">
        <w:rPr>
          <w:rFonts w:hint="eastAsia"/>
        </w:rPr>
        <w:t>定义：若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b>
        </m:sSub>
      </m:oMath>
      <w:r w:rsidR="0097341B"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m</m:t>
            </m:r>
          </m:sub>
        </m:sSub>
      </m:oMath>
      <w:r w:rsidR="0097341B">
        <w:rPr>
          <w:rFonts w:hint="eastAsia"/>
        </w:rPr>
        <w:t>，适合条件：</w:t>
      </w:r>
    </w:p>
    <w:p w:rsidR="0097341B" w:rsidRDefault="0097341B" w:rsidP="0097341B">
      <w:pPr>
        <w:pStyle w:val="a1"/>
        <w:numPr>
          <w:ilvl w:val="0"/>
          <w:numId w:val="5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AXA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97341B" w:rsidRDefault="005F1E7C" w:rsidP="0097341B">
      <w:pPr>
        <w:pStyle w:val="a1"/>
        <w:numPr>
          <w:ilvl w:val="0"/>
          <w:numId w:val="55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XA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=XA</m:t>
        </m:r>
      </m:oMath>
    </w:p>
    <w:p w:rsidR="0097341B" w:rsidRDefault="0097341B" w:rsidP="0097341B">
      <w:pPr>
        <w:pStyle w:val="a1"/>
        <w:ind w:left="270" w:firstLineChars="0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(1,4)</m:t>
            </m:r>
          </m:sup>
        </m:sSup>
      </m:oMath>
      <w:r>
        <w:rPr>
          <w:rFonts w:hint="eastAsia"/>
        </w:rPr>
        <w:t xml:space="preserve"> </w:t>
      </w:r>
      <w:r>
        <w:t>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</w:t>
      </w:r>
      <w:r>
        <w:t>)</w:t>
      </w:r>
    </w:p>
    <w:p w:rsidR="0059728A" w:rsidRDefault="0059728A">
      <w:pPr>
        <w:widowControl/>
        <w:jc w:val="left"/>
        <w:rPr>
          <w:sz w:val="28"/>
          <w:szCs w:val="24"/>
        </w:rPr>
      </w:pPr>
      <w:r>
        <w:br w:type="page"/>
      </w:r>
    </w:p>
    <w:p w:rsidR="0059728A" w:rsidRDefault="0059728A" w:rsidP="0059728A">
      <w:pPr>
        <w:pStyle w:val="1"/>
        <w:spacing w:after="312"/>
      </w:pPr>
      <w:bookmarkStart w:id="74" w:name="_Toc533424828"/>
      <w:r>
        <w:rPr>
          <w:rFonts w:hint="eastAsia"/>
        </w:rPr>
        <w:lastRenderedPageBreak/>
        <w:t>矩阵分析</w:t>
      </w:r>
      <w:bookmarkEnd w:id="74"/>
    </w:p>
    <w:p w:rsidR="0059728A" w:rsidRDefault="0059728A" w:rsidP="0059728A">
      <w:pPr>
        <w:pStyle w:val="2"/>
        <w:spacing w:before="156" w:after="156"/>
      </w:pPr>
      <w:bookmarkStart w:id="75" w:name="_Toc533424829"/>
      <w:r>
        <w:rPr>
          <w:rFonts w:hint="eastAsia"/>
        </w:rPr>
        <w:t>向量范数</w:t>
      </w:r>
      <w:bookmarkEnd w:id="75"/>
    </w:p>
    <w:p w:rsidR="0059728A" w:rsidRDefault="00884D9A" w:rsidP="004E4883">
      <w:pPr>
        <w:pStyle w:val="3"/>
        <w:spacing w:before="156" w:after="156"/>
      </w:pPr>
      <w:bookmarkStart w:id="76" w:name="_Toc533424830"/>
      <w:r>
        <w:rPr>
          <w:rFonts w:hint="eastAsia"/>
        </w:rPr>
        <w:t>向量范数</w:t>
      </w:r>
      <w:bookmarkEnd w:id="76"/>
    </w:p>
    <w:p w:rsidR="004E4883" w:rsidRDefault="004E4883" w:rsidP="001F3FF0">
      <w:pPr>
        <w:pStyle w:val="a1"/>
        <w:ind w:firstLine="420"/>
      </w:pP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，规定长度</w:t>
      </w:r>
      <w:r>
        <w:rPr>
          <w:rFonts w:hint="eastAsia"/>
        </w:rPr>
        <w:t>(</w:t>
      </w:r>
      <w:r>
        <w:rPr>
          <w:rFonts w:hint="eastAsia"/>
        </w:rPr>
        <w:t>范数</w:t>
      </w:r>
      <w:r>
        <w:t>)</w:t>
      </w:r>
      <w:r>
        <w:rPr>
          <w:rFonts w:hint="eastAsia"/>
        </w:rPr>
        <w:t>为：</w:t>
      </w:r>
    </w:p>
    <w:p w:rsidR="004E4883" w:rsidRPr="004E4883" w:rsidRDefault="005F1E7C" w:rsidP="004E4883">
      <w:pPr>
        <w:pStyle w:val="a1"/>
        <w:ind w:firstLine="420"/>
      </w:pPr>
      <m:oMathPara>
        <m:oMathParaPr>
          <m:jc m:val="center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97341B" w:rsidRDefault="004E4883" w:rsidP="00E97211">
      <w:pPr>
        <w:pStyle w:val="a1"/>
        <w:ind w:left="270" w:firstLineChars="0"/>
      </w:pPr>
      <w:r>
        <w:rPr>
          <w:rFonts w:hint="eastAsia"/>
        </w:rPr>
        <w:t>记为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F3FF0">
        <w:rPr>
          <w:rFonts w:hint="eastAsia"/>
        </w:rPr>
        <w:t>。</w:t>
      </w:r>
    </w:p>
    <w:p w:rsidR="001F3FF0" w:rsidRPr="001F3FF0" w:rsidRDefault="001F3FF0" w:rsidP="001F3FF0">
      <w:pPr>
        <w:pStyle w:val="a1"/>
        <w:ind w:firstLineChars="0" w:firstLine="0"/>
        <w:rPr>
          <w:b/>
        </w:rPr>
      </w:pPr>
      <w:r w:rsidRPr="001F3FF0">
        <w:rPr>
          <w:rFonts w:hint="eastAsia"/>
          <w:b/>
        </w:rPr>
        <w:t>性质：</w:t>
      </w:r>
    </w:p>
    <w:p w:rsidR="001F3FF0" w:rsidRPr="005F5D01" w:rsidRDefault="001F3FF0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正性：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X≠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d>
      </m:oMath>
      <w:r>
        <w:rPr>
          <w:rFonts w:hint="eastAsia"/>
        </w:rPr>
        <w:t>，且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0↔X</m:t>
        </m:r>
        <m:r>
          <w:rPr>
            <w:rFonts w:ascii="Cambria Math" w:hAnsi="Cambria Math" w:hint="eastAsia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</w:p>
    <w:p w:rsidR="005F5D01" w:rsidRDefault="005F5D01" w:rsidP="001F3FF0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齐性：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k∈C</m:t>
        </m:r>
      </m:oMath>
    </w:p>
    <w:p w:rsidR="005F5D01" w:rsidRDefault="005F5D01" w:rsidP="005F5D01">
      <w:pPr>
        <w:pStyle w:val="a1"/>
        <w:numPr>
          <w:ilvl w:val="0"/>
          <w:numId w:val="56"/>
        </w:numPr>
        <w:ind w:firstLineChars="0"/>
      </w:pPr>
      <w:r>
        <w:rPr>
          <w:rFonts w:hint="eastAsia"/>
        </w:rPr>
        <w:t>三角性：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:rsidR="005F5D01" w:rsidRPr="00EE466D" w:rsidRDefault="005F1E7C" w:rsidP="005F5D01">
      <w:pPr>
        <w:pStyle w:val="a1"/>
        <w:ind w:left="1680" w:firstLineChars="0" w:firstLine="420"/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EE466D" w:rsidRPr="00884D9A" w:rsidRDefault="00EE466D" w:rsidP="00884D9A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范数定义</w:t>
      </w:r>
    </w:p>
    <w:p w:rsidR="00EE466D" w:rsidRDefault="00EE466D" w:rsidP="00EE466D">
      <w:pPr>
        <w:pStyle w:val="a1"/>
        <w:ind w:firstLine="420"/>
      </w:pPr>
      <w:r>
        <w:rPr>
          <w:rFonts w:hint="eastAsia"/>
        </w:rPr>
        <w:t>V</w:t>
      </w:r>
      <w:r>
        <w:rPr>
          <w:rFonts w:hint="eastAsia"/>
        </w:rPr>
        <w:t>是线性空间</w:t>
      </w:r>
      <w:r>
        <w:rPr>
          <w:rFonts w:hint="eastAsia"/>
        </w:rPr>
        <w:t>(</w:t>
      </w:r>
      <w:r>
        <w:rPr>
          <w:rFonts w:hint="eastAsia"/>
        </w:rPr>
        <w:t>在复数域</w:t>
      </w:r>
      <w:r>
        <w:t>)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上一个实值函数：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叫范数，如果适合正性、齐性、三角性。</w:t>
      </w:r>
    </w:p>
    <w:p w:rsidR="00EE466D" w:rsidRDefault="0027704B" w:rsidP="0027704B">
      <w:pPr>
        <w:pStyle w:val="3"/>
        <w:spacing w:before="156" w:after="156"/>
      </w:pPr>
      <w:bookmarkStart w:id="77" w:name="_Toc533424831"/>
      <w:r>
        <w:rPr>
          <w:rFonts w:hint="eastAsia"/>
        </w:rPr>
        <w:t>常见向量范数</w:t>
      </w:r>
      <w:bookmarkEnd w:id="77"/>
    </w:p>
    <w:p w:rsidR="00EE466D" w:rsidRDefault="00EE466D" w:rsidP="00EE466D">
      <w:pPr>
        <w:pStyle w:val="a1"/>
        <w:ind w:firstLineChars="0" w:firstLine="0"/>
      </w:pPr>
      <w:r>
        <w:rPr>
          <w:rFonts w:hint="eastAsia"/>
        </w:rPr>
        <w:t>空间</w:t>
      </w:r>
      <m:oMath>
        <m:r>
          <m:rPr>
            <m:sty m:val="p"/>
          </m:rPr>
          <w:rPr>
            <w:rFonts w:ascii="Cambria Math" w:hAnsi="Cambria Math"/>
          </w:rPr>
          <m:t>V∈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上常见范数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</w:p>
    <w:p w:rsidR="00EE466D" w:rsidRPr="00A90CF5" w:rsidRDefault="00A90CF5" w:rsidP="00EE466D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X,X</m:t>
                </m:r>
              </m:e>
            </m:d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+⋯+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E466D">
        <w:rPr>
          <w:rFonts w:hint="eastAsia"/>
        </w:rPr>
        <w:t>叫</w:t>
      </w:r>
      <w:r w:rsidR="00EE466D">
        <w:rPr>
          <w:rFonts w:hint="eastAsia"/>
        </w:rPr>
        <w:t>2</w:t>
      </w:r>
      <w:r>
        <w:rPr>
          <w:rFonts w:hint="eastAsia"/>
        </w:rPr>
        <w:t>范数，又叫</w:t>
      </w:r>
      <w:r>
        <w:rPr>
          <w:rFonts w:hint="eastAsia"/>
        </w:rPr>
        <w:t>F</w:t>
      </w:r>
      <w:r>
        <w:rPr>
          <w:rFonts w:hint="eastAsia"/>
        </w:rPr>
        <w:t>范数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t>)</w:t>
      </w:r>
      <w:r>
        <w:rPr>
          <w:rFonts w:hint="eastAsia"/>
        </w:rPr>
        <w:t>，有公式：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</m:oMath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,⋯,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叫最大</w:t>
      </w:r>
      <w:proofErr w:type="gramEnd"/>
      <w:r>
        <w:rPr>
          <w:rFonts w:hint="eastAsia"/>
        </w:rPr>
        <w:t>值范数，又叫“</w:t>
      </w:r>
      <m:oMath>
        <m:r>
          <m:rPr>
            <m:sty m:val="p"/>
          </m:rPr>
          <w:rPr>
            <w:rFonts w:ascii="Cambria Math" w:hAnsi="Cambria Math" w:hint="eastAsia"/>
          </w:rPr>
          <m:t>∞</m:t>
        </m:r>
      </m:oMath>
      <w:r>
        <w:rPr>
          <w:rFonts w:hint="eastAsia"/>
        </w:rPr>
        <w:t>范数”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lastRenderedPageBreak/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，叫和范数</w:t>
      </w:r>
    </w:p>
    <w:p w:rsidR="00A90CF5" w:rsidRPr="00A90CF5" w:rsidRDefault="00A90CF5" w:rsidP="00A90CF5">
      <w:pPr>
        <w:pStyle w:val="a1"/>
        <w:numPr>
          <w:ilvl w:val="0"/>
          <w:numId w:val="57"/>
        </w:numPr>
        <w:ind w:firstLineChars="0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</m:oMath>
      <w:r>
        <w:rPr>
          <w:rFonts w:hint="eastAsia"/>
        </w:rPr>
        <w:t>，叫</w:t>
      </w:r>
      <w:r>
        <w:rPr>
          <w:rFonts w:hint="eastAsia"/>
        </w:rPr>
        <w:t>p</w:t>
      </w:r>
      <w:r>
        <w:rPr>
          <w:rFonts w:hint="eastAsia"/>
        </w:rPr>
        <w:t>范数，</w:t>
      </w:r>
      <m:oMath>
        <m:r>
          <m:rPr>
            <m:sty m:val="p"/>
          </m:rPr>
          <w:rPr>
            <w:rFonts w:ascii="Cambria Math" w:hAnsi="Cambria Math"/>
          </w:rPr>
          <m:t>p≥1</m:t>
        </m:r>
      </m:oMath>
      <w:r>
        <w:rPr>
          <w:rFonts w:hint="eastAsia"/>
        </w:rPr>
        <w:t>.</w:t>
      </w:r>
    </w:p>
    <w:p w:rsidR="00A90CF5" w:rsidRDefault="00A90CF5" w:rsidP="00A90CF5">
      <w:pPr>
        <w:pStyle w:val="a1"/>
        <w:ind w:left="690" w:firstLineChars="0"/>
      </w:pPr>
      <w:r>
        <w:rPr>
          <w:rFonts w:hint="eastAsia"/>
        </w:rPr>
        <w:t>取极限：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</m:den>
                </m:f>
              </m:sup>
            </m:sSup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,⋯,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</m:sub>
        </m:sSub>
      </m:oMath>
    </w:p>
    <w:p w:rsidR="000B7FAF" w:rsidRPr="00884D9A" w:rsidRDefault="000B7FAF" w:rsidP="000B7FAF">
      <w:pPr>
        <w:pStyle w:val="a1"/>
        <w:ind w:firstLineChars="0" w:firstLine="0"/>
        <w:rPr>
          <w:b/>
        </w:rPr>
      </w:pPr>
      <w:r w:rsidRPr="00884D9A">
        <w:rPr>
          <w:rFonts w:hint="eastAsia"/>
          <w:b/>
        </w:rPr>
        <w:t>等价定理：</w:t>
      </w:r>
    </w:p>
    <w:p w:rsidR="006E0B8C" w:rsidRPr="00304345" w:rsidRDefault="005F1E7C" w:rsidP="00304345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0B7FAF">
        <w:rPr>
          <w:rFonts w:hint="eastAsia"/>
        </w:rPr>
        <w:t>上任</w:t>
      </w:r>
      <w:r w:rsidR="000B7FAF">
        <w:rPr>
          <w:rFonts w:hint="eastAsia"/>
        </w:rPr>
        <w:t>2</w:t>
      </w:r>
      <w:r w:rsidR="000B7FAF">
        <w:rPr>
          <w:rFonts w:hint="eastAsia"/>
        </w:rPr>
        <w:t>种范数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B7FAF">
        <w:rPr>
          <w:rFonts w:hint="eastAsia"/>
        </w:rPr>
        <w:t>，适合：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 ∀X∈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 w:rsidR="00304345">
        <w:rPr>
          <w:rFonts w:hint="eastAsia"/>
        </w:rPr>
        <w:t>,</w:t>
      </w:r>
      <w:r w:rsidR="006E0B8C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0B8C">
        <w:rPr>
          <w:rFonts w:hint="eastAsia"/>
        </w:rPr>
        <w:t>为固定正数，称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与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E0B8C">
        <w:rPr>
          <w:rFonts w:hint="eastAsia"/>
        </w:rPr>
        <w:t>等价，记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:rsidR="00884D9A" w:rsidRDefault="00884D9A" w:rsidP="00884D9A">
      <w:pPr>
        <w:pStyle w:val="2"/>
        <w:spacing w:before="156" w:after="156"/>
      </w:pPr>
      <w:bookmarkStart w:id="78" w:name="_Toc533424832"/>
      <w:r>
        <w:rPr>
          <w:rFonts w:hint="eastAsia"/>
        </w:rPr>
        <w:t>矩阵范数</w:t>
      </w:r>
      <w:bookmarkEnd w:id="78"/>
    </w:p>
    <w:p w:rsidR="00884D9A" w:rsidRDefault="002B443A" w:rsidP="002B443A">
      <w:pPr>
        <w:pStyle w:val="3"/>
        <w:spacing w:before="156" w:after="156"/>
      </w:pPr>
      <w:bookmarkStart w:id="79" w:name="_Toc533424833"/>
      <w:r>
        <w:rPr>
          <w:rFonts w:hint="eastAsia"/>
        </w:rPr>
        <w:t>定义</w:t>
      </w:r>
      <w:bookmarkEnd w:id="79"/>
    </w:p>
    <w:p w:rsidR="002B443A" w:rsidRDefault="002B443A" w:rsidP="002B443A">
      <w:pPr>
        <w:pStyle w:val="a1"/>
        <w:ind w:firstLine="420"/>
      </w:pPr>
      <w:r>
        <w:rPr>
          <w:rFonts w:hint="eastAsia"/>
        </w:rPr>
        <w:t>方阵空间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上一函数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976718">
        <w:rPr>
          <w:rFonts w:hint="eastAsia"/>
        </w:rPr>
        <w:t>叫一个方阵范数，当且仅当满足以下性质</w:t>
      </w:r>
      <w:r>
        <w:rPr>
          <w:rFonts w:hint="eastAsia"/>
        </w:rPr>
        <w:t>：</w:t>
      </w:r>
    </w:p>
    <w:p w:rsidR="002B443A" w:rsidRDefault="002B443A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正性：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&gt;0, A≠0</m:t>
        </m:r>
      </m:oMath>
      <w:r w:rsidR="0027704B">
        <w:rPr>
          <w:rFonts w:hint="eastAsia"/>
        </w:rPr>
        <w:t>。且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三角性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690" w:firstLineChars="0"/>
      </w:pPr>
      <w:r>
        <w:rPr>
          <w:rFonts w:hint="eastAsia"/>
        </w:rPr>
        <w:t>推论：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:rsidR="0027704B" w:rsidRDefault="0027704B" w:rsidP="002B443A">
      <w:pPr>
        <w:pStyle w:val="a1"/>
        <w:numPr>
          <w:ilvl w:val="0"/>
          <w:numId w:val="58"/>
        </w:numPr>
        <w:ind w:firstLineChars="0"/>
      </w:pPr>
      <w:r>
        <w:rPr>
          <w:rFonts w:hint="eastAsia"/>
        </w:rPr>
        <w:t>次乘性</w:t>
      </w:r>
      <w:r>
        <w:rPr>
          <w:rFonts w:hint="eastAsia"/>
        </w:rPr>
        <w:t>(</w:t>
      </w:r>
      <w:r>
        <w:rPr>
          <w:rFonts w:hint="eastAsia"/>
        </w:rPr>
        <w:t>相容性</w:t>
      </w:r>
      <w:r>
        <w:t>)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27704B" w:rsidRDefault="0027704B" w:rsidP="0027704B">
      <w:pPr>
        <w:pStyle w:val="a1"/>
        <w:ind w:left="270" w:firstLineChars="0"/>
      </w:pPr>
      <w:r>
        <w:rPr>
          <w:rFonts w:hint="eastAsia"/>
        </w:rPr>
        <w:t>只满足</w:t>
      </w:r>
      <w:r>
        <w:rPr>
          <w:rFonts w:hint="eastAsia"/>
        </w:rPr>
        <w:t>(</w:t>
      </w:r>
      <w:r>
        <w:t>1)~(3)</w:t>
      </w:r>
      <w:r>
        <w:rPr>
          <w:rFonts w:hint="eastAsia"/>
        </w:rPr>
        <w:t>的函数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叫向量式范数</w:t>
      </w:r>
    </w:p>
    <w:p w:rsidR="00DF595E" w:rsidRDefault="00DF595E" w:rsidP="0027704B">
      <w:pPr>
        <w:pStyle w:val="a1"/>
        <w:ind w:left="270" w:firstLineChars="0"/>
      </w:pPr>
    </w:p>
    <w:p w:rsidR="00DF595E" w:rsidRDefault="00976718" w:rsidP="009A2D85">
      <w:pPr>
        <w:pStyle w:val="a1"/>
        <w:ind w:firstLineChars="0" w:firstLine="0"/>
      </w:pPr>
      <w:r>
        <w:rPr>
          <w:rFonts w:hint="eastAsia"/>
        </w:rPr>
        <w:t>性质</w:t>
      </w:r>
      <w:r w:rsidR="00DF595E">
        <w:rPr>
          <w:rFonts w:hint="eastAsia"/>
        </w:rPr>
        <w:t>4</w:t>
      </w:r>
      <w:r w:rsidR="00DF595E">
        <w:rPr>
          <w:rFonts w:hint="eastAsia"/>
        </w:rPr>
        <w:t>的推广：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Default="00DF595E" w:rsidP="00DF595E">
      <w:pPr>
        <w:pStyle w:val="a1"/>
        <w:ind w:firstLineChars="0" w:firstLine="420"/>
      </w:pPr>
      <w:r>
        <w:rPr>
          <w:rFonts w:hint="eastAsia"/>
        </w:rPr>
        <w:t>对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>迭代</w:t>
      </w:r>
      <w:r>
        <w:rPr>
          <w:rFonts w:hint="eastAsia"/>
        </w:rPr>
        <w:t>k</w:t>
      </w:r>
      <w:r>
        <w:rPr>
          <w:rFonts w:hint="eastAsia"/>
        </w:rPr>
        <w:t>次：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DF595E" w:rsidRPr="00EF27E2" w:rsidRDefault="00DF595E" w:rsidP="00DF595E">
      <w:pPr>
        <w:pStyle w:val="a1"/>
        <w:ind w:leftChars="233" w:left="419" w:firstLineChars="0" w:firstLine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…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，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F595E" w:rsidRPr="00DF595E" w:rsidRDefault="00DF595E" w:rsidP="0027704B">
      <w:pPr>
        <w:pStyle w:val="a1"/>
        <w:ind w:left="270" w:firstLineChars="0"/>
      </w:pPr>
    </w:p>
    <w:p w:rsidR="0027704B" w:rsidRDefault="00D012A5" w:rsidP="00641F23">
      <w:pPr>
        <w:pStyle w:val="3"/>
        <w:spacing w:before="156" w:after="156"/>
      </w:pPr>
      <w:bookmarkStart w:id="80" w:name="_Toc533424834"/>
      <w:r>
        <w:rPr>
          <w:rFonts w:hint="eastAsia"/>
        </w:rPr>
        <w:t>常见的矩阵范数</w:t>
      </w:r>
      <w:bookmarkEnd w:id="80"/>
    </w:p>
    <w:p w:rsidR="00D012A5" w:rsidRDefault="005F1E7C" w:rsidP="00D012A5">
      <w:pPr>
        <w:pStyle w:val="a1"/>
        <w:ind w:firstLine="42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 w:rsidR="00D012A5">
        <w:rPr>
          <w:rFonts w:hint="eastAsia"/>
        </w:rPr>
        <w:t>上常见范数：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叫列范数，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nj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叫行范数，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jn</m:t>
                </m:r>
              </m:sub>
            </m:sSub>
          </m:e>
        </m:d>
      </m:oMath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tr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A)</m:t>
            </m:r>
          </m:e>
        </m:rad>
      </m:oMath>
      <w:r>
        <w:rPr>
          <w:rFonts w:hint="eastAsia"/>
        </w:rPr>
        <w:t>叫</w:t>
      </w:r>
      <w:r>
        <w:rPr>
          <w:rFonts w:hint="eastAsia"/>
        </w:rPr>
        <w:t>F</w:t>
      </w:r>
      <w:r>
        <w:rPr>
          <w:rFonts w:hint="eastAsia"/>
        </w:rPr>
        <w:t>范数</w:t>
      </w:r>
    </w:p>
    <w:p w:rsidR="00D012A5" w:rsidRDefault="00D012A5" w:rsidP="00D012A5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最大奇值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  <w:r>
        <w:rPr>
          <w:rFonts w:hint="eastAsia"/>
        </w:rPr>
        <w:t xml:space="preserve"> </w:t>
      </w:r>
    </w:p>
    <w:p w:rsidR="00D012A5" w:rsidRPr="00D012A5" w:rsidRDefault="00D012A5" w:rsidP="00D012A5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并且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27704B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  <w:r>
        <w:rPr>
          <w:rFonts w:hint="eastAsia"/>
        </w:rPr>
        <w:t>叫总和范数</w:t>
      </w:r>
    </w:p>
    <w:p w:rsidR="00406B1F" w:rsidRDefault="00406B1F" w:rsidP="00406B1F">
      <w:pPr>
        <w:pStyle w:val="a1"/>
        <w:numPr>
          <w:ilvl w:val="0"/>
          <w:numId w:val="5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</w:p>
    <w:p w:rsidR="00304345" w:rsidRDefault="00304345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等价定理：</w:t>
      </w:r>
    </w:p>
    <w:p w:rsidR="00304345" w:rsidRDefault="00304345" w:rsidP="00304345">
      <w:pPr>
        <w:pStyle w:val="a1"/>
        <w:ind w:firstLineChars="0"/>
      </w:pPr>
      <w:r>
        <w:tab/>
      </w:r>
      <w:r>
        <w:rPr>
          <w:rFonts w:hint="eastAsia"/>
        </w:rPr>
        <w:t>任</w:t>
      </w:r>
      <w:r>
        <w:rPr>
          <w:rFonts w:hint="eastAsia"/>
        </w:rPr>
        <w:t>2</w:t>
      </w:r>
      <w:r>
        <w:rPr>
          <w:rFonts w:hint="eastAsia"/>
        </w:rPr>
        <w:t>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693893" w:rsidRDefault="00693893" w:rsidP="00304345">
      <w:pPr>
        <w:pStyle w:val="a1"/>
        <w:ind w:firstLineChars="0"/>
      </w:pPr>
    </w:p>
    <w:p w:rsidR="00304345" w:rsidRDefault="00304345" w:rsidP="00304345">
      <w:pPr>
        <w:pStyle w:val="a1"/>
        <w:ind w:firstLineChars="0" w:firstLine="0"/>
      </w:pPr>
      <w:r>
        <w:rPr>
          <w:rFonts w:hint="eastAsia"/>
        </w:rPr>
        <w:t>常见</w:t>
      </w:r>
      <w:r w:rsidR="00D63210">
        <w:rPr>
          <w:rFonts w:hint="eastAsia"/>
        </w:rPr>
        <w:t>向量</w:t>
      </w:r>
      <w:r>
        <w:rPr>
          <w:rFonts w:hint="eastAsia"/>
        </w:rPr>
        <w:t>范数之间的等价关系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：</w:t>
      </w:r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n</m:t>
        </m:r>
      </m:oMath>
    </w:p>
    <w:p w:rsidR="00304345" w:rsidRDefault="00304345" w:rsidP="00304345">
      <w:pPr>
        <w:pStyle w:val="a1"/>
        <w:numPr>
          <w:ilvl w:val="0"/>
          <w:numId w:val="60"/>
        </w:numPr>
        <w:ind w:firstLineChars="0"/>
      </w:pPr>
      <m:oMath>
        <m:r>
          <w:rPr>
            <w:rFonts w:ascii="Cambria Math" w:hAnsi="Cambria Math"/>
          </w:rPr>
          <m:t>1≤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304345" w:rsidRPr="00693893" w:rsidRDefault="00693893" w:rsidP="00693893">
      <w:pPr>
        <w:pStyle w:val="a1"/>
        <w:ind w:left="420" w:firstLineChars="0" w:firstLine="0"/>
      </w:pPr>
      <w:r>
        <w:rPr>
          <w:rFonts w:hint="eastAsia"/>
        </w:rPr>
        <w:t>P</w:t>
      </w:r>
      <w:r>
        <w:t xml:space="preserve">f : (1)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left="420"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693893" w:rsidRDefault="00693893" w:rsidP="00693893">
      <w:pPr>
        <w:pStyle w:val="a1"/>
        <w:ind w:firstLine="420"/>
      </w:pPr>
      <w:r>
        <w:tab/>
      </w: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由柯西不等式可得：</w:t>
      </w:r>
    </w:p>
    <w:p w:rsidR="00693893" w:rsidRPr="00693893" w:rsidRDefault="005F1E7C" w:rsidP="00693893">
      <w:pPr>
        <w:pStyle w:val="a1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93893" w:rsidRPr="00693893" w:rsidRDefault="005F1E7C" w:rsidP="00693893">
      <w:pPr>
        <w:pStyle w:val="a1"/>
        <w:ind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+…+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93893" w:rsidRDefault="0048415C" w:rsidP="00693893">
      <w:pPr>
        <w:pStyle w:val="a1"/>
        <w:ind w:firstLine="42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859A1" w:rsidRDefault="00C859A1" w:rsidP="00C859A1">
      <w:pPr>
        <w:pStyle w:val="3"/>
        <w:spacing w:before="156" w:after="156"/>
      </w:pPr>
      <w:bookmarkStart w:id="81" w:name="_Toc533424835"/>
      <w:r>
        <w:rPr>
          <w:rFonts w:hint="eastAsia"/>
        </w:rPr>
        <w:t>谱半径</w:t>
      </w:r>
      <w:bookmarkEnd w:id="81"/>
    </w:p>
    <w:p w:rsidR="00C859A1" w:rsidRDefault="00C859A1" w:rsidP="00C859A1">
      <w:pPr>
        <w:pStyle w:val="a1"/>
        <w:ind w:firstLine="420"/>
      </w:pPr>
      <w:r>
        <w:rPr>
          <w:rFonts w:hint="eastAsia"/>
        </w:rPr>
        <w:t>谱半径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  <w:r w:rsidR="00C86AEE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C86AEE" w:rsidRDefault="00C86AEE" w:rsidP="00C86AEE">
      <w:pPr>
        <w:pStyle w:val="a1"/>
        <w:ind w:firstLineChars="0" w:firstLine="0"/>
      </w:pPr>
      <w:r>
        <w:rPr>
          <w:rFonts w:hint="eastAsia"/>
        </w:rPr>
        <w:t>性质：</w:t>
      </w:r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≥0</m:t>
        </m:r>
      </m:oMath>
    </w:p>
    <w:p w:rsidR="00C86AEE" w:rsidRDefault="00C86AEE" w:rsidP="00C86AEE">
      <w:pPr>
        <w:pStyle w:val="a1"/>
        <w:numPr>
          <w:ilvl w:val="0"/>
          <w:numId w:val="61"/>
        </w:numPr>
        <w:ind w:firstLineChars="0"/>
      </w:pPr>
      <w:r>
        <w:rPr>
          <w:rFonts w:hint="eastAsia"/>
        </w:rPr>
        <w:t>齐性：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C86AEE" w:rsidRPr="00C86AEE" w:rsidRDefault="00C86AEE" w:rsidP="00C86AE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</m:oMath>
      </m:oMathPara>
    </w:p>
    <w:p w:rsidR="00C86AEE" w:rsidRDefault="00EF27E2" w:rsidP="00C86AEE">
      <w:pPr>
        <w:pStyle w:val="a1"/>
        <w:numPr>
          <w:ilvl w:val="0"/>
          <w:numId w:val="6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:rsidR="00DF595E" w:rsidRPr="00DF595E" w:rsidRDefault="00DF595E" w:rsidP="00DF595E">
      <w:pPr>
        <w:pStyle w:val="a1"/>
        <w:ind w:left="84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e>
          </m:d>
        </m:oMath>
      </m:oMathPara>
    </w:p>
    <w:p w:rsidR="00DF595E" w:rsidRDefault="00DF595E" w:rsidP="006C5EE7">
      <w:pPr>
        <w:pStyle w:val="a1"/>
        <w:ind w:firstLineChars="0" w:firstLine="0"/>
      </w:pPr>
    </w:p>
    <w:p w:rsidR="006C5EE7" w:rsidRDefault="006C5EE7" w:rsidP="006C5EE7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不等式：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，对一切方阵成立</w:t>
      </w:r>
    </w:p>
    <w:p w:rsidR="00D30DFB" w:rsidRDefault="00D30DFB" w:rsidP="006C5EE7">
      <w:pPr>
        <w:pStyle w:val="a1"/>
        <w:ind w:firstLineChars="0" w:firstLine="0"/>
      </w:pPr>
      <w:r>
        <w:rPr>
          <w:rFonts w:hint="eastAsia"/>
        </w:rPr>
        <w:t>证明：</w:t>
      </w:r>
    </w:p>
    <w:p w:rsidR="00D30DFB" w:rsidRDefault="00D30DFB" w:rsidP="00D30DFB">
      <w:pPr>
        <w:pStyle w:val="a1"/>
        <w:ind w:firstLine="420"/>
      </w:pPr>
      <w:r>
        <w:rPr>
          <w:rFonts w:hint="eastAsia"/>
        </w:rPr>
        <w:t>令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≥…≥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:rsidR="00D30DFB" w:rsidRPr="00D30DFB" w:rsidRDefault="000C62D4" w:rsidP="00D30DFB">
      <w:pPr>
        <w:pStyle w:val="a1"/>
        <w:ind w:firstLine="420"/>
      </w:pPr>
      <w:r>
        <w:rPr>
          <w:rFonts w:hint="eastAsia"/>
        </w:rPr>
        <w:t>取特征向量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EF27E2" w:rsidRDefault="000C62D4" w:rsidP="000C62D4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(X,…,X)</m:t>
        </m:r>
      </m:oMath>
    </w:p>
    <w:p w:rsidR="000C62D4" w:rsidRPr="000C62D4" w:rsidRDefault="000C62D4" w:rsidP="000C62D4">
      <w:pPr>
        <w:pStyle w:val="a1"/>
        <w:ind w:left="42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AB=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AX,…,AX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:rsidR="000C62D4" w:rsidRPr="000C62D4" w:rsidRDefault="000C62D4" w:rsidP="000C62D4">
      <w:pPr>
        <w:pStyle w:val="a1"/>
        <w:ind w:firstLineChars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rPr>
          <w:rFonts w:hint="eastAsia"/>
        </w:rPr>
        <w:t>由方阵范数条件</w:t>
      </w:r>
      <w:r>
        <w:rPr>
          <w:rFonts w:hint="eastAsia"/>
        </w:rPr>
        <w:t>4</w:t>
      </w:r>
      <w:r>
        <w:rPr>
          <w:rFonts w:hint="eastAsia"/>
        </w:rPr>
        <w:t>可知：</w:t>
      </w:r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0C62D4" w:rsidRDefault="000C62D4" w:rsidP="000C62D4">
      <w:pPr>
        <w:pStyle w:val="a1"/>
        <w:ind w:firstLineChars="0"/>
      </w:pP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591FFE" w:rsidRDefault="009F5BAB" w:rsidP="00591FFE">
      <w:pPr>
        <w:pStyle w:val="3"/>
        <w:spacing w:before="156" w:after="156"/>
      </w:pPr>
      <w:bookmarkStart w:id="82" w:name="_Toc533424836"/>
      <w:r>
        <w:rPr>
          <w:rFonts w:hint="eastAsia"/>
        </w:rPr>
        <w:lastRenderedPageBreak/>
        <w:t>算子</w:t>
      </w:r>
      <w:r w:rsidR="00591FFE">
        <w:rPr>
          <w:rFonts w:hint="eastAsia"/>
        </w:rPr>
        <w:t>范数</w:t>
      </w:r>
      <w:bookmarkEnd w:id="82"/>
    </w:p>
    <w:p w:rsidR="00BC03F3" w:rsidRDefault="00591FFE" w:rsidP="00591FFE">
      <w:pPr>
        <w:pStyle w:val="a1"/>
        <w:ind w:firstLine="420"/>
      </w:pPr>
      <w:r>
        <w:rPr>
          <w:rFonts w:hint="eastAsia"/>
        </w:rPr>
        <w:t>定义：已知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上给定的向量范数，固定一个方阵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上连续，令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 w:hint="eastAsia"/>
          </w:rPr>
          <m:t>前提条件：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57B57">
        <w:rPr>
          <w:rFonts w:hint="eastAsia"/>
        </w:rPr>
        <w:t>。</w:t>
      </w:r>
    </w:p>
    <w:p w:rsidR="00BC03F3" w:rsidRDefault="00BC03F3" w:rsidP="00591FFE">
      <w:pPr>
        <w:pStyle w:val="a1"/>
        <w:ind w:firstLine="420"/>
      </w:pPr>
      <w:r>
        <w:rPr>
          <w:rFonts w:hint="eastAsia"/>
        </w:rPr>
        <w:t>即当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591FFE" w:rsidRDefault="00591FFE" w:rsidP="00591FFE">
      <w:pPr>
        <w:pStyle w:val="a1"/>
        <w:ind w:firstLine="420"/>
      </w:pPr>
      <w:r>
        <w:rPr>
          <w:rFonts w:hint="eastAsia"/>
        </w:rPr>
        <w:t>有以下性质：</w:t>
      </w:r>
    </w:p>
    <w:p w:rsidR="00591FFE" w:rsidRPr="00591FFE" w:rsidRDefault="005F1E7C" w:rsidP="00591FFE">
      <w:pPr>
        <w:pStyle w:val="a1"/>
        <w:ind w:firstLine="42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027E7C" w:rsidRDefault="00591FFE" w:rsidP="00E45F10">
      <w:pPr>
        <w:pStyle w:val="a1"/>
        <w:ind w:firstLine="420"/>
      </w:pPr>
      <w:r>
        <w:rPr>
          <w:rFonts w:hint="eastAsia"/>
        </w:rPr>
        <w:t>且</w:t>
      </w:r>
      <w:r w:rsidR="00E45F10">
        <w:rPr>
          <w:rFonts w:hint="eastAsia"/>
        </w:rPr>
        <w:t>满足矩阵范数的</w:t>
      </w:r>
      <w:r w:rsidR="00E45F10">
        <w:rPr>
          <w:rFonts w:hint="eastAsia"/>
        </w:rPr>
        <w:t>4</w:t>
      </w:r>
      <w:r w:rsidR="00032EFC">
        <w:rPr>
          <w:rFonts w:hint="eastAsia"/>
        </w:rPr>
        <w:t>个性质</w:t>
      </w:r>
      <w:r w:rsidR="00E45F10">
        <w:rPr>
          <w:rFonts w:hint="eastAsia"/>
        </w:rPr>
        <w:t>。</w:t>
      </w:r>
    </w:p>
    <w:p w:rsidR="00215C81" w:rsidRDefault="00215C81" w:rsidP="00E45F10">
      <w:pPr>
        <w:pStyle w:val="a1"/>
        <w:ind w:firstLine="420"/>
      </w:pPr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是方阵范数，记为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导出的“算子范数”。</w:t>
      </w:r>
    </w:p>
    <w:p w:rsidR="00065906" w:rsidRDefault="00065906" w:rsidP="00065906">
      <w:pPr>
        <w:pStyle w:val="a1"/>
        <w:ind w:firstLineChars="0" w:firstLine="0"/>
      </w:pP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性质证明：</w:t>
      </w:r>
    </w:p>
    <w:p w:rsidR="00065906" w:rsidRDefault="00065906" w:rsidP="00065906">
      <w:pPr>
        <w:pStyle w:val="a1"/>
        <w:ind w:firstLineChars="0" w:firstLine="0"/>
      </w:pPr>
      <w:r>
        <w:rPr>
          <w:rFonts w:hint="eastAsia"/>
        </w:rPr>
        <w:t>先证：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065906" w:rsidRDefault="00065906" w:rsidP="00065906">
      <w:pPr>
        <w:pStyle w:val="a1"/>
        <w:ind w:firstLineChars="0" w:firstLine="0"/>
      </w:pPr>
      <w:r>
        <w:tab/>
      </w:r>
      <w:r>
        <w:rPr>
          <w:rFonts w:hint="eastAsia"/>
        </w:rPr>
        <w:t>任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=1</m:t>
        </m:r>
      </m:oMath>
    </w:p>
    <w:p w:rsidR="00065906" w:rsidRDefault="0006590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AY</m:t>
            </m:r>
          </m:e>
        </m:d>
        <m:r>
          <w:rPr>
            <w:rFonts w:ascii="Cambria Math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F95F26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:rsidR="009C2DED" w:rsidRDefault="00F95F26" w:rsidP="00065906">
      <w:pPr>
        <w:pStyle w:val="a1"/>
        <w:ind w:firstLineChars="0" w:firstLine="0"/>
      </w:pPr>
      <w:r>
        <w:tab/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C2DED" w:rsidRDefault="009C2DED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hint="eastAsia"/>
        </w:rPr>
        <w:t xml:space="preserve"> </w:t>
      </w:r>
      <w:r w:rsidR="002A1C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A1C6D">
        <w:rPr>
          <w:rFonts w:hint="eastAsia"/>
        </w:rPr>
        <w:t>为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  <m:r>
              <w:rPr>
                <w:rFonts w:ascii="Cambria Math" w:hAnsi="Cambria Math"/>
              </w:rPr>
              <m:t>X</m:t>
            </m:r>
          </m:e>
        </m:d>
      </m:oMath>
      <w:r w:rsidR="002A1C6D">
        <w:rPr>
          <w:rFonts w:hint="eastAsia"/>
        </w:rPr>
        <w:t>取最大值对应的</w:t>
      </w:r>
      <m:oMath>
        <m:r>
          <w:rPr>
            <w:rFonts w:ascii="Cambria Math" w:hAnsi="Cambria Math"/>
          </w:rPr>
          <m:t>X</m:t>
        </m:r>
      </m:oMath>
    </w:p>
    <w:p w:rsidR="000E11B1" w:rsidRDefault="00305AA3" w:rsidP="00065906">
      <w:pPr>
        <w:pStyle w:val="a1"/>
        <w:ind w:firstLineChars="0" w:firstLine="0"/>
      </w:pPr>
      <w:proofErr w:type="gramStart"/>
      <w:r>
        <w:rPr>
          <w:rFonts w:hint="eastAsia"/>
        </w:rPr>
        <w:t>证性质</w:t>
      </w:r>
      <w:proofErr w:type="gramEnd"/>
      <w:r>
        <w:t>4</w:t>
      </w:r>
      <w:r>
        <w:rPr>
          <w:rFonts w:hint="eastAsia"/>
        </w:rPr>
        <w:t>：</w:t>
      </w:r>
    </w:p>
    <w:p w:rsidR="00305AA3" w:rsidRDefault="00305AA3" w:rsidP="00065906">
      <w:pPr>
        <w:pStyle w:val="a1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394FF6" w:rsidRDefault="00394FF6" w:rsidP="00065906">
      <w:pPr>
        <w:pStyle w:val="a1"/>
        <w:ind w:firstLineChars="0" w:firstLine="0"/>
      </w:pPr>
    </w:p>
    <w:p w:rsidR="00394FF6" w:rsidRDefault="00394FF6" w:rsidP="00065906">
      <w:pPr>
        <w:pStyle w:val="a1"/>
        <w:ind w:firstLineChars="0" w:firstLine="0"/>
      </w:pPr>
      <w:r>
        <w:rPr>
          <w:rFonts w:hint="eastAsia"/>
        </w:rPr>
        <w:lastRenderedPageBreak/>
        <w:t>常见的算子范数：</w:t>
      </w:r>
    </w:p>
    <w:p w:rsidR="00B26814" w:rsidRDefault="005F1E7C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26814">
        <w:rPr>
          <w:rFonts w:hint="eastAsia"/>
        </w:rPr>
        <w:t xml:space="preserve"> </w:t>
      </w:r>
      <w:r w:rsidR="00B26814">
        <w:t>(</w:t>
      </w:r>
      <w:r w:rsidR="00B26814">
        <w:rPr>
          <w:rFonts w:hint="eastAsia"/>
        </w:rPr>
        <w:t>列</w:t>
      </w:r>
      <w:r w:rsidR="00B26814">
        <w:t>)</w:t>
      </w:r>
    </w:p>
    <w:p w:rsidR="00394FF6" w:rsidRDefault="005F1E7C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394FF6">
        <w:rPr>
          <w:rFonts w:hint="eastAsia"/>
        </w:rPr>
        <w:t xml:space="preserve"> </w:t>
      </w:r>
      <w:r w:rsidR="00394FF6">
        <w:t>(</w:t>
      </w:r>
      <w:r w:rsidR="00394FF6">
        <w:rPr>
          <w:rFonts w:hint="eastAsia"/>
        </w:rPr>
        <w:t>行</w:t>
      </w:r>
      <w:r w:rsidR="00394FF6">
        <w:t>)</w:t>
      </w:r>
    </w:p>
    <w:p w:rsidR="00B26814" w:rsidRDefault="005F1E7C" w:rsidP="00FF66C2">
      <w:pPr>
        <w:pStyle w:val="a1"/>
        <w:numPr>
          <w:ilvl w:val="0"/>
          <w:numId w:val="6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31964">
        <w:rPr>
          <w:rFonts w:hint="eastAsia"/>
        </w:rPr>
        <w:t xml:space="preserve"> </w:t>
      </w:r>
      <w:r w:rsidR="00F31964">
        <w:t>(</w:t>
      </w:r>
      <w:proofErr w:type="gramStart"/>
      <w:r w:rsidR="00F31964">
        <w:rPr>
          <w:rFonts w:hint="eastAsia"/>
        </w:rPr>
        <w:t>最大奇值</w:t>
      </w:r>
      <w:proofErr w:type="gramEnd"/>
      <w:r w:rsidR="00B26814">
        <w:rPr>
          <w:rFonts w:hint="eastAsia"/>
        </w:rPr>
        <w:t>)</w:t>
      </w:r>
    </w:p>
    <w:p w:rsidR="00394FF6" w:rsidRDefault="00172DCA" w:rsidP="00172DCA">
      <w:pPr>
        <w:pStyle w:val="a1"/>
        <w:ind w:firstLineChars="0" w:firstLine="0"/>
      </w:pPr>
      <w:r>
        <w:rPr>
          <w:rFonts w:hint="eastAsia"/>
        </w:rPr>
        <w:t>注：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172DCA" w:rsidRPr="00172DCA" w:rsidRDefault="005F1E7C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</m:oMath>
      </m:oMathPara>
    </w:p>
    <w:p w:rsidR="00172DCA" w:rsidRPr="00172DCA" w:rsidRDefault="005F1E7C" w:rsidP="00172DCA">
      <w:pPr>
        <w:pStyle w:val="a1"/>
        <w:ind w:left="420" w:firstLineChars="0" w:firstLine="4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620EE" w:rsidRDefault="00172DCA" w:rsidP="003620EE">
      <w:pPr>
        <w:pStyle w:val="a1"/>
        <w:ind w:firstLineChars="0"/>
        <w:jc w:val="left"/>
      </w:pPr>
      <w:r>
        <w:rPr>
          <w:rFonts w:hint="eastAsia"/>
        </w:rPr>
        <w:t>一般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:rsidR="00CF6785" w:rsidRDefault="00CF6785" w:rsidP="003620EE">
      <w:pPr>
        <w:pStyle w:val="a1"/>
        <w:ind w:firstLineChars="0" w:firstLine="0"/>
      </w:pPr>
    </w:p>
    <w:p w:rsidR="003620EE" w:rsidRDefault="003620EE" w:rsidP="003620EE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最大奇值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="00CF6785">
        <w:rPr>
          <w:rFonts w:hint="eastAsia"/>
        </w:rPr>
        <w:t>，记为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0559D2" w:rsidRDefault="000559D2" w:rsidP="003620EE">
      <w:pPr>
        <w:pStyle w:val="a1"/>
        <w:ind w:firstLineChars="0" w:firstLine="0"/>
      </w:pPr>
      <w:r>
        <w:rPr>
          <w:rFonts w:hint="eastAsia"/>
        </w:rPr>
        <w:t>令长度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CF6785" w:rsidRDefault="00CF6785" w:rsidP="003620EE">
      <w:pPr>
        <w:pStyle w:val="a1"/>
        <w:ind w:firstLineChars="0" w:firstLine="0"/>
      </w:pPr>
      <w:r>
        <w:rPr>
          <w:rFonts w:hint="eastAsia"/>
        </w:rPr>
        <w:t>即证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最大值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条件：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A)X(</m:t>
        </m:r>
        <m:r>
          <m:rPr>
            <m:sty m:val="p"/>
          </m:rPr>
          <w:rPr>
            <w:rFonts w:ascii="Cambria Math" w:hAnsi="Cambria Math" w:hint="eastAsia"/>
          </w:rPr>
          <m:t>二次形</m:t>
        </m:r>
        <m:r>
          <w:rPr>
            <w:rFonts w:ascii="Cambria Math" w:hAnsi="Cambria Math"/>
          </w:rPr>
          <m:t>)</m:t>
        </m:r>
      </m:oMath>
    </w:p>
    <w:p w:rsidR="00CF6785" w:rsidRDefault="00CF6785" w:rsidP="003620EE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A≥0(</m:t>
        </m:r>
        <m:r>
          <m:rPr>
            <m:sty m:val="p"/>
          </m:rPr>
          <w:rPr>
            <w:rFonts w:ascii="Cambria Math" w:hAnsi="Cambria Math" w:hint="eastAsia"/>
          </w:rPr>
          <m:t>半正定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He</m:t>
        </m:r>
        <m:r>
          <m:rPr>
            <m:sty m:val="p"/>
          </m:rPr>
          <w:rPr>
            <w:rFonts w:ascii="Cambria Math" w:hAnsi="Cambria Math"/>
          </w:rPr>
          <m:t>rmite</m:t>
        </m:r>
        <m:r>
          <m:rPr>
            <m:sty m:val="p"/>
          </m:rPr>
          <w:rPr>
            <w:rFonts w:ascii="Cambria Math" w:hint="eastAsia"/>
          </w:rPr>
          <m:t>阵</m:t>
        </m:r>
        <m:r>
          <w:rPr>
            <w:rFonts w:ascii="Cambria Math" w:hAnsi="Cambria Math"/>
          </w:rPr>
          <m:t>)</m:t>
        </m:r>
      </m:oMath>
    </w:p>
    <w:p w:rsidR="00CF6785" w:rsidRDefault="003F35EA" w:rsidP="003620EE">
      <w:pPr>
        <w:pStyle w:val="a1"/>
        <w:ind w:firstLineChars="0" w:firstLine="0"/>
      </w:pPr>
      <w:r>
        <w:rPr>
          <w:rFonts w:hint="eastAsia"/>
        </w:rPr>
        <w:t>由</w:t>
      </w:r>
      <w:proofErr w:type="spellStart"/>
      <w:r w:rsidR="00CF6785">
        <w:rPr>
          <w:rFonts w:hint="eastAsia"/>
        </w:rPr>
        <w:t>He</w:t>
      </w:r>
      <w:r w:rsidR="00CF6785">
        <w:t>rmite</w:t>
      </w:r>
      <w:proofErr w:type="spellEnd"/>
      <w:r w:rsidR="00CF6785">
        <w:rPr>
          <w:rFonts w:hint="eastAsia"/>
        </w:rPr>
        <w:t>分解</w:t>
      </w:r>
      <w:r>
        <w:rPr>
          <w:rFonts w:hint="eastAsia"/>
        </w:rPr>
        <w:t>可知，存在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  <w:r>
        <w:rPr>
          <w:rFonts w:hint="eastAsia"/>
        </w:rPr>
        <w:t>Q</w:t>
      </w:r>
      <w:r>
        <w:rPr>
          <w:rFonts w:hint="eastAsia"/>
        </w:rPr>
        <w:t>：</w:t>
      </w:r>
    </w:p>
    <w:p w:rsidR="003F35EA" w:rsidRDefault="003F35EA" w:rsidP="003620EE">
      <w:pPr>
        <w:pStyle w:val="a1"/>
        <w:ind w:firstLineChars="0" w:firstLine="0"/>
        <w:rPr>
          <w:szCs w:val="28"/>
        </w:rPr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3F35EA" w:rsidRPr="00CF6785" w:rsidRDefault="003F35EA" w:rsidP="003620EE">
      <w:pPr>
        <w:pStyle w:val="a1"/>
        <w:ind w:firstLineChars="0" w:firstLine="0"/>
      </w:pPr>
      <w:r>
        <w:rPr>
          <w:szCs w:val="28"/>
        </w:rPr>
        <w:tab/>
      </w:r>
      <w:r>
        <w:rPr>
          <w:szCs w:val="28"/>
        </w:rPr>
        <w:tab/>
      </w:r>
      <w:proofErr w:type="gramStart"/>
      <w:r>
        <w:rPr>
          <w:rFonts w:hint="eastAsia"/>
          <w:szCs w:val="28"/>
        </w:rPr>
        <w:t>全体奇值</w:t>
      </w:r>
      <w:proofErr w:type="gramEnd"/>
      <m:oMath>
        <m:r>
          <m:rPr>
            <m:sty m:val="p"/>
          </m:rP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</m:t>
            </m:r>
          </m:e>
        </m:d>
        <m:r>
          <w:rPr>
            <w:rFonts w:ascii="Cambria Math" w:hAnsi="Cambria Math"/>
            <w:szCs w:val="28"/>
          </w:rPr>
          <m:t>={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szCs w:val="28"/>
          </w:rPr>
          <m:t>,…,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  <w:szCs w:val="28"/>
          </w:rPr>
          <m:t>}</m:t>
        </m:r>
      </m:oMath>
    </w:p>
    <w:p w:rsidR="003F35EA" w:rsidRDefault="003F35EA" w:rsidP="00EF0A67">
      <w:pPr>
        <w:pStyle w:val="a1"/>
        <w:ind w:firstLineChars="0" w:firstLine="0"/>
      </w:pPr>
      <w:r>
        <w:rPr>
          <w:rFonts w:hint="eastAsia"/>
        </w:rPr>
        <w:t>由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阵保长性质可知：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QX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F35EA" w:rsidRDefault="003F35EA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QY=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 xml:space="preserve">Y </m:t>
        </m:r>
        <m:r>
          <m:rPr>
            <m:sty m:val="p"/>
          </m:rPr>
          <w:rPr>
            <w:rFonts w:ascii="Cambria Math" w:hAnsi="Cambria Math"/>
          </w:rPr>
          <m:t>(X=QY)</m:t>
        </m:r>
      </m:oMath>
    </w:p>
    <w:p w:rsidR="00EF0A67" w:rsidRDefault="00EF0A67" w:rsidP="003620EE">
      <w:pPr>
        <w:pStyle w:val="a1"/>
        <w:ind w:firstLineChars="0" w:firstLine="0"/>
        <w:rPr>
          <w:szCs w:val="28"/>
        </w:rPr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EF0A67" w:rsidRDefault="00EF0A67" w:rsidP="003620EE">
      <w:pPr>
        <w:pStyle w:val="a1"/>
        <w:ind w:firstLineChars="0" w:firstLine="0"/>
      </w:pPr>
      <w:r>
        <w:rPr>
          <w:szCs w:val="28"/>
        </w:rP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F0A67" w:rsidRDefault="00EF0A67" w:rsidP="003620E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X</m:t>
        </m:r>
      </m:oMath>
      <w:r w:rsidR="007F1854">
        <w:rPr>
          <w:rFonts w:hint="eastAsia"/>
        </w:rPr>
        <w:t>取最大值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916206" w:rsidRDefault="00916206" w:rsidP="003620EE">
      <w:pPr>
        <w:pStyle w:val="a1"/>
        <w:ind w:firstLineChars="0" w:firstLine="0"/>
      </w:pPr>
      <w:r>
        <w:tab/>
      </w:r>
      <w:r>
        <w:rPr>
          <w:rFonts w:hint="eastAsia"/>
        </w:rPr>
        <w:t>所以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rad>
      </m:oMath>
    </w:p>
    <w:p w:rsidR="00296228" w:rsidRDefault="00296228" w:rsidP="003620EE">
      <w:pPr>
        <w:pStyle w:val="a1"/>
        <w:ind w:firstLineChars="0" w:firstLine="0"/>
      </w:pPr>
    </w:p>
    <w:p w:rsidR="00296228" w:rsidRPr="00E61A55" w:rsidRDefault="00296228" w:rsidP="00296228">
      <w:pPr>
        <w:pStyle w:val="a1"/>
        <w:ind w:firstLineChars="0" w:firstLine="0"/>
      </w:pPr>
      <w:r>
        <w:rPr>
          <w:rFonts w:hint="eastAsia"/>
        </w:rPr>
        <w:t>单位阵范数性质：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算子范数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由定义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=1(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=1)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推论：若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>，则为非算子范数</w:t>
      </w:r>
    </w:p>
    <w:p w:rsidR="00296228" w:rsidRDefault="00296228" w:rsidP="00296228">
      <w:pPr>
        <w:pStyle w:val="a1"/>
        <w:numPr>
          <w:ilvl w:val="0"/>
          <w:numId w:val="63"/>
        </w:numPr>
        <w:ind w:firstLineChars="0"/>
      </w:pPr>
      <w:r>
        <w:rPr>
          <w:rFonts w:hint="eastAsia"/>
        </w:rPr>
        <w:t>对于其它方阵范数，必有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≥1</m:t>
        </m:r>
      </m:oMath>
    </w:p>
    <w:p w:rsidR="00296228" w:rsidRDefault="00296228" w:rsidP="00296228">
      <w:pPr>
        <w:pStyle w:val="a1"/>
        <w:ind w:left="840"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w:r>
        <w:t>:</w:t>
      </w:r>
      <m:oMath>
        <m:r>
          <m:rPr>
            <m:sty m:val="p"/>
          </m:rPr>
          <w:rPr>
            <w:rFonts w:ascii="Cambria Math" w:hAnsi="Cambria Math"/>
          </w:rPr>
          <m:t xml:space="preserve"> 1=ρ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</w:p>
    <w:p w:rsidR="00296228" w:rsidRDefault="00296228" w:rsidP="003620EE">
      <w:pPr>
        <w:pStyle w:val="a1"/>
        <w:ind w:firstLineChars="0" w:firstLine="0"/>
      </w:pPr>
    </w:p>
    <w:p w:rsidR="00E61A55" w:rsidRDefault="0043297D" w:rsidP="00E61A55">
      <w:pPr>
        <w:pStyle w:val="3"/>
        <w:spacing w:before="156" w:after="156"/>
      </w:pPr>
      <w:bookmarkStart w:id="83" w:name="_Toc533424837"/>
      <w:r>
        <w:rPr>
          <w:rFonts w:hint="eastAsia"/>
        </w:rPr>
        <w:t>小范数定理</w:t>
      </w:r>
      <w:bookmarkEnd w:id="83"/>
    </w:p>
    <w:p w:rsidR="00E61A55" w:rsidRDefault="00E61A55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上已知的方阵范数，</w:t>
      </w:r>
      <w:r>
        <w:rPr>
          <w:rFonts w:hint="eastAsia"/>
        </w:rPr>
        <w:t>P</w:t>
      </w:r>
      <w:r>
        <w:rPr>
          <w:rFonts w:hint="eastAsia"/>
        </w:rPr>
        <w:t>为可逆阵，</w:t>
      </w:r>
    </w:p>
    <w:p w:rsidR="00E61A55" w:rsidRDefault="00E61A55" w:rsidP="005C7D6D">
      <w:pPr>
        <w:pStyle w:val="a1"/>
        <w:ind w:firstLineChars="0"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PAP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3D3FAC" w:rsidRDefault="003D3FAC" w:rsidP="005C7D6D">
      <w:pPr>
        <w:pStyle w:val="a1"/>
        <w:ind w:firstLineChars="0" w:firstLine="420"/>
      </w:pP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上一个新范数，满足条件</w:t>
      </w:r>
      <w:r>
        <w:rPr>
          <w:rFonts w:hint="eastAsia"/>
        </w:rPr>
        <w:t>1~</w:t>
      </w:r>
      <w:r>
        <w:t>4</w:t>
      </w:r>
    </w:p>
    <w:p w:rsidR="005C7D6D" w:rsidRDefault="005C7D6D" w:rsidP="00E61A55">
      <w:pPr>
        <w:pStyle w:val="a1"/>
        <w:ind w:firstLineChars="0" w:firstLine="0"/>
      </w:pPr>
    </w:p>
    <w:p w:rsidR="005C7D6D" w:rsidRDefault="005C7D6D" w:rsidP="00E61A55">
      <w:pPr>
        <w:pStyle w:val="a1"/>
        <w:ind w:firstLineChars="0" w:firstLine="0"/>
      </w:pPr>
      <w:r>
        <w:rPr>
          <w:rFonts w:hint="eastAsia"/>
        </w:rPr>
        <w:t>证明条件</w:t>
      </w:r>
      <w:r>
        <w:rPr>
          <w:rFonts w:hint="eastAsia"/>
        </w:rPr>
        <w:t>3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5C7D6D" w:rsidRDefault="005C7D6D" w:rsidP="00E61A55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(A+B)P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rPr>
          <w:rFonts w:hint="eastAsia"/>
        </w:rPr>
        <w:t>证明条件</w:t>
      </w:r>
      <w: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6C7CEB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(AB)P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AP)(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BP)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BP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lastRenderedPageBreak/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:rsidR="006C7CEB" w:rsidRDefault="006C7CEB" w:rsidP="00E61A55">
      <w:pPr>
        <w:pStyle w:val="a1"/>
        <w:ind w:firstLineChars="0" w:firstLine="0"/>
      </w:pPr>
    </w:p>
    <w:p w:rsidR="00296228" w:rsidRDefault="00296228" w:rsidP="00E61A55">
      <w:pPr>
        <w:pStyle w:val="a1"/>
        <w:ind w:firstLineChars="0" w:firstLine="0"/>
      </w:pPr>
      <w:r w:rsidRPr="0043297D">
        <w:rPr>
          <w:rFonts w:hint="eastAsia"/>
          <w:b/>
        </w:rPr>
        <w:t>小范数定理</w:t>
      </w:r>
      <w:r>
        <w:rPr>
          <w:rFonts w:hint="eastAsia"/>
        </w:rPr>
        <w:t>：</w:t>
      </w:r>
    </w:p>
    <w:p w:rsidR="00296228" w:rsidRDefault="00296228" w:rsidP="00E61A55">
      <w:pPr>
        <w:pStyle w:val="a1"/>
        <w:ind w:firstLineChars="0" w:firstLine="0"/>
      </w:pPr>
      <w:r>
        <w:tab/>
      </w:r>
      <w:r>
        <w:rPr>
          <w:rFonts w:hint="eastAsia"/>
        </w:rPr>
        <w:t>固定一个方阵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与小正数</w:t>
      </w:r>
      <m:oMath>
        <m:r>
          <m:rPr>
            <m:sty m:val="p"/>
          </m:rPr>
          <w:rPr>
            <w:rFonts w:ascii="Cambria Math" w:hAnsi="Cambria Math"/>
          </w:rPr>
          <m:t>ε&gt;0</m:t>
        </m:r>
      </m:oMath>
      <w:r>
        <w:rPr>
          <w:rFonts w:hint="eastAsia"/>
        </w:rPr>
        <w:t>，则存在一个方阵范数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</m:oMath>
      <w:r>
        <w:rPr>
          <w:rFonts w:hint="eastAsia"/>
        </w:rPr>
        <w:t>，使得：</w:t>
      </w:r>
    </w:p>
    <w:p w:rsidR="00296228" w:rsidRPr="004930DF" w:rsidRDefault="005F1E7C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sub>
          </m:sSub>
          <m:r>
            <w:rPr>
              <w:rFonts w:ascii="Cambria Math" w:hAnsi="Cambria Math"/>
              <w:szCs w:val="28"/>
            </w:rPr>
            <m:t>≤</m:t>
          </m:r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:rsidR="004930DF" w:rsidRDefault="00A650DD" w:rsidP="00E61A55">
      <w:pPr>
        <w:pStyle w:val="a1"/>
        <w:ind w:firstLineChars="0" w:firstLine="0"/>
      </w:pPr>
      <w:r>
        <w:rPr>
          <w:rFonts w:hint="eastAsia"/>
        </w:rPr>
        <w:t>证明：</w:t>
      </w:r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tab/>
      </w:r>
      <w:r>
        <w:rPr>
          <w:rFonts w:hint="eastAsia"/>
        </w:rPr>
        <w:t>由</w:t>
      </w:r>
      <w:r w:rsidR="00945C7F">
        <w:rPr>
          <w:rFonts w:hint="eastAsia"/>
        </w:rPr>
        <w:t>Jo</w:t>
      </w:r>
      <w:r w:rsidR="00945C7F">
        <w:t>rdan</w:t>
      </w:r>
      <w:r w:rsidR="00945C7F">
        <w:rPr>
          <w:rFonts w:hint="eastAsia"/>
        </w:rPr>
        <w:t>形</w:t>
      </w:r>
      <w:r>
        <w:rPr>
          <w:rFonts w:hint="eastAsia"/>
        </w:rPr>
        <w:t>可知：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*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Cs w:val="28"/>
          </w:rPr>
          <m:t>(</m:t>
        </m:r>
        <m:r>
          <m:rPr>
            <m:sty m:val="p"/>
          </m:rPr>
          <w:rPr>
            <w:rFonts w:ascii="Cambria Math" w:hAnsi="Cambria Math" w:hint="eastAsia"/>
            <w:szCs w:val="28"/>
          </w:rPr>
          <m:t>双线上三角</m:t>
        </m:r>
        <m:r>
          <m:rPr>
            <m:sty m:val="p"/>
          </m:rPr>
          <w:rPr>
            <w:rFonts w:ascii="Cambria Math" w:hAnsi="Cambria Math"/>
            <w:szCs w:val="28"/>
          </w:rPr>
          <m:t>,*</m:t>
        </m:r>
        <m:r>
          <m:rPr>
            <m:sty m:val="p"/>
          </m:rPr>
          <w:rPr>
            <w:rFonts w:ascii="Cambria Math" w:hAnsi="Cambria Math" w:hint="eastAsia"/>
            <w:szCs w:val="28"/>
          </w:rPr>
          <m:t>为</m:t>
        </m:r>
        <m:r>
          <m:rPr>
            <m:sty m:val="p"/>
          </m:rPr>
          <w:rPr>
            <w:rFonts w:ascii="Cambria Math" w:hAnsi="Cambria Math"/>
            <w:szCs w:val="28"/>
          </w:rPr>
          <m:t>1</m:t>
        </m:r>
        <m:r>
          <m:rPr>
            <m:sty m:val="p"/>
          </m:rPr>
          <w:rPr>
            <w:rFonts w:ascii="Cambria Math" w:hAnsi="Cambria Math" w:hint="eastAsia"/>
            <w:szCs w:val="28"/>
          </w:rPr>
          <m:t>或</m:t>
        </m:r>
        <m:r>
          <m:rPr>
            <m:sty m:val="p"/>
          </m:rPr>
          <w:rPr>
            <w:rFonts w:ascii="Cambria Math" w:hAnsi="Cambria Math"/>
            <w:szCs w:val="28"/>
          </w:rPr>
          <m:t>0</m:t>
        </m:r>
        <m:r>
          <w:rPr>
            <w:rFonts w:ascii="Cambria Math" w:hAnsi="Cambria Math"/>
            <w:szCs w:val="28"/>
          </w:rPr>
          <m:t>)</m:t>
        </m:r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令</w:t>
      </w:r>
      <m:oMath>
        <m:r>
          <m:rPr>
            <m:sty m:val="p"/>
          </m:rPr>
          <w:rPr>
            <w:rFonts w:ascii="Cambria Math" w:hAnsi="Cambria Math"/>
            <w:szCs w:val="28"/>
          </w:rPr>
          <m:t>D</m:t>
        </m:r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mr>
            </m:m>
          </m:e>
        </m:d>
      </m:oMath>
    </w:p>
    <w:p w:rsidR="00A650DD" w:rsidRDefault="00A650DD" w:rsidP="00E61A55">
      <w:pPr>
        <w:pStyle w:val="a1"/>
        <w:ind w:firstLineChars="0" w:firstLine="0"/>
        <w:rPr>
          <w:szCs w:val="28"/>
        </w:rPr>
      </w:pPr>
      <w:r>
        <w:rPr>
          <w:szCs w:val="28"/>
        </w:rPr>
        <w:tab/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BD</m:t>
        </m:r>
        <m:r>
          <w:rPr>
            <w:rFonts w:ascii="Cambria Math" w:hAnsi="Cambria Math" w:hint="eastAsia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MS Gothic" w:eastAsia="MS Gothic" w:hAnsi="MS Gothic" w:cs="MS Gothic" w:hint="eastAsia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⋮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*ε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⋱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90205D" w:rsidRDefault="0090205D" w:rsidP="00E61A55">
      <w:pPr>
        <w:pStyle w:val="a1"/>
        <w:ind w:firstLineChars="0" w:firstLine="0"/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W=PD(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0205D" w:rsidRDefault="0090205D" w:rsidP="00E61A55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AW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BD</m:t>
                </m:r>
              </m:e>
            </m:d>
          </m:e>
          <m:sub>
            <m:r>
              <w:rPr>
                <w:rFonts w:ascii="Cambria Math" w:hAnsi="Cambria Math"/>
                <w:szCs w:val="28"/>
              </w:rPr>
              <m:t>∞</m:t>
            </m:r>
          </m:sub>
        </m:sSub>
        <m:r>
          <w:rPr>
            <w:rFonts w:ascii="Cambria Math" w:hAnsi="Cambria Math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+</m:t>
        </m:r>
        <m:r>
          <m:rPr>
            <m:sty m:val="p"/>
          </m:rPr>
          <w:rPr>
            <w:rFonts w:ascii="Cambria Math" w:hAnsi="Cambria Math"/>
          </w:rPr>
          <m:t>ε=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:rsidR="0043297D" w:rsidRDefault="0043297D" w:rsidP="00E61A55">
      <w:pPr>
        <w:pStyle w:val="a1"/>
        <w:ind w:firstLineChars="0" w:firstLine="0"/>
      </w:pP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推论：若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，则存在小范数，使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。</w:t>
      </w:r>
    </w:p>
    <w:p w:rsidR="0043297D" w:rsidRDefault="0043297D" w:rsidP="00E61A55">
      <w:pPr>
        <w:pStyle w:val="a1"/>
        <w:ind w:firstLineChars="0" w:firstLine="0"/>
      </w:pPr>
      <w:r>
        <w:rPr>
          <w:rFonts w:hint="eastAsia"/>
        </w:rPr>
        <w:t>证明：令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43297D" w:rsidRDefault="0043297D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则存在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  <w:szCs w:val="28"/>
          </w:rPr>
          <m:t>≤</m:t>
        </m:r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+</m:t>
            </m:r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&lt;1</m:t>
        </m:r>
      </m:oMath>
    </w:p>
    <w:p w:rsidR="00B9746B" w:rsidRDefault="00B9746B" w:rsidP="00B8235B">
      <w:pPr>
        <w:pStyle w:val="a1"/>
        <w:ind w:firstLineChars="0" w:firstLine="0"/>
        <w:rPr>
          <w:b/>
        </w:rPr>
      </w:pPr>
    </w:p>
    <w:p w:rsidR="00B8235B" w:rsidRDefault="00B8235B" w:rsidP="00B8235B">
      <w:pPr>
        <w:pStyle w:val="a1"/>
        <w:ind w:firstLineChars="0" w:firstLine="0"/>
      </w:pPr>
      <w:r w:rsidRPr="00B8235B">
        <w:rPr>
          <w:rFonts w:hint="eastAsia"/>
          <w:b/>
        </w:rPr>
        <w:t>条件数定义：</w:t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>
        <w:rPr>
          <w:rFonts w:hint="eastAsia"/>
        </w:rPr>
        <w:t>(</w:t>
      </w:r>
      <w:r>
        <w:t>A</w:t>
      </w:r>
      <w:r>
        <w:rPr>
          <w:rFonts w:hint="eastAsia"/>
        </w:rPr>
        <w:t>可逆</w:t>
      </w:r>
      <w:r>
        <w:t>)</w:t>
      </w:r>
    </w:p>
    <w:p w:rsidR="00B8235B" w:rsidRPr="00B8235B" w:rsidRDefault="00B8235B" w:rsidP="00B8235B">
      <w:pPr>
        <w:pStyle w:val="a1"/>
        <w:ind w:firstLineChars="0" w:firstLine="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≥1</m:t>
        </m:r>
      </m:oMath>
    </w:p>
    <w:p w:rsidR="001B344E" w:rsidRPr="00F913F4" w:rsidRDefault="00B9746B" w:rsidP="00E61A55">
      <w:pPr>
        <w:pStyle w:val="2"/>
        <w:spacing w:before="156" w:after="156"/>
      </w:pPr>
      <w:bookmarkStart w:id="84" w:name="_Toc533424838"/>
      <w:r>
        <w:rPr>
          <w:rFonts w:hint="eastAsia"/>
        </w:rPr>
        <w:t>矩阵级数</w:t>
      </w:r>
      <w:bookmarkEnd w:id="84"/>
    </w:p>
    <w:p w:rsidR="00231273" w:rsidRDefault="00231273" w:rsidP="00E61A55">
      <w:pPr>
        <w:pStyle w:val="a1"/>
        <w:ind w:firstLineChars="0" w:firstLine="0"/>
      </w:pPr>
      <w:r>
        <w:rPr>
          <w:rFonts w:hint="eastAsia"/>
        </w:rPr>
        <w:t>设方阵序列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n*n</m:t>
            </m:r>
          </m:sup>
        </m:sSup>
      </m:oMath>
      <w:r>
        <w:rPr>
          <w:rFonts w:hint="eastAsia"/>
        </w:rPr>
        <w:t>，记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n*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，</w:t>
      </w:r>
    </w:p>
    <w:p w:rsidR="00231273" w:rsidRPr="00231273" w:rsidRDefault="005F1E7C" w:rsidP="00E61A55">
      <w:pPr>
        <w:pStyle w:val="a1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b>
              <m:r>
                <w:rPr>
                  <w:rFonts w:ascii="Cambria Math" w:hAnsi="Cambria Math"/>
                </w:rPr>
                <m:t>n*</m:t>
              </m:r>
              <m:r>
                <w:rPr>
                  <w:rFonts w:ascii="Cambria Math" w:hAnsi="Cambria Math" w:hint="eastAsia"/>
                </w:rPr>
                <m:t>n</m:t>
              </m:r>
            </m:sub>
          </m:sSub>
        </m:oMath>
      </m:oMathPara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若</w:t>
      </w:r>
      <w:r w:rsidR="00231273">
        <w:rPr>
          <w:rFonts w:hint="eastAsia"/>
        </w:rPr>
        <w:t>矩阵级数：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+…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231273" w:rsidRDefault="00146FB8" w:rsidP="00E61A55">
      <w:pPr>
        <w:pStyle w:val="a1"/>
        <w:ind w:firstLineChars="0" w:firstLine="0"/>
      </w:pPr>
      <w:r>
        <w:rPr>
          <w:rFonts w:hint="eastAsia"/>
        </w:rPr>
        <w:t>则</w:t>
      </w:r>
      <w:r w:rsidR="00231273">
        <w:rPr>
          <w:rFonts w:hint="eastAsia"/>
        </w:rPr>
        <w:t>部分和：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E56F1">
        <w:rPr>
          <w:rFonts w:hint="eastAsia"/>
        </w:rPr>
        <w:t xml:space="preserve"> </w:t>
      </w:r>
      <w:r w:rsidR="00CE56F1">
        <w:tab/>
      </w:r>
      <w:r w:rsidR="00CE56F1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P→∞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func>
        <m:r>
          <w:rPr>
            <w:rFonts w:ascii="Cambria Math" w:hAnsi="Cambria Math"/>
          </w:rPr>
          <m:t>=S=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n*n</m:t>
            </m:r>
          </m:sub>
        </m:sSub>
      </m:oMath>
    </w:p>
    <w:p w:rsidR="008B0858" w:rsidRPr="00826FED" w:rsidRDefault="008B0858" w:rsidP="00E61A55">
      <w:pPr>
        <w:pStyle w:val="a1"/>
        <w:ind w:firstLineChars="0" w:firstLine="0"/>
      </w:pPr>
      <w:r>
        <w:rPr>
          <w:rFonts w:hint="eastAsia"/>
        </w:rPr>
        <w:t>若每个级数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收敛</m:t>
                </m:r>
              </m:e>
            </m:groupChr>
          </m:e>
        </m:box>
        <m:r>
          <w:rPr>
            <w:rFonts w:ascii="Cambria Math" w:hAnsi="Cambria Math"/>
          </w:rPr>
          <m:t>S</m:t>
        </m:r>
      </m:oMath>
    </w:p>
    <w:p w:rsidR="00826FED" w:rsidRDefault="00826FED" w:rsidP="00E61A55">
      <w:pPr>
        <w:pStyle w:val="a1"/>
        <w:ind w:firstLineChars="0" w:firstLine="0"/>
      </w:pPr>
      <w:r>
        <w:rPr>
          <w:rFonts w:hint="eastAsia"/>
        </w:rPr>
        <w:t>注：</w:t>
      </w:r>
      <w:r w:rsidRPr="00EB0B46">
        <w:rPr>
          <w:rFonts w:hint="eastAsia"/>
          <w:b/>
        </w:rPr>
        <w:t>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bi"/>
          </m:rPr>
          <w:rPr>
            <w:rFonts w:ascii="Cambria Math" w:hAnsi="Cambria Math"/>
          </w:rPr>
          <m:t>&lt;∞</m:t>
        </m:r>
      </m:oMath>
      <w:r w:rsidRPr="00EB0B46">
        <w:rPr>
          <w:rFonts w:hint="eastAsia"/>
          <w:b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 w:rsidRPr="00EB0B46">
        <w:rPr>
          <w:rFonts w:hint="eastAsia"/>
          <w:b/>
        </w:rPr>
        <w:t>收敛</w:t>
      </w:r>
    </w:p>
    <w:p w:rsidR="001B344E" w:rsidRDefault="001B344E" w:rsidP="00E61A55">
      <w:pPr>
        <w:pStyle w:val="a1"/>
        <w:ind w:firstLineChars="0" w:firstLine="0"/>
      </w:pPr>
    </w:p>
    <w:p w:rsidR="001B344E" w:rsidRDefault="001B344E" w:rsidP="00E61A55">
      <w:pPr>
        <w:pStyle w:val="a1"/>
        <w:ind w:firstLineChars="0" w:firstLine="0"/>
      </w:pPr>
      <w:r>
        <w:rPr>
          <w:rFonts w:hint="eastAsia"/>
        </w:rPr>
        <w:t>引理：若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1B344E" w:rsidRDefault="001B344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即“绝对收敛，必收敛”</w:t>
      </w:r>
    </w:p>
    <w:p w:rsidR="00CD19FB" w:rsidRDefault="00CD19FB" w:rsidP="00E61A55">
      <w:pPr>
        <w:pStyle w:val="a1"/>
        <w:ind w:firstLineChars="0" w:firstLine="0"/>
      </w:pPr>
      <w:r>
        <w:rPr>
          <w:rFonts w:hint="eastAsia"/>
        </w:rPr>
        <w:t>证明：</w:t>
      </w:r>
      <w:proofErr w:type="gramStart"/>
      <w:r>
        <w:rPr>
          <w:rFonts w:hint="eastAsia"/>
        </w:rPr>
        <w:t>只要证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个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都绝对收敛</w:t>
      </w:r>
    </w:p>
    <w:p w:rsidR="00E87A23" w:rsidRDefault="00E87A23" w:rsidP="00E61A55">
      <w:pPr>
        <w:pStyle w:val="a1"/>
        <w:ind w:firstLineChars="0" w:firstLine="0"/>
      </w:pPr>
      <w:r>
        <w:tab/>
      </w:r>
      <w:r>
        <w:tab/>
      </w:r>
      <w:r w:rsidR="00C81EE5">
        <w:rPr>
          <w:rFonts w:hint="eastAsia"/>
        </w:rPr>
        <w:t>取</w:t>
      </w:r>
      <w:r w:rsidR="00C81EE5">
        <w:rPr>
          <w:rFonts w:hint="eastAsia"/>
        </w:rPr>
        <w:t>M</w:t>
      </w:r>
      <w:r w:rsidR="00C81EE5">
        <w:rPr>
          <w:rFonts w:hint="eastAsia"/>
        </w:rPr>
        <w:t>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</m:nary>
      </m:oMath>
    </w:p>
    <w:p w:rsidR="00CC2740" w:rsidRPr="00CC2740" w:rsidRDefault="00C81EE5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等价性：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:rsidR="00C81EE5" w:rsidRPr="00CC2740" w:rsidRDefault="00CC2740" w:rsidP="00CC2740">
      <w:pPr>
        <w:pStyle w:val="a1"/>
        <w:ind w:left="840" w:firstLineChars="0" w:firstLine="4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nary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收敛</m:t>
          </m:r>
          <m:r>
            <w:rPr>
              <w:rFonts w:ascii="Cambria Math" w:hAnsi="Cambria Math"/>
            </w:rPr>
            <m:t>)</m:t>
          </m:r>
        </m:oMath>
      </m:oMathPara>
    </w:p>
    <w:p w:rsidR="00C81EE5" w:rsidRP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+…</m:t>
        </m:r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81EE5" w:rsidRDefault="00C81EE5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nary>
      </m:oMath>
      <w:r w:rsidR="00CC2740">
        <w:rPr>
          <w:rFonts w:hint="eastAsia"/>
        </w:rPr>
        <w:t>收敛</w:t>
      </w:r>
    </w:p>
    <w:p w:rsidR="00CC2740" w:rsidRDefault="00CC2740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每个级数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CC2740" w:rsidRDefault="00CC2740" w:rsidP="00E61A55">
      <w:pPr>
        <w:pStyle w:val="a1"/>
        <w:ind w:firstLineChars="0" w:firstLine="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</m:e>
            </m:d>
          </m:e>
        </m:nary>
      </m:oMath>
      <w:r>
        <w:rPr>
          <w:rFonts w:hint="eastAsia"/>
        </w:rPr>
        <w:t>收敛</w:t>
      </w:r>
    </w:p>
    <w:p w:rsidR="005D3437" w:rsidRDefault="005D3437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收敛</w:t>
      </w:r>
    </w:p>
    <w:p w:rsidR="00EB10AD" w:rsidRDefault="00EB10AD" w:rsidP="00E61A55">
      <w:pPr>
        <w:pStyle w:val="a1"/>
        <w:ind w:firstLineChars="0" w:firstLine="0"/>
      </w:pPr>
    </w:p>
    <w:p w:rsidR="007A7FFD" w:rsidRDefault="00EB10AD" w:rsidP="007A7FFD">
      <w:pPr>
        <w:pStyle w:val="a1"/>
        <w:ind w:firstLineChars="0" w:firstLine="0"/>
        <w:rPr>
          <w:b/>
        </w:rPr>
      </w:pPr>
      <w:r w:rsidRPr="00231273">
        <w:rPr>
          <w:rFonts w:hint="eastAsia"/>
          <w:b/>
        </w:rPr>
        <w:t>牛曼公式：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=I+A+…+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(</w:t>
      </w:r>
      <w:r>
        <w:rPr>
          <w:rFonts w:hint="eastAsia"/>
        </w:rPr>
        <w:t>收敛</w:t>
      </w:r>
      <w:r>
        <w:t>)</w:t>
      </w:r>
    </w:p>
    <w:p w:rsidR="002F28D3" w:rsidRPr="002F28D3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m:oMath>
        <m:r>
          <m:rPr>
            <m:sty m:val="p"/>
          </m:rPr>
          <w:rPr>
            <w:rFonts w:ascii="Cambria Math" w:hAnsi="Cambria Math" w:hint="eastAsia"/>
          </w:rPr>
          <m:t>某个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m:rPr>
            <m:sty m:val="bi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:rsidR="002F28D3" w:rsidRPr="007A7FFD" w:rsidRDefault="002F28D3" w:rsidP="0048327F">
      <w:pPr>
        <w:pStyle w:val="a1"/>
        <w:numPr>
          <w:ilvl w:val="0"/>
          <w:numId w:val="64"/>
        </w:numPr>
        <w:ind w:firstLineChars="0"/>
        <w:rPr>
          <w:b/>
        </w:rPr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发散</w:t>
      </w:r>
    </w:p>
    <w:p w:rsidR="00EB10AD" w:rsidRDefault="00EB10AD" w:rsidP="00E61A55">
      <w:pPr>
        <w:pStyle w:val="a1"/>
        <w:ind w:firstLineChars="0" w:firstLine="0"/>
      </w:pPr>
    </w:p>
    <w:p w:rsidR="007A7FFD" w:rsidRDefault="007A7FFD" w:rsidP="00E61A55">
      <w:pPr>
        <w:pStyle w:val="a1"/>
        <w:ind w:firstLineChars="0" w:firstLine="0"/>
      </w:pPr>
      <w:r>
        <w:rPr>
          <w:rFonts w:hint="eastAsia"/>
        </w:rPr>
        <w:t>证明：</w:t>
      </w:r>
      <w:r w:rsidR="000E4F88">
        <w:rPr>
          <w:rFonts w:hint="eastAsia"/>
        </w:rPr>
        <w:t>若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，则存在小范数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 w:hint="eastAsia"/>
          </w:rPr>
          <m:t>=b</m:t>
        </m:r>
        <m:r>
          <w:rPr>
            <w:rFonts w:ascii="Cambria Math" w:hAnsi="Cambria Math"/>
          </w:rPr>
          <m:t>&lt;1</m:t>
        </m:r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ε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hAnsi="Cambria Math"/>
                  </w:rPr>
                  <m:t>ε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/>
          </w:rPr>
          <m:t>(0&lt;b&lt;1)</m:t>
        </m:r>
      </m:oMath>
      <w:r>
        <w:rPr>
          <w:rFonts w:hint="eastAsia"/>
        </w:rPr>
        <w:t>收敛</w:t>
      </w:r>
    </w:p>
    <w:p w:rsidR="000E4F88" w:rsidRDefault="000E4F88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</w:t>
      </w:r>
      <w:r>
        <w:rPr>
          <w:rFonts w:hint="eastAsia"/>
        </w:rPr>
        <w:t>(</w:t>
      </w:r>
      <w:r>
        <w:rPr>
          <w:rFonts w:hint="eastAsia"/>
        </w:rPr>
        <w:t>绝对收敛引理</w:t>
      </w:r>
      <w:r>
        <w:t>)</w:t>
      </w:r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令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S-SA</m:t>
        </m:r>
      </m:oMath>
    </w:p>
    <w:p w:rsidR="00AE5BAE" w:rsidRPr="00AE5BAE" w:rsidRDefault="00AE5BAE" w:rsidP="00E61A55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I+A+…+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+…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</m:oMath>
    </w:p>
    <w:p w:rsidR="00AE5BAE" w:rsidRDefault="00AE5BAE" w:rsidP="00E61A55">
      <w:pPr>
        <w:pStyle w:val="a1"/>
        <w:ind w:firstLineChars="0" w:firstLine="0"/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AE5BAE" w:rsidRDefault="00AE5BAE" w:rsidP="00E61A55">
      <w:pPr>
        <w:pStyle w:val="a1"/>
        <w:ind w:firstLineChars="0" w:firstLine="0"/>
      </w:pPr>
    </w:p>
    <w:p w:rsidR="002818EE" w:rsidRDefault="002818EE" w:rsidP="00E61A55">
      <w:pPr>
        <w:pStyle w:val="a1"/>
        <w:ind w:firstLineChars="0" w:firstLine="0"/>
      </w:pPr>
      <w:r>
        <w:rPr>
          <w:rFonts w:hint="eastAsia"/>
        </w:rPr>
        <w:t>注：若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≥1</m:t>
        </m:r>
      </m:oMath>
      <w:r>
        <w:rPr>
          <w:rFonts w:hint="eastAsia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不收敛</w:t>
      </w:r>
    </w:p>
    <w:p w:rsidR="00D924C9" w:rsidRDefault="00D924C9" w:rsidP="00E61A55">
      <w:pPr>
        <w:pStyle w:val="a1"/>
        <w:ind w:firstLineChars="0" w:firstLine="0"/>
      </w:pPr>
      <w:r>
        <w:rPr>
          <w:rFonts w:hint="eastAsia"/>
        </w:rPr>
        <w:lastRenderedPageBreak/>
        <w:t>反证法：若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收敛，则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D924C9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收敛</m:t>
            </m:r>
          </m:e>
        </m:groupChr>
        <m:r>
          <w:rPr>
            <w:rFonts w:ascii="Cambria Math" w:hAnsi="Cambria Math"/>
          </w:rPr>
          <m:t>0</m:t>
        </m:r>
      </m:oMath>
    </w:p>
    <w:p w:rsidR="00D924C9" w:rsidRPr="000E4F88" w:rsidRDefault="00D924C9" w:rsidP="00E61A55">
      <w:pPr>
        <w:pStyle w:val="a1"/>
        <w:ind w:firstLineChars="0" w:firstLine="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→ρ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(</w:t>
      </w:r>
      <w:r>
        <w:rPr>
          <w:rFonts w:hint="eastAsia"/>
        </w:rPr>
        <w:t>矛盾</w:t>
      </w:r>
      <w:r>
        <w:t>)</w:t>
      </w:r>
    </w:p>
    <w:p w:rsidR="007A7FFD" w:rsidRDefault="00746A28" w:rsidP="00746A28">
      <w:pPr>
        <w:pStyle w:val="2"/>
        <w:spacing w:before="156" w:after="156"/>
      </w:pPr>
      <w:bookmarkStart w:id="85" w:name="_Toc533424839"/>
      <w:r>
        <w:rPr>
          <w:rFonts w:hint="eastAsia"/>
        </w:rPr>
        <w:t>特征根估计</w:t>
      </w:r>
      <w:bookmarkEnd w:id="85"/>
    </w:p>
    <w:p w:rsidR="00E13F34" w:rsidRDefault="00E13F34" w:rsidP="00E13F34">
      <w:pPr>
        <w:pStyle w:val="3"/>
        <w:spacing w:before="156" w:after="156"/>
      </w:pPr>
      <w:bookmarkStart w:id="86" w:name="_Toc533424840"/>
      <w:r>
        <w:rPr>
          <w:rFonts w:hint="eastAsia"/>
        </w:rPr>
        <w:t>估计方法</w:t>
      </w:r>
      <w:bookmarkEnd w:id="86"/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谱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不等式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：</w:t>
      </w:r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</m:e>
        </m:func>
      </m:oMath>
    </w:p>
    <w:p w:rsid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13F34" w:rsidRPr="00E13F34" w:rsidRDefault="00E13F34" w:rsidP="0048327F">
      <w:pPr>
        <w:pStyle w:val="a1"/>
        <w:numPr>
          <w:ilvl w:val="0"/>
          <w:numId w:val="65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</m:oMath>
    </w:p>
    <w:p w:rsidR="00E13F34" w:rsidRDefault="00E13F34" w:rsidP="00E13F34">
      <w:pPr>
        <w:pStyle w:val="a1"/>
        <w:ind w:firstLineChars="0" w:firstLine="0"/>
      </w:pPr>
      <w:r>
        <w:rPr>
          <w:rFonts w:hint="eastAsia"/>
        </w:rPr>
        <w:t>许尔估计：</w:t>
      </w:r>
    </w:p>
    <w:p w:rsidR="00E13F34" w:rsidRDefault="00E13F34" w:rsidP="00E13F3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>，当且仅当</w:t>
      </w:r>
      <w:r>
        <w:rPr>
          <w:rFonts w:hint="eastAsia"/>
        </w:rPr>
        <w:t>A</w:t>
      </w:r>
      <w:r>
        <w:rPr>
          <w:rFonts w:hint="eastAsia"/>
        </w:rPr>
        <w:t>正规时</w:t>
      </w:r>
      <w:r w:rsidRPr="006B0382">
        <w:rPr>
          <w:rFonts w:hint="eastAsia"/>
          <w:b/>
        </w:rPr>
        <w:t>等号</w:t>
      </w:r>
      <w:r>
        <w:rPr>
          <w:rFonts w:hint="eastAsia"/>
        </w:rPr>
        <w:t>成立</w:t>
      </w:r>
    </w:p>
    <w:p w:rsidR="00904903" w:rsidRDefault="00904903" w:rsidP="00904903">
      <w:pPr>
        <w:pStyle w:val="3"/>
        <w:spacing w:before="156" w:after="156"/>
      </w:pPr>
      <w:bookmarkStart w:id="87" w:name="_Toc533424841"/>
      <w:r>
        <w:rPr>
          <w:rFonts w:hint="eastAsia"/>
        </w:rPr>
        <w:t>盖尔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>
        <w:rPr>
          <w:rFonts w:hint="eastAsia"/>
        </w:rPr>
        <w:t>圆盘</w:t>
      </w:r>
      <w:bookmarkEnd w:id="87"/>
    </w:p>
    <w:p w:rsidR="00904903" w:rsidRDefault="006D3296" w:rsidP="00904903">
      <w:pPr>
        <w:pStyle w:val="a1"/>
        <w:ind w:firstLine="420"/>
      </w:pPr>
      <w:r>
        <w:rPr>
          <w:rFonts w:hint="eastAsia"/>
        </w:rPr>
        <w:t>盖尔圆盘：以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ii</m:t>
            </m:r>
          </m:sub>
        </m:sSub>
      </m:oMath>
      <w:r>
        <w:rPr>
          <w:rFonts w:hint="eastAsia"/>
        </w:rPr>
        <w:t>为圆心，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为半径的圆</w:t>
      </w:r>
    </w:p>
    <w:p w:rsidR="006D3296" w:rsidRDefault="006D3296" w:rsidP="00904903">
      <w:pPr>
        <w:pStyle w:val="a1"/>
        <w:ind w:firstLine="420"/>
      </w:pPr>
      <w:r>
        <w:rPr>
          <w:rFonts w:hint="eastAsia"/>
        </w:rPr>
        <w:t>定义：方阵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恰有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盖尔圆盘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 w:rsidR="00EC5E5B">
        <w:rPr>
          <w:rFonts w:hint="eastAsia"/>
        </w:rPr>
        <w:t>，其中：</w:t>
      </w:r>
    </w:p>
    <w:p w:rsidR="00EC5E5B" w:rsidRDefault="00EC5E5B" w:rsidP="00904903">
      <w:pPr>
        <w:pStyle w:val="a1"/>
        <w:ind w:firstLine="42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…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EC5E5B" w:rsidRDefault="00EC5E5B" w:rsidP="00904903">
      <w:pPr>
        <w:pStyle w:val="a1"/>
        <w:ind w:firstLine="420"/>
      </w:pPr>
      <w:r>
        <w:tab/>
      </w:r>
      <w:r>
        <w:rPr>
          <w:rFonts w:hint="eastAsia"/>
        </w:rPr>
        <w:t>半径：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)-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即每行除</w:t>
      </w:r>
      <w:proofErr w:type="gramStart"/>
      <w:r>
        <w:rPr>
          <w:rFonts w:hint="eastAsia"/>
        </w:rPr>
        <w:t>对角元</w:t>
      </w:r>
      <w:proofErr w:type="gramEnd"/>
      <w:r>
        <w:rPr>
          <w:rFonts w:hint="eastAsia"/>
        </w:rPr>
        <w:t>之外元素绝对值之</w:t>
      </w:r>
      <w:proofErr w:type="gramStart"/>
      <w:r>
        <w:rPr>
          <w:rFonts w:hint="eastAsia"/>
        </w:rPr>
        <w:t>和</w:t>
      </w:r>
      <w:proofErr w:type="gramEnd"/>
    </w:p>
    <w:p w:rsidR="001042C4" w:rsidRDefault="001042C4" w:rsidP="00904903">
      <w:pPr>
        <w:pStyle w:val="a1"/>
        <w:ind w:firstLine="420"/>
      </w:pPr>
    </w:p>
    <w:p w:rsidR="001042C4" w:rsidRPr="00793D78" w:rsidRDefault="001042C4" w:rsidP="00793D78">
      <w:pPr>
        <w:pStyle w:val="a1"/>
        <w:ind w:firstLineChars="0" w:firstLine="0"/>
        <w:rPr>
          <w:b/>
        </w:rPr>
      </w:pPr>
      <w:r w:rsidRPr="00793D78">
        <w:rPr>
          <w:rFonts w:hint="eastAsia"/>
          <w:b/>
        </w:rPr>
        <w:t>盖尔定理：</w:t>
      </w:r>
    </w:p>
    <w:p w:rsidR="001042C4" w:rsidRDefault="001042C4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全体特征根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被所有盖尔圆盘所覆盖，即：</w:t>
      </w:r>
    </w:p>
    <w:p w:rsidR="001042C4" w:rsidRPr="001E3604" w:rsidRDefault="005F1E7C" w:rsidP="001042C4">
      <w:pPr>
        <w:pStyle w:val="a1"/>
        <w:ind w:left="840" w:firstLineChars="0" w:firstLine="0"/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⊂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Cambria Math"/>
              <w:color w:val="222222"/>
              <w:spacing w:val="75"/>
              <w:sz w:val="30"/>
              <w:szCs w:val="30"/>
              <w:shd w:val="clear" w:color="auto" w:fill="FFFFFF"/>
            </w:rPr>
            <m:t>∪…∪</m:t>
          </m:r>
          <m:sSub>
            <m:sSubPr>
              <m:ctrlP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Cambria Math"/>
                  <w:color w:val="222222"/>
                  <w:spacing w:val="75"/>
                  <w:sz w:val="30"/>
                  <w:szCs w:val="30"/>
                  <w:shd w:val="clear" w:color="auto" w:fill="FFFFFF"/>
                </w:rPr>
                <m:t>n</m:t>
              </m:r>
            </m:sub>
          </m:sSub>
        </m:oMath>
      </m:oMathPara>
    </w:p>
    <w:p w:rsidR="001042C4" w:rsidRDefault="004A6A7F" w:rsidP="0048327F">
      <w:pPr>
        <w:pStyle w:val="a1"/>
        <w:numPr>
          <w:ilvl w:val="0"/>
          <w:numId w:val="6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圆盘相交</w:t>
      </w:r>
      <w:r>
        <w:rPr>
          <w:rFonts w:hint="eastAsia"/>
        </w:rPr>
        <w:t>(</w:t>
      </w:r>
      <w:r>
        <w:rPr>
          <w:rFonts w:hint="eastAsia"/>
        </w:rPr>
        <w:t>或相切</w:t>
      </w:r>
      <w:r>
        <w:t>)</w:t>
      </w:r>
      <w:r>
        <w:rPr>
          <w:rFonts w:hint="eastAsia"/>
        </w:rPr>
        <w:t>形成一个连通分支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，且与其余</w:t>
      </w:r>
      <w:r>
        <w:rPr>
          <w:rFonts w:hint="eastAsia"/>
        </w:rPr>
        <w:t>n</w:t>
      </w:r>
      <w:r>
        <w:t>-p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圆盘分离，则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  <w:r>
        <w:rPr>
          <w:rFonts w:hint="eastAsia"/>
        </w:rPr>
        <w:t>(</w:t>
      </w:r>
      <w:r>
        <w:rPr>
          <w:rFonts w:hint="eastAsia"/>
        </w:rPr>
        <w:t>含重复</w:t>
      </w:r>
      <w:r>
        <w:t>)</w:t>
      </w:r>
      <w:r>
        <w:rPr>
          <w:rFonts w:hint="eastAsia"/>
        </w:rPr>
        <w:t>。</w:t>
      </w:r>
    </w:p>
    <w:p w:rsidR="004A6A7F" w:rsidRDefault="004A6A7F" w:rsidP="004A6A7F">
      <w:pPr>
        <w:pStyle w:val="a1"/>
        <w:ind w:left="840" w:firstLineChars="0" w:firstLine="0"/>
      </w:pPr>
      <w:r>
        <w:rPr>
          <w:rFonts w:hint="eastAsia"/>
        </w:rPr>
        <w:t>特别，一个独立圆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中恰有</w:t>
      </w:r>
      <w:r>
        <w:rPr>
          <w:rFonts w:hint="eastAsia"/>
        </w:rPr>
        <w:t>1</w:t>
      </w:r>
      <w:r>
        <w:rPr>
          <w:rFonts w:hint="eastAsia"/>
        </w:rPr>
        <w:t>个根。</w:t>
      </w:r>
    </w:p>
    <w:p w:rsidR="004E369A" w:rsidRDefault="004E369A" w:rsidP="004A6A7F">
      <w:pPr>
        <w:pStyle w:val="a1"/>
        <w:ind w:left="840" w:firstLineChars="0" w:firstLine="0"/>
      </w:pPr>
    </w:p>
    <w:p w:rsidR="00F42791" w:rsidRDefault="00793D78" w:rsidP="00793D78">
      <w:pPr>
        <w:pStyle w:val="a1"/>
        <w:ind w:left="150" w:firstLineChars="0" w:firstLine="0"/>
      </w:pPr>
      <w:r>
        <w:rPr>
          <w:rFonts w:hint="eastAsia"/>
        </w:rPr>
        <w:t>应用：若矩阵</w:t>
      </w:r>
      <w:r>
        <w:rPr>
          <w:rFonts w:hint="eastAsia"/>
        </w:rPr>
        <w:t>A</w:t>
      </w:r>
      <w:r>
        <w:rPr>
          <w:rFonts w:hint="eastAsia"/>
        </w:rPr>
        <w:t>的盖尔盘比较难求，可以求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的盖尔盘。因为相似矩阵特征根相同。</w:t>
      </w:r>
    </w:p>
    <w:p w:rsidR="00793D78" w:rsidRDefault="00793D78" w:rsidP="00F42791">
      <w:pPr>
        <w:pStyle w:val="a1"/>
        <w:ind w:firstLineChars="0"/>
      </w:pPr>
    </w:p>
    <w:p w:rsidR="00F42791" w:rsidRDefault="00F42791" w:rsidP="00E77959">
      <w:pPr>
        <w:pStyle w:val="a1"/>
        <w:ind w:firstLineChars="0" w:firstLine="0"/>
      </w:pPr>
      <w:r>
        <w:rPr>
          <w:rFonts w:hint="eastAsia"/>
        </w:rPr>
        <w:t>实方阵性质：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中心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nn</m:t>
            </m:r>
          </m:sub>
        </m:sSub>
      </m:oMath>
      <w:r>
        <w:rPr>
          <w:rFonts w:hint="eastAsia"/>
        </w:rPr>
        <w:t>都在实轴上。</w:t>
      </w:r>
    </w:p>
    <w:p w:rsidR="00F42791" w:rsidRDefault="00F42791" w:rsidP="0048327F">
      <w:pPr>
        <w:pStyle w:val="a1"/>
        <w:numPr>
          <w:ilvl w:val="0"/>
          <w:numId w:val="67"/>
        </w:numPr>
        <w:ind w:firstLineChars="0"/>
      </w:pPr>
      <w:r>
        <w:rPr>
          <w:rFonts w:hint="eastAsia"/>
        </w:rPr>
        <w:t>实方阵的虚根成双出现</w:t>
      </w:r>
      <w:r>
        <w:t>(</w:t>
      </w:r>
      <w:r>
        <w:rPr>
          <w:rFonts w:hint="eastAsia"/>
        </w:rPr>
        <w:t>共轭虚根</w:t>
      </w:r>
      <w:r>
        <w:t>)</w:t>
      </w:r>
    </w:p>
    <w:p w:rsidR="00F42791" w:rsidRDefault="00F42791" w:rsidP="00F42791">
      <w:pPr>
        <w:pStyle w:val="a1"/>
        <w:ind w:left="690" w:firstLineChars="0"/>
      </w:pPr>
      <w:r>
        <w:rPr>
          <w:rFonts w:hint="eastAsia"/>
        </w:rPr>
        <w:t>例如：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+bi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=a</m:t>
        </m:r>
        <m:r>
          <w:rPr>
            <w:rFonts w:ascii="Cambria Math" w:hAnsi="Cambria Math"/>
          </w:rPr>
          <m:t>-bi</m:t>
        </m:r>
      </m:oMath>
    </w:p>
    <w:p w:rsidR="00E77959" w:rsidRDefault="00E77959" w:rsidP="00F42791">
      <w:pPr>
        <w:pStyle w:val="a1"/>
        <w:ind w:left="690" w:firstLineChars="0"/>
      </w:pPr>
    </w:p>
    <w:p w:rsidR="00186088" w:rsidRPr="00E77959" w:rsidRDefault="00186088" w:rsidP="00E77959">
      <w:pPr>
        <w:pStyle w:val="a1"/>
        <w:ind w:firstLineChars="0" w:firstLine="0"/>
        <w:rPr>
          <w:b/>
        </w:rPr>
      </w:pPr>
      <w:r w:rsidRPr="00E77959">
        <w:rPr>
          <w:rFonts w:hint="eastAsia"/>
          <w:b/>
        </w:rPr>
        <w:t>对角占优阵</w:t>
      </w:r>
    </w:p>
    <w:p w:rsidR="00186088" w:rsidRDefault="00186088" w:rsidP="00186088">
      <w:pPr>
        <w:pStyle w:val="a1"/>
        <w:ind w:firstLine="420"/>
      </w:pPr>
      <w:r>
        <w:rPr>
          <w:rFonts w:hint="eastAsia"/>
        </w:rPr>
        <w:t>若</w:t>
      </w:r>
      <w:r w:rsidR="00DD1B82">
        <w:rPr>
          <w:rFonts w:hint="eastAsia"/>
        </w:rPr>
        <w:t>对角占优阵</w:t>
      </w:r>
      <w:r>
        <w:rPr>
          <w:rFonts w:hint="eastAsia"/>
        </w:rPr>
        <w:t>A</w:t>
      </w:r>
      <w:r>
        <w:rPr>
          <w:rFonts w:hint="eastAsia"/>
        </w:rPr>
        <w:t>适合条件：</w:t>
      </w:r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行对角占优：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186088" w:rsidRDefault="00186088" w:rsidP="00DD1B82">
      <w:pPr>
        <w:pStyle w:val="a1"/>
        <w:ind w:leftChars="233" w:left="419" w:firstLine="420"/>
      </w:pPr>
      <w:r>
        <w:rPr>
          <w:rFonts w:hint="eastAsia"/>
        </w:rPr>
        <w:t>列对角占优：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ii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非对角元列元素之和</m:t>
        </m:r>
        <m:r>
          <w:rPr>
            <w:rFonts w:ascii="Cambria Math" w:hAnsi="Cambria Math"/>
          </w:rPr>
          <m:t>)</m:t>
        </m:r>
      </m:oMath>
    </w:p>
    <w:p w:rsidR="00DD1B82" w:rsidRDefault="00DD1B82" w:rsidP="00DD1B82">
      <w:pPr>
        <w:pStyle w:val="a1"/>
        <w:ind w:firstLineChars="0" w:firstLine="0"/>
      </w:pPr>
      <w:r>
        <w:rPr>
          <w:rFonts w:hint="eastAsia"/>
        </w:rPr>
        <w:t>推论：</w:t>
      </w:r>
    </w:p>
    <w:p w:rsidR="00DD1B82" w:rsidRDefault="00DD1B82" w:rsidP="00DD1B82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对角占优，则</w:t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sSub>
          <m:sSubPr>
            <m:ctrlPr>
              <w:rPr>
                <w:rFonts w:ascii="Cambria Math" w:eastAsia="MS Gothic" w:hAnsi="Cambria Math" w:cs="MS Gothic"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G</m:t>
            </m:r>
          </m:e>
          <m:sub>
            <m:r>
              <w:rPr>
                <w:rFonts w:ascii="Cambria Math" w:eastAsiaTheme="minorEastAsia" w:hAnsi="Cambria Math" w:cs="MS Gothic" w:hint="eastAsia"/>
              </w:rPr>
              <m:t>i</m:t>
            </m:r>
          </m:sub>
        </m:sSub>
      </m:oMath>
      <w:r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∉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…</m:t>
        </m:r>
        <m:r>
          <w:rPr>
            <w:rFonts w:ascii="MS Gothic" w:eastAsia="MS Gothic" w:hAnsi="MS Gothic" w:cs="MS Gothic" w:hint="eastAsia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为可逆阵。</w:t>
      </w:r>
    </w:p>
    <w:p w:rsidR="0068583E" w:rsidRDefault="0068583E" w:rsidP="00DD1B82">
      <w:pPr>
        <w:pStyle w:val="a1"/>
        <w:ind w:firstLineChars="0" w:firstLine="0"/>
      </w:pPr>
    </w:p>
    <w:p w:rsidR="0068583E" w:rsidRDefault="0068583E" w:rsidP="00DD1B82">
      <w:pPr>
        <w:pStyle w:val="a1"/>
        <w:ind w:firstLineChars="0" w:firstLine="0"/>
      </w:pPr>
      <m:oMath>
        <m:r>
          <m:rPr>
            <m:sty m:val="bi"/>
          </m:rPr>
          <w:rPr>
            <w:rFonts w:ascii="Cambria Math" w:hAnsi="Cambria Math"/>
          </w:rPr>
          <w:lastRenderedPageBreak/>
          <m:t>A</m:t>
        </m:r>
      </m:oMath>
      <w:r w:rsidRPr="0068583E">
        <w:rPr>
          <w:rFonts w:hint="eastAsia"/>
          <w:b/>
        </w:rPr>
        <w:t>与转置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:</w:t>
      </w:r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具有相同特征根：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68583E" w:rsidP="0048327F">
      <w:pPr>
        <w:pStyle w:val="a1"/>
        <w:numPr>
          <w:ilvl w:val="0"/>
          <w:numId w:val="68"/>
        </w:numPr>
        <w:ind w:firstLineChars="0"/>
      </w:pPr>
      <w:r>
        <w:rPr>
          <w:rFonts w:hint="eastAsia"/>
        </w:rPr>
        <w:t>特征式相同：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:rsidR="0068583E" w:rsidRDefault="005F1E7C" w:rsidP="0048327F">
      <w:pPr>
        <w:pStyle w:val="a1"/>
        <w:numPr>
          <w:ilvl w:val="0"/>
          <w:numId w:val="68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行半径恰是</w:t>
      </w:r>
      <w:r w:rsidR="0068583E">
        <w:rPr>
          <w:rFonts w:hint="eastAsia"/>
        </w:rPr>
        <w:t>A</w:t>
      </w:r>
      <w:r w:rsidR="0068583E">
        <w:rPr>
          <w:rFonts w:hint="eastAsia"/>
        </w:rPr>
        <w:t>的</w:t>
      </w:r>
      <w:r w:rsidR="0068583E">
        <w:rPr>
          <w:rFonts w:hint="eastAsia"/>
        </w:rPr>
        <w:t>(</w:t>
      </w:r>
      <w:proofErr w:type="spellStart"/>
      <w:r w:rsidR="0068583E">
        <w:t>Ger</w:t>
      </w:r>
      <w:proofErr w:type="spellEnd"/>
      <w:r w:rsidR="0068583E">
        <w:t>)</w:t>
      </w:r>
      <w:r w:rsidR="0068583E">
        <w:rPr>
          <w:rFonts w:hint="eastAsia"/>
        </w:rPr>
        <w:t>列半径</w:t>
      </w:r>
    </w:p>
    <w:p w:rsidR="00E54480" w:rsidRDefault="00E54480" w:rsidP="00E54480">
      <w:pPr>
        <w:pStyle w:val="2"/>
        <w:spacing w:before="156" w:after="156"/>
      </w:pPr>
      <w:bookmarkStart w:id="88" w:name="_Toc533424842"/>
      <w:r>
        <w:rPr>
          <w:rFonts w:hint="eastAsia"/>
        </w:rPr>
        <w:t>矩阵函数</w:t>
      </w:r>
      <w:bookmarkEnd w:id="88"/>
    </w:p>
    <w:p w:rsidR="00E54480" w:rsidRDefault="00E54480" w:rsidP="00E54480">
      <w:pPr>
        <w:pStyle w:val="3"/>
        <w:spacing w:before="156" w:after="156"/>
      </w:pPr>
      <w:bookmarkStart w:id="89" w:name="_Toc533424843"/>
      <w:r>
        <w:rPr>
          <w:rFonts w:hint="eastAsia"/>
        </w:rPr>
        <w:t>收敛定理</w:t>
      </w:r>
      <w:bookmarkEnd w:id="89"/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令解析函数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+…</m:t>
        </m:r>
      </m:oMath>
      <w:r>
        <w:rPr>
          <w:rFonts w:hint="eastAsia"/>
        </w:rPr>
        <w:t>收敛半径为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，或者</w:t>
      </w:r>
    </w:p>
    <w:p w:rsidR="00E54480" w:rsidRPr="00E54480" w:rsidRDefault="00E54480" w:rsidP="00E54480">
      <w:pPr>
        <w:pStyle w:val="a1"/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x-c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E54480" w:rsidRDefault="00E54480" w:rsidP="00E54480">
      <w:pPr>
        <w:pStyle w:val="a1"/>
        <w:ind w:firstLine="420"/>
      </w:pPr>
      <w:r>
        <w:rPr>
          <w:rFonts w:hint="eastAsia"/>
        </w:rPr>
        <w:t>将</w:t>
      </w:r>
      <w:r>
        <w:rPr>
          <w:rFonts w:hint="eastAsia"/>
        </w:rPr>
        <w:t>x</w:t>
      </w:r>
      <w:r>
        <w:t>=A</w:t>
      </w:r>
      <w:r>
        <w:rPr>
          <w:rFonts w:hint="eastAsia"/>
        </w:rPr>
        <w:t>代入，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或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A-c</m:t>
                </m:r>
              </m:e>
            </m:d>
          </m:e>
        </m:nary>
      </m:oMath>
    </w:p>
    <w:p w:rsidR="00E54480" w:rsidRDefault="00E54480" w:rsidP="00E54480">
      <w:pPr>
        <w:pStyle w:val="a1"/>
        <w:ind w:firstLine="420"/>
      </w:pPr>
    </w:p>
    <w:p w:rsidR="00E54480" w:rsidRDefault="00E54480" w:rsidP="00E54480">
      <w:pPr>
        <w:pStyle w:val="a1"/>
        <w:ind w:firstLineChars="0" w:firstLine="0"/>
      </w:pPr>
      <w:r w:rsidRPr="00E54480">
        <w:rPr>
          <w:rFonts w:hint="eastAsia"/>
          <w:b/>
        </w:rPr>
        <w:t>收敛定理：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 w:rsidR="00771253">
        <w:rPr>
          <w:rFonts w:hint="eastAsia"/>
        </w:rPr>
        <w:t>收敛半径为</w:t>
      </w:r>
      <w:r w:rsidR="00771253">
        <w:rPr>
          <w:rFonts w:hint="eastAsia"/>
        </w:rPr>
        <w:t>r</w:t>
      </w:r>
      <w:r w:rsidR="00771253"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</w:p>
    <w:p w:rsidR="00771253" w:rsidRPr="002A6A9A" w:rsidRDefault="002A6A9A" w:rsidP="0048327F">
      <w:pPr>
        <w:pStyle w:val="a1"/>
        <w:numPr>
          <w:ilvl w:val="0"/>
          <w:numId w:val="69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&lt;r</m:t>
        </m:r>
      </m:oMath>
      <w:r w:rsidR="00771253" w:rsidRPr="002A6A9A">
        <w:rPr>
          <w:rFonts w:hint="eastAsia"/>
          <w:b/>
        </w:rPr>
        <w:t>时，</w:t>
      </w:r>
      <m:oMath>
        <m:r>
          <m:rPr>
            <m:sty m:val="b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771253" w:rsidRPr="002A6A9A">
        <w:rPr>
          <w:rFonts w:hint="eastAsia"/>
          <w:b/>
        </w:rPr>
        <w:t>收敛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&gt;r</m:t>
        </m:r>
      </m:oMath>
      <w:r w:rsidRPr="00771253"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发散</w:t>
      </w:r>
    </w:p>
    <w:p w:rsidR="00771253" w:rsidRDefault="00771253" w:rsidP="0048327F">
      <w:pPr>
        <w:pStyle w:val="a1"/>
        <w:numPr>
          <w:ilvl w:val="0"/>
          <w:numId w:val="69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时，待定</w:t>
      </w:r>
    </w:p>
    <w:p w:rsidR="00B95FBD" w:rsidRDefault="00B95FBD" w:rsidP="00B95FBD">
      <w:pPr>
        <w:pStyle w:val="a1"/>
        <w:ind w:firstLineChars="0" w:firstLine="0"/>
      </w:pPr>
    </w:p>
    <w:p w:rsidR="00B95FBD" w:rsidRDefault="00B95FBD" w:rsidP="00B95FBD">
      <w:pPr>
        <w:pStyle w:val="a1"/>
        <w:ind w:firstLineChars="0" w:firstLine="0"/>
      </w:pPr>
      <w:r>
        <w:rPr>
          <w:rFonts w:hint="eastAsia"/>
        </w:rPr>
        <w:t>收敛半径求法：记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=p</m:t>
        </m:r>
      </m:oMath>
    </w:p>
    <w:p w:rsidR="00B95FBD" w:rsidRPr="00081CF8" w:rsidRDefault="00081CF8" w:rsidP="00B95FBD">
      <w:pPr>
        <w:pStyle w:val="a1"/>
        <w:numPr>
          <w:ilvl w:val="0"/>
          <w:numId w:val="75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 w:hint="eastAsia"/>
          </w:rPr>
          <m:t>p</m:t>
        </m:r>
        <m:r>
          <m:rPr>
            <m:sty m:val="b"/>
          </m:rPr>
          <w:rPr>
            <w:rFonts w:ascii="Cambria Math" w:hAnsi="Cambria Math"/>
          </w:rPr>
          <m:t>≠0, r=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</m:oMath>
      <w:bookmarkStart w:id="90" w:name="_GoBack"/>
      <w:bookmarkEnd w:id="90"/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=0, r=+∞</m:t>
        </m:r>
      </m:oMath>
    </w:p>
    <w:p w:rsidR="00B95FBD" w:rsidRDefault="00B95FBD" w:rsidP="00B95FBD">
      <w:pPr>
        <w:pStyle w:val="a1"/>
        <w:numPr>
          <w:ilvl w:val="0"/>
          <w:numId w:val="7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=+∞, r=0</m:t>
        </m:r>
      </m:oMath>
    </w:p>
    <w:p w:rsidR="003033DF" w:rsidRPr="003033DF" w:rsidRDefault="003033DF" w:rsidP="003033DF">
      <w:pPr>
        <w:pStyle w:val="a1"/>
        <w:ind w:firstLineChars="0" w:firstLine="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,</w:t>
      </w:r>
      <w:r>
        <w:t xml:space="preserve"> p=1,</w:t>
      </w:r>
      <w:r>
        <w:rPr>
          <w:rFonts w:hint="eastAsia"/>
        </w:rPr>
        <w:t>收敛半径</w:t>
      </w:r>
      <w:r>
        <w:rPr>
          <w:rFonts w:hint="eastAsia"/>
        </w:rPr>
        <w:t>r</w:t>
      </w:r>
      <w:r>
        <w:t xml:space="preserve"> = 1.</w:t>
      </w:r>
      <m:oMath>
        <m:r>
          <m:rPr>
            <m:sty m:val="p"/>
          </m:rPr>
          <w:rPr>
            <w:rFonts w:ascii="Cambria Math" w:hAnsi="Cambria Math"/>
          </w:rPr>
          <m:t xml:space="preserve"> 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收敛</m:t>
        </m:r>
      </m:oMath>
    </w:p>
    <w:p w:rsidR="00956C47" w:rsidRDefault="00956C47" w:rsidP="00956C47">
      <w:pPr>
        <w:pStyle w:val="3"/>
        <w:spacing w:before="156" w:after="156"/>
      </w:pPr>
      <w:bookmarkStart w:id="91" w:name="_Toc533424844"/>
      <w:r>
        <w:rPr>
          <w:rFonts w:hint="eastAsia"/>
        </w:rPr>
        <w:lastRenderedPageBreak/>
        <w:t>常见解析函数</w:t>
      </w:r>
      <w:bookmarkEnd w:id="91"/>
    </w:p>
    <w:p w:rsidR="00956C47" w:rsidRDefault="00956C47" w:rsidP="00956C47">
      <w:pPr>
        <w:pStyle w:val="a1"/>
        <w:ind w:firstLine="420"/>
      </w:pPr>
      <w:r>
        <w:rPr>
          <w:rFonts w:hint="eastAsia"/>
        </w:rPr>
        <w:t>3</w:t>
      </w:r>
      <w:r>
        <w:rPr>
          <w:rFonts w:hint="eastAsia"/>
        </w:rPr>
        <w:t>个解析函数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，收敛半径都是</w:t>
      </w:r>
      <m:oMath>
        <m:r>
          <m:rPr>
            <m:sty m:val="p"/>
          </m:rPr>
          <w:rPr>
            <w:rFonts w:ascii="Cambria Math" w:hAnsi="Cambria Math" w:hint="eastAsia"/>
          </w:rPr>
          <m:t>+</m:t>
        </m:r>
        <m:r>
          <m:rPr>
            <m:sty m:val="p"/>
          </m:rPr>
          <w:rPr>
            <w:rFonts w:ascii="Cambria Math" w:hAnsi="Cambria Math"/>
          </w:rPr>
          <m:t>∞</m:t>
        </m:r>
      </m:oMath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956C47" w:rsidRPr="00956C47" w:rsidRDefault="00956C47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15506" w:rsidRPr="00956C47" w:rsidRDefault="00815506" w:rsidP="00B86BA8">
      <w:pPr>
        <w:pStyle w:val="a1"/>
        <w:ind w:left="840" w:firstLineChars="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E54480" w:rsidRDefault="001F07F1" w:rsidP="00E54480">
      <w:pPr>
        <w:pStyle w:val="a1"/>
        <w:ind w:firstLineChars="0" w:firstLine="0"/>
      </w:pPr>
      <w:r>
        <w:rPr>
          <w:b/>
        </w:rPr>
        <w:tab/>
      </w:r>
      <w:r w:rsidRPr="001F07F1">
        <w:rPr>
          <w:rFonts w:hint="eastAsia"/>
        </w:rPr>
        <w:t>任方阵</w:t>
      </w:r>
      <w:r>
        <w:rPr>
          <w:rFonts w:hint="eastAsia"/>
        </w:rPr>
        <w:t>A</w:t>
      </w:r>
      <w:r>
        <w:rPr>
          <w:rFonts w:hint="eastAsia"/>
        </w:rPr>
        <w:t>代入解析函数：</w:t>
      </w:r>
    </w:p>
    <w:p w:rsidR="001F07F1" w:rsidRDefault="001F07F1" w:rsidP="00E54480">
      <w:pPr>
        <w:pStyle w:val="a1"/>
        <w:ind w:firstLineChars="0" w:firstLine="0"/>
      </w:pPr>
      <w:r>
        <w:tab/>
      </w:r>
      <w:r w:rsidR="00B86BA8"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+…</m:t>
        </m:r>
      </m:oMath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1F07F1" w:rsidRPr="001F07F1" w:rsidRDefault="001F07F1" w:rsidP="00B86BA8">
      <w:pPr>
        <w:pStyle w:val="a1"/>
        <w:ind w:left="84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B86BA8" w:rsidRDefault="008B6D5B" w:rsidP="00B86BA8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="微软雅黑" w:hAnsi="微软雅黑" w:cs="微软雅黑"/>
              </w:rPr>
              <m:t>(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A)</m:t>
            </m:r>
          </m:e>
        </m:fun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69121A" w:rsidRDefault="008B6D5B" w:rsidP="0069121A">
      <w:pPr>
        <w:pStyle w:val="a1"/>
        <w:ind w:firstLineChars="0" w:firstLine="420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(-A)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1F07F1" w:rsidRDefault="001F07F1" w:rsidP="00B86BA8">
      <w:pPr>
        <w:pStyle w:val="a1"/>
        <w:ind w:firstLineChars="0" w:firstLine="42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为单阵，则对任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解析函数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hint="eastAsia"/>
        </w:rPr>
        <w:t>，必有</w:t>
      </w:r>
    </w:p>
    <w:p w:rsidR="001F07F1" w:rsidRPr="00A33235" w:rsidRDefault="00A33235" w:rsidP="00B86BA8">
      <w:pPr>
        <w:pStyle w:val="a1"/>
        <w:ind w:firstLineChars="53" w:firstLine="149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C617D1" w:rsidRDefault="00C617D1" w:rsidP="002F1B19">
      <w:pPr>
        <w:pStyle w:val="a1"/>
        <w:ind w:firstLineChars="0" w:firstLine="0"/>
      </w:pPr>
    </w:p>
    <w:p w:rsidR="0069121A" w:rsidRDefault="0069121A" w:rsidP="002F1B19">
      <w:pPr>
        <w:pStyle w:val="a1"/>
        <w:ind w:firstLineChars="0" w:firstLine="0"/>
      </w:pPr>
      <w:r>
        <w:rPr>
          <w:rFonts w:hint="eastAsia"/>
        </w:rPr>
        <w:t>引入参数</w:t>
      </w:r>
      <w:r>
        <w:rPr>
          <w:rFonts w:hint="eastAsia"/>
        </w:rPr>
        <w:t>t</w:t>
      </w:r>
      <w:r>
        <w:t>(</w:t>
      </w:r>
      <w:r>
        <w:rPr>
          <w:rFonts w:hint="eastAsia"/>
        </w:rPr>
        <w:t>实数或复数</w:t>
      </w:r>
      <w:r>
        <w:t>)</w:t>
      </w:r>
    </w:p>
    <w:p w:rsidR="0069121A" w:rsidRPr="002F1B19" w:rsidRDefault="005F1E7C" w:rsidP="00A84881">
      <w:pPr>
        <w:pStyle w:val="a1"/>
        <w:ind w:left="42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+…</m:t>
          </m:r>
        </m:oMath>
      </m:oMathPara>
    </w:p>
    <w:p w:rsidR="002F1B19" w:rsidRPr="008D7929" w:rsidRDefault="005F1E7C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=tA-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8D7929" w:rsidRPr="00A05CE3" w:rsidRDefault="005F1E7C" w:rsidP="00A84881">
      <w:pPr>
        <w:pStyle w:val="a1"/>
        <w:ind w:left="42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  <m:r>
            <w:rPr>
              <w:rFonts w:ascii="Cambria Math" w:hAnsi="Cambria Math"/>
            </w:rPr>
            <m:t>=I-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A)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05CE3" w:rsidRDefault="00A05CE3" w:rsidP="0069121A">
      <w:pPr>
        <w:pStyle w:val="a1"/>
        <w:ind w:firstLine="420"/>
      </w:pPr>
    </w:p>
    <w:p w:rsidR="00A05CE3" w:rsidRPr="00A435D6" w:rsidRDefault="005F1E7C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A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=0+A+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+…=A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I+tA+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:rsidR="00A435D6" w:rsidRPr="00A435D6" w:rsidRDefault="005F1E7C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A435D6" w:rsidRPr="00A84881" w:rsidRDefault="005F1E7C" w:rsidP="00A84881">
      <w:pPr>
        <w:pStyle w:val="a1"/>
        <w:ind w:left="420" w:firstLine="42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(tA)</m:t>
              </m:r>
            </m:e>
          </m:func>
        </m:oMath>
      </m:oMathPara>
    </w:p>
    <w:p w:rsidR="00C617D1" w:rsidRDefault="00C617D1" w:rsidP="00C617D1">
      <w:pPr>
        <w:pStyle w:val="3"/>
        <w:spacing w:before="156" w:after="156"/>
      </w:pPr>
      <w:bookmarkStart w:id="92" w:name="_Toc533424845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等公式</w:t>
      </w:r>
      <w:bookmarkEnd w:id="92"/>
    </w:p>
    <w:p w:rsidR="00C617D1" w:rsidRDefault="00C617D1" w:rsidP="007B52E0">
      <w:pPr>
        <w:pStyle w:val="a1"/>
        <w:ind w:firstLineChars="0" w:firstLine="0"/>
      </w:pP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A(</m:t>
        </m:r>
        <m:r>
          <m:rPr>
            <m:sty m:val="p"/>
          </m:rPr>
          <w:rPr>
            <w:rFonts w:ascii="Cambria Math" w:hAnsi="Cambria Math" w:hint="eastAsia"/>
          </w:rPr>
          <m:t>可知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=A)</m:t>
        </m:r>
      </m:oMath>
      <w:r w:rsidR="007B52E0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7B52E0" w:rsidRDefault="007B52E0" w:rsidP="007B52E0">
      <w:pPr>
        <w:pStyle w:val="a1"/>
        <w:ind w:firstLineChars="0" w:firstLine="0"/>
      </w:pPr>
      <w:r>
        <w:rPr>
          <w:rFonts w:hint="eastAsia"/>
        </w:rPr>
        <w:t>证明：</w:t>
      </w:r>
      <w:r>
        <w:rPr>
          <w:rFonts w:hint="eastAsia"/>
        </w:rPr>
        <w:t xml:space="preserve"> </w:t>
      </w:r>
    </w:p>
    <w:p w:rsidR="007B52E0" w:rsidRPr="007B52E0" w:rsidRDefault="005F1E7C" w:rsidP="007B52E0">
      <w:pPr>
        <w:pStyle w:val="a1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(tA)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…=I+tA+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=I+A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=I+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-1)A</m:t>
          </m:r>
        </m:oMath>
      </m:oMathPara>
    </w:p>
    <w:p w:rsidR="007B52E0" w:rsidRDefault="007B52E0" w:rsidP="007B52E0">
      <w:pPr>
        <w:pStyle w:val="a1"/>
        <w:ind w:firstLineChars="0" w:firstLine="0"/>
      </w:pPr>
    </w:p>
    <w:p w:rsidR="006449CD" w:rsidRDefault="006449CD" w:rsidP="007B52E0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</m:oMath>
    </w:p>
    <w:p w:rsidR="006449CD" w:rsidRDefault="006449CD" w:rsidP="007B52E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9D2568" w:rsidRDefault="009D2568" w:rsidP="009D2568">
      <w:pPr>
        <w:pStyle w:val="3"/>
        <w:spacing w:before="156" w:after="156"/>
      </w:pPr>
      <w:bookmarkStart w:id="93" w:name="_Toc533424846"/>
      <w:r>
        <w:rPr>
          <w:rFonts w:hint="eastAsia"/>
        </w:rPr>
        <w:t>分块公式</w:t>
      </w:r>
      <w:bookmarkEnd w:id="93"/>
    </w:p>
    <w:p w:rsidR="009D2568" w:rsidRDefault="009D2568" w:rsidP="009D2568">
      <w:pPr>
        <w:pStyle w:val="a1"/>
        <w:ind w:firstLineChars="0" w:firstLine="0"/>
      </w:pPr>
      <w:r>
        <w:rPr>
          <w:rFonts w:hint="eastAsia"/>
        </w:rPr>
        <w:t>公式：若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>为解析函数</w:t>
      </w:r>
    </w:p>
    <w:p w:rsidR="009D2568" w:rsidRDefault="009D2568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F6324D" w:rsidRDefault="00F6324D" w:rsidP="009D2568">
      <w:pPr>
        <w:pStyle w:val="a1"/>
        <w:ind w:firstLineChars="0" w:firstLine="0"/>
      </w:pPr>
      <w:r>
        <w:rPr>
          <w:rFonts w:hint="eastAsia"/>
        </w:rPr>
        <w:lastRenderedPageBreak/>
        <w:t>同样：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f(A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F6324D" w:rsidRDefault="00E25F48" w:rsidP="009D2568">
      <w:pPr>
        <w:pStyle w:val="a1"/>
        <w:ind w:firstLineChars="0" w:firstLine="0"/>
      </w:pPr>
      <w:r>
        <w:rPr>
          <w:rFonts w:hint="eastAsia"/>
        </w:rPr>
        <w:t>特别：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→f(</m:t>
        </m:r>
        <m:r>
          <m:rPr>
            <m:sty m:val="p"/>
          </m:rPr>
          <w:rPr>
            <w:rFonts w:ascii="Cambria Math" w:hAnsi="Cambria Math"/>
          </w:rPr>
          <m:t>A)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:rsidR="00E9794C" w:rsidRDefault="00E9794C" w:rsidP="009D2568">
      <w:pPr>
        <w:pStyle w:val="a1"/>
        <w:ind w:firstLineChars="0" w:firstLine="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p>
                  </m:sSup>
                </m:e>
              </m:mr>
            </m:m>
          </m:e>
        </m:d>
      </m:oMath>
    </w:p>
    <w:p w:rsidR="001859DE" w:rsidRDefault="001859DE" w:rsidP="009D2568">
      <w:pPr>
        <w:pStyle w:val="a1"/>
        <w:ind w:firstLineChars="0" w:firstLine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=B</m:t>
        </m:r>
      </m:oMath>
    </w:p>
    <w:p w:rsidR="001859DE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e-2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1859DE" w:rsidRDefault="001859DE" w:rsidP="009D2568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A+B=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</w:p>
    <w:p w:rsidR="001859DE" w:rsidRPr="00BE38DF" w:rsidRDefault="001859D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E38DF" w:rsidRDefault="00BE38DF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:rsidR="00B862C1" w:rsidRDefault="00B862C1" w:rsidP="009D2568">
      <w:pPr>
        <w:pStyle w:val="a1"/>
        <w:ind w:firstLineChars="0" w:firstLine="0"/>
      </w:pPr>
    </w:p>
    <w:p w:rsidR="00B862C1" w:rsidRDefault="00B862C1" w:rsidP="009D2568">
      <w:pPr>
        <w:pStyle w:val="a1"/>
        <w:ind w:firstLineChars="0" w:firstLine="0"/>
      </w:pPr>
      <w:r>
        <w:rPr>
          <w:rFonts w:hint="eastAsia"/>
        </w:rPr>
        <w:t>定理：若</w:t>
      </w:r>
      <m:oMath>
        <m:r>
          <m:rPr>
            <m:sty m:val="p"/>
          </m:rPr>
          <w:rPr>
            <w:rFonts w:ascii="Cambria Math" w:hAnsi="Cambria Math"/>
          </w:rPr>
          <m:t>AB=BA(</m:t>
        </m:r>
        <m:r>
          <m:rPr>
            <m:sty m:val="p"/>
          </m:rPr>
          <w:rPr>
            <w:rFonts w:ascii="Cambria Math" w:hAnsi="Cambria Math" w:hint="eastAsia"/>
          </w:rPr>
          <m:t>可交换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</w:p>
    <w:p w:rsidR="001E567A" w:rsidRDefault="001E567A" w:rsidP="009D2568">
      <w:pPr>
        <w:pStyle w:val="a1"/>
        <w:ind w:firstLineChars="0" w:firstLine="0"/>
      </w:pPr>
      <w:r>
        <w:rPr>
          <w:rFonts w:hint="eastAsia"/>
        </w:rPr>
        <w:t>注：若</w:t>
      </w:r>
      <m:oMath>
        <m:r>
          <m:rPr>
            <m:sty m:val="p"/>
          </m:rPr>
          <w:rPr>
            <w:rFonts w:ascii="Cambria Math" w:hAnsi="Cambria Math"/>
          </w:rPr>
          <m:t>AB=BA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2AB+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377DF" w:rsidRDefault="001377DF" w:rsidP="009D2568">
      <w:pPr>
        <w:pStyle w:val="a1"/>
        <w:ind w:firstLineChars="0" w:firstLine="0"/>
      </w:pPr>
      <w:r>
        <w:tab/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p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B+…+pA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二项公式</m:t>
        </m:r>
        <m:r>
          <w:rPr>
            <w:rFonts w:ascii="Cambria Math" w:hAnsi="Cambria Math"/>
          </w:rPr>
          <m:t>)</m:t>
        </m:r>
      </m:oMath>
    </w:p>
    <w:p w:rsidR="002C666B" w:rsidRDefault="002C666B" w:rsidP="009D2568">
      <w:pPr>
        <w:pStyle w:val="a1"/>
        <w:ind w:firstLineChars="0" w:firstLine="0"/>
      </w:pPr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由上述定理可知：</w:t>
      </w:r>
    </w:p>
    <w:p w:rsidR="002C666B" w:rsidRDefault="002C666B" w:rsidP="009D2568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A=A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-A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tab/>
      </w:r>
      <w:r>
        <w:rPr>
          <w:rFonts w:hint="eastAsia"/>
        </w:rPr>
        <w:t>同理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=I</m:t>
        </m:r>
      </m:oMath>
    </w:p>
    <w:p w:rsidR="002C666B" w:rsidRDefault="002C666B" w:rsidP="009D2568">
      <w:pPr>
        <w:pStyle w:val="a1"/>
        <w:ind w:firstLineChars="0" w:firstLine="0"/>
      </w:pPr>
      <w:r>
        <w:rPr>
          <w:rFonts w:hint="eastAsia"/>
        </w:rPr>
        <w:t>可逆公式：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必有逆，且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0A5CE2" w:rsidRDefault="000A5CE2" w:rsidP="009D2568">
      <w:pPr>
        <w:pStyle w:val="a1"/>
        <w:ind w:firstLineChars="0" w:firstLine="0"/>
      </w:pPr>
    </w:p>
    <w:p w:rsidR="00785B3E" w:rsidRDefault="00785B3E" w:rsidP="009D2568">
      <w:pPr>
        <w:pStyle w:val="a1"/>
        <w:ind w:firstLineChars="0" w:firstLine="0"/>
      </w:pPr>
      <w:proofErr w:type="spellStart"/>
      <w:r>
        <w:rPr>
          <w:rFonts w:hint="eastAsia"/>
        </w:rPr>
        <w:lastRenderedPageBreak/>
        <w:t>E</w:t>
      </w:r>
      <w:r>
        <w:t>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>,</w:t>
      </w:r>
      <m:oMath>
        <m:r>
          <m:rPr>
            <m:sty m:val="p"/>
          </m:rPr>
          <w:rPr>
            <w:rFonts w:ascii="Cambria Math" w:hAnsi="Cambria Math"/>
          </w:rPr>
          <m:t xml:space="preserve">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rPr>
          <w:rFonts w:hint="eastAsia"/>
        </w:rPr>
        <w:t>用定义求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B</m:t>
            </m:r>
          </m:sup>
        </m:sSup>
      </m:oMath>
    </w:p>
    <w:p w:rsidR="00785B3E" w:rsidRDefault="00785B3E" w:rsidP="009D2568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=-A,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=I,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=A</m:t>
        </m:r>
      </m:oMath>
    </w:p>
    <w:p w:rsidR="00785B3E" w:rsidRDefault="005F1E7C" w:rsidP="00785B3E">
      <w:pPr>
        <w:pStyle w:val="a1"/>
        <w:ind w:firstLineChars="0" w:firstLine="42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=I+tA+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-I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5!</m:t>
            </m:r>
          </m:den>
        </m:f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…</m:t>
        </m:r>
      </m:oMath>
      <w:r w:rsidR="00785B3E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3!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5!</m:t>
                </m:r>
              </m:den>
            </m:f>
            <m: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4!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…</m:t>
            </m:r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e>
        </m:d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785B3E" w:rsidRPr="00785B3E" w:rsidRDefault="005F1E7C" w:rsidP="00785B3E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B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</m:oMath>
      </m:oMathPara>
    </w:p>
    <w:p w:rsidR="000A5CE2" w:rsidRDefault="000A5CE2" w:rsidP="000A5CE2">
      <w:pPr>
        <w:pStyle w:val="3"/>
        <w:spacing w:before="156" w:after="156"/>
      </w:pPr>
      <w:bookmarkStart w:id="94" w:name="_Toc533424847"/>
      <w:r>
        <w:rPr>
          <w:rFonts w:hint="eastAsia"/>
        </w:rPr>
        <w:t>根遗传公式</w:t>
      </w:r>
      <w:bookmarkEnd w:id="94"/>
    </w:p>
    <w:p w:rsidR="000A5CE2" w:rsidRDefault="000A5CE2" w:rsidP="000A5CE2">
      <w:pPr>
        <w:pStyle w:val="a1"/>
        <w:ind w:firstLineChars="53" w:firstLine="148"/>
      </w:pPr>
      <w:r>
        <w:rPr>
          <w:rFonts w:hint="eastAsia"/>
        </w:rPr>
        <w:t>公式：若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>的全体根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 w:hint="eastAsia"/>
          </w:rPr>
          <m:t>={f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),…,f(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}</m:t>
        </m:r>
      </m:oMath>
    </w:p>
    <w:p w:rsidR="002C666B" w:rsidRDefault="000A5CE2" w:rsidP="000A5CE2">
      <w:pPr>
        <w:pStyle w:val="a1"/>
        <w:ind w:firstLineChars="53" w:firstLine="148"/>
      </w:pPr>
      <w:r>
        <w:rPr>
          <w:rFonts w:hint="eastAsia"/>
        </w:rPr>
        <w:t>行列式：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*…*f(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233ECE" w:rsidRDefault="00233ECE" w:rsidP="000A5CE2">
      <w:pPr>
        <w:pStyle w:val="a1"/>
        <w:ind w:firstLineChars="53" w:firstLine="148"/>
      </w:pPr>
    </w:p>
    <w:p w:rsidR="00233ECE" w:rsidRDefault="00233ECE" w:rsidP="000A5CE2">
      <w:pPr>
        <w:pStyle w:val="a1"/>
        <w:ind w:firstLineChars="53" w:firstLine="148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 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,</w:t>
      </w:r>
      <m:oMath>
        <m:r>
          <w:rPr>
            <w:rFonts w:ascii="Cambria Math" w:hAnsi="Cambria Math" w:hint="eastAsia"/>
          </w:rPr>
          <m:t xml:space="preserve"> λ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 w:hint="eastAsia"/>
          </w:rPr>
          <m:t>={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 w:hint="eastAsia"/>
          </w:rPr>
          <m:t>}</m:t>
        </m:r>
      </m:oMath>
    </w:p>
    <w:p w:rsidR="00233ECE" w:rsidRDefault="00233ECE" w:rsidP="000A5CE2">
      <w:pPr>
        <w:pStyle w:val="a1"/>
        <w:ind w:firstLineChars="53" w:firstLine="148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*…*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nn</m:t>
                </m:r>
              </m:sub>
            </m:sSub>
          </m:sup>
        </m:sSup>
      </m:oMath>
    </w:p>
    <w:p w:rsidR="009924DE" w:rsidRDefault="009924DE" w:rsidP="009924DE">
      <w:pPr>
        <w:pStyle w:val="3"/>
        <w:spacing w:before="156" w:after="156"/>
      </w:pPr>
      <w:bookmarkStart w:id="95" w:name="_Toc533424848"/>
      <w:r>
        <w:t>Euler</w:t>
      </w:r>
      <w:r>
        <w:rPr>
          <w:rFonts w:hint="eastAsia"/>
        </w:rPr>
        <w:t>公式</w:t>
      </w:r>
      <w:bookmarkEnd w:id="95"/>
    </w:p>
    <w:p w:rsidR="009924DE" w:rsidRPr="009924DE" w:rsidRDefault="005F1E7C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+i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:rsidR="009924DE" w:rsidRPr="009924DE" w:rsidRDefault="005F1E7C" w:rsidP="0048327F">
      <w:pPr>
        <w:pStyle w:val="a1"/>
        <w:numPr>
          <w:ilvl w:val="0"/>
          <w:numId w:val="70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-i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</m:oMath>
      <w:r w:rsidR="009924DE">
        <w:rPr>
          <w:rFonts w:hint="eastAsia"/>
        </w:rPr>
        <w:t xml:space="preserve"> </w:t>
      </w:r>
      <w:r w:rsidR="009924DE">
        <w:t xml:space="preserve"> </w:t>
      </w:r>
      <w:r w:rsidR="009924DE">
        <w:rPr>
          <w:rFonts w:hint="eastAsia"/>
        </w:rPr>
        <w:t>(</w:t>
      </w:r>
      <w:r w:rsidR="009924DE">
        <w:rPr>
          <w:rFonts w:hint="eastAsia"/>
        </w:rPr>
        <w:t>将</w:t>
      </w:r>
      <w:r w:rsidR="009924DE">
        <w:t>(1)</w:t>
      </w:r>
      <w:r w:rsidR="009924DE">
        <w:rPr>
          <w:rFonts w:hint="eastAsia"/>
        </w:rPr>
        <w:t>中</w:t>
      </w:r>
      <w:r w:rsidR="009924DE">
        <w:rPr>
          <w:rFonts w:hint="eastAsia"/>
        </w:rPr>
        <w:t>A</w:t>
      </w:r>
      <w:r w:rsidR="009924DE">
        <w:rPr>
          <w:rFonts w:hint="eastAsia"/>
        </w:rPr>
        <w:t>换为</w:t>
      </w:r>
      <w:r w:rsidR="009924DE">
        <w:rPr>
          <w:rFonts w:hint="eastAsia"/>
        </w:rPr>
        <w:t>-</w:t>
      </w:r>
      <w:r w:rsidR="009924DE">
        <w:t>A)</w:t>
      </w:r>
    </w:p>
    <w:p w:rsidR="009924DE" w:rsidRPr="009C1936" w:rsidRDefault="005F1E7C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9C1936" w:rsidRPr="006F2B85" w:rsidRDefault="005F1E7C" w:rsidP="0048327F">
      <w:pPr>
        <w:pStyle w:val="a1"/>
        <w:numPr>
          <w:ilvl w:val="0"/>
          <w:numId w:val="70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2i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</w:p>
    <w:p w:rsidR="006F2B85" w:rsidRDefault="006F2B85" w:rsidP="006F2B85">
      <w:pPr>
        <w:pStyle w:val="a1"/>
        <w:ind w:firstLineChars="0"/>
      </w:pPr>
      <w:r>
        <w:rPr>
          <w:rFonts w:hint="eastAsia"/>
        </w:rPr>
        <w:t>A</w:t>
      </w:r>
      <w:r>
        <w:rPr>
          <w:rFonts w:hint="eastAsia"/>
        </w:rPr>
        <w:t>为常数</w:t>
      </w:r>
      <w:r w:rsidR="00980A92">
        <w:rPr>
          <w:rFonts w:hint="eastAsia"/>
        </w:rPr>
        <w:t>(</w:t>
      </w:r>
      <w:r w:rsidR="00980A92">
        <w:t>t)</w:t>
      </w:r>
      <w:r>
        <w:rPr>
          <w:rFonts w:hint="eastAsia"/>
        </w:rPr>
        <w:t>也成立</w:t>
      </w:r>
    </w:p>
    <w:p w:rsidR="00012284" w:rsidRDefault="00012284" w:rsidP="00012284">
      <w:pPr>
        <w:pStyle w:val="a1"/>
        <w:ind w:firstLineChars="0" w:firstLine="0"/>
      </w:pPr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t>E</w:t>
      </w:r>
      <w:r>
        <w:t xml:space="preserve">g1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</m:oMath>
    </w:p>
    <w:p w:rsidR="00012284" w:rsidRDefault="00012284" w:rsidP="00012284">
      <w:pPr>
        <w:pStyle w:val="a1"/>
        <w:ind w:firstLineChars="0" w:firstLine="0"/>
      </w:pPr>
      <w:r>
        <w:rPr>
          <w:rFonts w:hint="eastAsia"/>
        </w:rPr>
        <w:lastRenderedPageBreak/>
        <w:t>解：</w:t>
      </w:r>
    </w:p>
    <w:p w:rsidR="00012284" w:rsidRDefault="00012284" w:rsidP="00012284">
      <w:pPr>
        <w:pStyle w:val="a1"/>
        <w:ind w:firstLineChars="0" w:firstLine="0"/>
      </w:pP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(tA)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t+2t+t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4t</m:t>
            </m:r>
          </m:sup>
        </m:sSup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={2,1,1}(</m:t>
        </m:r>
        <m:r>
          <m:rPr>
            <m:sty m:val="p"/>
          </m:rPr>
          <w:rPr>
            <w:rFonts w:ascii="Cambria Math" w:hAnsi="Cambria Math" w:hint="eastAsia"/>
          </w:rPr>
          <m:t>平移法</m:t>
        </m:r>
        <m:r>
          <w:rPr>
            <w:rFonts w:ascii="Cambria Math" w:hAnsi="Cambria Math"/>
          </w:rPr>
          <m:t>)</m:t>
        </m:r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  <m:r>
          <w:rPr>
            <w:rFonts w:ascii="Cambria Math" w:hAnsi="Cambria Math"/>
          </w:rPr>
          <m:t>=0→A</m:t>
        </m:r>
      </m:oMath>
      <w:r>
        <w:rPr>
          <w:rFonts w:hint="eastAsia"/>
        </w:rPr>
        <w:t>为单阵</w:t>
      </w:r>
      <m:oMath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=I-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1C9D" w:rsidRDefault="00711C9D" w:rsidP="00012284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E11FF" w:rsidRPr="00FC1A61" w:rsidRDefault="005F1E7C" w:rsidP="003E11FF">
      <w:pPr>
        <w:pStyle w:val="a1"/>
        <w:ind w:left="420" w:firstLineChars="0" w:firstLine="4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tA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C1A61" w:rsidRDefault="00FC1A61" w:rsidP="00FC1A61">
      <w:pPr>
        <w:pStyle w:val="3"/>
        <w:spacing w:before="156" w:after="156"/>
      </w:pPr>
      <w:bookmarkStart w:id="96" w:name="_Toc533424849"/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</w:t>
      </w:r>
      <w:bookmarkEnd w:id="96"/>
    </w:p>
    <w:p w:rsidR="00B17995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k≥2</m:t>
            </m:r>
          </m:e>
        </m:d>
        <m:r>
          <m:rPr>
            <m:sty m:val="p"/>
          </m:rPr>
          <w:rPr>
            <w:rFonts w:ascii="Cambria Math" w:hAnsi="Cambria Math" w:hint="eastAsia"/>
            <w:noProof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≠0</m:t>
        </m:r>
      </m:oMath>
    </w:p>
    <w:p w:rsidR="00FC1A61" w:rsidRDefault="00FC1A61" w:rsidP="00B17995">
      <w:pPr>
        <w:pStyle w:val="a1"/>
        <w:ind w:firstLineChars="0" w:firstLine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公式：若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a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D730AF" w:rsidRDefault="00D730AF" w:rsidP="00B17995">
      <w:pPr>
        <w:pStyle w:val="a1"/>
        <w:ind w:firstLineChars="0" w:firstLine="0"/>
      </w:pPr>
    </w:p>
    <w:p w:rsidR="00D730AF" w:rsidRDefault="00D730AF" w:rsidP="00D730AF">
      <w:pPr>
        <w:pStyle w:val="a1"/>
        <w:ind w:firstLineChars="0" w:firstLine="0"/>
      </w:pPr>
      <w:proofErr w:type="spellStart"/>
      <w:r>
        <w:t>Eg</w:t>
      </w:r>
      <w:proofErr w:type="spellEnd"/>
      <w:r>
        <w:t xml:space="preserve"> :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D730AF" w:rsidRPr="00D730AF" w:rsidRDefault="00D730AF" w:rsidP="00D730AF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A-2</m:t>
            </m:r>
          </m:e>
        </m:d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I+t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2t</m:t>
            </m:r>
          </m:sup>
        </m:sSup>
        <m:r>
          <w:rPr>
            <w:rFonts w:ascii="Cambria Math" w:hAnsi="Cambria Math"/>
          </w:rPr>
          <m:t>(A-2)</m:t>
        </m:r>
      </m:oMath>
    </w:p>
    <w:p w:rsidR="00D730AF" w:rsidRDefault="00D730AF" w:rsidP="00D730AF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385C82" w:rsidRDefault="00385C82" w:rsidP="00385C82">
      <w:pPr>
        <w:pStyle w:val="3"/>
        <w:spacing w:before="156" w:after="156"/>
      </w:pPr>
      <w:bookmarkStart w:id="97" w:name="_Toc533424850"/>
      <w:r>
        <w:rPr>
          <w:rFonts w:hint="eastAsia"/>
        </w:rPr>
        <w:t>矩阵函数求法总结</w:t>
      </w:r>
      <w:bookmarkEnd w:id="97"/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=I+(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-1)A</m:t>
        </m:r>
      </m:oMath>
    </w:p>
    <w:p w:rsidR="00385C82" w:rsidRDefault="00385C82" w:rsidP="00385C82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lastRenderedPageBreak/>
        <w:t>分块阵：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f(B)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f(D)</m:t>
                  </m:r>
                </m:e>
              </m:mr>
            </m:m>
          </m:e>
        </m:d>
      </m:oMath>
    </w:p>
    <w:p w:rsidR="00385C82" w:rsidRPr="00E96256" w:rsidRDefault="00385C82" w:rsidP="00385C82">
      <w:pPr>
        <w:pStyle w:val="a1"/>
        <w:ind w:left="84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→f(</m:t>
          </m:r>
          <m:r>
            <m:rPr>
              <m:sty m:val="p"/>
            </m:rPr>
            <w:rPr>
              <w:rFonts w:ascii="Cambria Math" w:hAnsi="Cambria Math"/>
            </w:rPr>
            <m:t>A)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E96256" w:rsidRDefault="00E96256" w:rsidP="00E96256">
      <w:pPr>
        <w:pStyle w:val="a1"/>
        <w:numPr>
          <w:ilvl w:val="0"/>
          <w:numId w:val="74"/>
        </w:numPr>
        <w:ind w:firstLineChars="0"/>
      </w:pPr>
      <w:r>
        <w:rPr>
          <w:rFonts w:hint="eastAsia"/>
        </w:rPr>
        <w:t>单纯阵：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…*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E96256" w:rsidRDefault="00E96256" w:rsidP="00E96256">
      <w:pPr>
        <w:pStyle w:val="a1"/>
        <w:ind w:left="690" w:firstLineChars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96256" w:rsidRPr="00385C82" w:rsidRDefault="00040383" w:rsidP="00E96256">
      <w:pPr>
        <w:pStyle w:val="a1"/>
        <w:numPr>
          <w:ilvl w:val="0"/>
          <w:numId w:val="74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0</w:t>
      </w:r>
      <w:r>
        <w:rPr>
          <w:rFonts w:hint="eastAsia"/>
        </w:rPr>
        <w:t>阵：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I+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A-a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(k-1)!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9C25CD" w:rsidRDefault="009C25CD" w:rsidP="009C25CD">
      <w:pPr>
        <w:pStyle w:val="2"/>
        <w:spacing w:before="156" w:after="156"/>
      </w:pPr>
      <w:bookmarkStart w:id="98" w:name="_Toc533424851"/>
      <w:r>
        <w:rPr>
          <w:rFonts w:hint="eastAsia"/>
        </w:rPr>
        <w:t>矩阵函数</w:t>
      </w:r>
      <w:r w:rsidR="00C15045">
        <w:rPr>
          <w:rFonts w:hint="eastAsia"/>
        </w:rPr>
        <w:t>应用</w:t>
      </w:r>
      <w:bookmarkEnd w:id="98"/>
    </w:p>
    <w:p w:rsidR="009C25CD" w:rsidRDefault="006C031B" w:rsidP="009C25CD">
      <w:pPr>
        <w:pStyle w:val="3"/>
        <w:spacing w:before="156" w:after="156"/>
      </w:pPr>
      <w:bookmarkStart w:id="99" w:name="_Toc533424852"/>
      <w:r>
        <w:rPr>
          <w:rFonts w:hint="eastAsia"/>
        </w:rPr>
        <w:t>基本定义与公式</w:t>
      </w:r>
      <w:bookmarkEnd w:id="99"/>
    </w:p>
    <w:p w:rsidR="00497B4E" w:rsidRPr="00497B4E" w:rsidRDefault="00497B4E" w:rsidP="00497B4E">
      <w:pPr>
        <w:pStyle w:val="a1"/>
        <w:ind w:firstLineChars="0" w:firstLine="0"/>
      </w:pPr>
      <w:r>
        <w:rPr>
          <w:rFonts w:hint="eastAsia"/>
        </w:rPr>
        <w:t>定义：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是关于</w:t>
      </w:r>
      <w:r>
        <w:rPr>
          <w:rFonts w:hint="eastAsia"/>
        </w:rPr>
        <w:t>t</w:t>
      </w:r>
      <w:r>
        <w:rPr>
          <w:rFonts w:hint="eastAsia"/>
        </w:rPr>
        <w:t>的函数。</w:t>
      </w:r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求导：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ij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</m:oMath>
    </w:p>
    <w:p w:rsidR="009C25CD" w:rsidRDefault="009C25CD" w:rsidP="009C25CD">
      <w:pPr>
        <w:pStyle w:val="a1"/>
        <w:ind w:firstLine="420"/>
      </w:pPr>
      <w:r>
        <w:rPr>
          <w:rFonts w:hint="eastAsia"/>
        </w:rPr>
        <w:t>积分：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nary>
          </m:e>
        </m:d>
      </m:oMath>
    </w:p>
    <w:p w:rsidR="006C031B" w:rsidRDefault="006C031B" w:rsidP="009C25CD">
      <w:pPr>
        <w:pStyle w:val="a1"/>
        <w:ind w:firstLine="420"/>
      </w:pPr>
      <w:r>
        <w:rPr>
          <w:rFonts w:hint="eastAsia"/>
        </w:rPr>
        <w:t>常数矩阵导数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497B4E" w:rsidRDefault="00497B4E" w:rsidP="00497B4E">
      <w:pPr>
        <w:pStyle w:val="a1"/>
        <w:ind w:firstLineChars="0" w:firstLine="0"/>
      </w:pPr>
      <w:r>
        <w:rPr>
          <w:rFonts w:hint="eastAsia"/>
        </w:rPr>
        <w:t>公式：</w:t>
      </w:r>
    </w:p>
    <w:p w:rsidR="006C031B" w:rsidRDefault="00497B4E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 xml:space="preserve">,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-tA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</m:oMath>
    </w:p>
    <w:p w:rsidR="006C031B" w:rsidRDefault="006C031B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-AB(t)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</m:oMath>
    </w:p>
    <w:p w:rsidR="00CF3C63" w:rsidRDefault="00CF3C63" w:rsidP="00497B4E">
      <w:pPr>
        <w:pStyle w:val="a1"/>
        <w:ind w:firstLineChars="0" w:firstLine="0"/>
      </w:pPr>
      <w:r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(A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)dt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C63" w:rsidRDefault="00CF3C63" w:rsidP="00497B4E">
      <w:pPr>
        <w:pStyle w:val="a1"/>
        <w:ind w:firstLineChars="0" w:firstLine="0"/>
      </w:pPr>
      <w:r>
        <w:lastRenderedPageBreak/>
        <w:tab/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kA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=k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:rsidR="00CF3491" w:rsidRDefault="00046E81" w:rsidP="00046E81">
      <w:pPr>
        <w:pStyle w:val="3"/>
        <w:spacing w:before="156" w:after="156"/>
      </w:pPr>
      <w:bookmarkStart w:id="100" w:name="_Toc533424853"/>
      <w:r>
        <w:rPr>
          <w:rFonts w:hint="eastAsia"/>
        </w:rPr>
        <w:t>应用</w:t>
      </w:r>
      <w:bookmarkEnd w:id="100"/>
    </w:p>
    <w:p w:rsidR="00046E81" w:rsidRPr="00046E81" w:rsidRDefault="00046E81" w:rsidP="00046E81">
      <w:pPr>
        <w:pStyle w:val="3"/>
        <w:spacing w:before="156" w:after="156"/>
      </w:pPr>
      <w:bookmarkStart w:id="101" w:name="_Toc533424854"/>
      <w:r>
        <w:rPr>
          <w:rFonts w:hint="eastAsia"/>
        </w:rPr>
        <w:t>求解齐次线性微分方程组</w:t>
      </w:r>
      <w:bookmarkEnd w:id="101"/>
    </w:p>
    <w:p w:rsidR="00CF3491" w:rsidRDefault="00CF3491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dX(t)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</w:rPr>
          <m:t>=AX(t)</m:t>
        </m:r>
      </m:oMath>
      <w:r w:rsidRPr="00122A52">
        <w:rPr>
          <w:rFonts w:hint="eastAsia"/>
          <w:b/>
        </w:rPr>
        <w:t>有通解公式：</w:t>
      </w:r>
      <m:oMath>
        <m:r>
          <m:rPr>
            <m:sty m:val="b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tA</m:t>
            </m:r>
          </m:sup>
        </m:sSup>
        <m:r>
          <m:rPr>
            <m:sty m:val="bi"/>
          </m:rPr>
          <w:rPr>
            <w:rFonts w:ascii="Cambria Math" w:hAnsi="Cambria Math"/>
          </w:rPr>
          <m:t>*C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为常数矩阵。</w:t>
      </w:r>
    </w:p>
    <w:p w:rsidR="00CF3C63" w:rsidRDefault="00CF3C63" w:rsidP="00497B4E">
      <w:pPr>
        <w:pStyle w:val="a1"/>
        <w:ind w:firstLineChars="0" w:firstLine="0"/>
      </w:pPr>
      <w:r>
        <w:rPr>
          <w:rFonts w:hint="eastAsia"/>
        </w:rPr>
        <w:t>Pf</w:t>
      </w:r>
      <w:r>
        <w:rPr>
          <w:rFonts w:hint="eastAsia"/>
        </w:rPr>
        <w:t>：</w:t>
      </w:r>
    </w:p>
    <w:p w:rsidR="00CF3C63" w:rsidRDefault="00CF3C63" w:rsidP="00497B4E">
      <w:pPr>
        <w:pStyle w:val="a1"/>
        <w:ind w:firstLineChars="0" w:firstLine="0"/>
      </w:pPr>
      <w:r>
        <w:tab/>
      </w:r>
      <w:r>
        <w:rPr>
          <w:rFonts w:hint="eastAsia"/>
        </w:rPr>
        <w:t>原式</w:t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/>
          </w:rPr>
          <m:t>AX(t)</m:t>
        </m:r>
      </m:oMath>
    </w:p>
    <w:p w:rsidR="00CF3C63" w:rsidRP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0061C4">
        <w:rPr>
          <w:rFonts w:hint="eastAsia"/>
        </w:rPr>
        <w:t xml:space="preserve"> </w:t>
      </w:r>
      <w:r w:rsidR="000061C4">
        <w:t xml:space="preserve">   </w:t>
      </w:r>
      <w:r w:rsidR="000061C4" w:rsidRPr="000061C4">
        <w:rPr>
          <w:rFonts w:hint="eastAsia"/>
          <w:color w:val="FF0000"/>
        </w:rPr>
        <w:t>为什么可以调换？？？</w:t>
      </w:r>
    </w:p>
    <w:p w:rsidR="00CF3C63" w:rsidRDefault="00CF3C63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-tA</m:t>
                    </m:r>
                  </m:sup>
                </m:sSup>
                <m:r>
                  <w:rPr>
                    <w:rFonts w:ascii="Cambria Math" w:hAnsi="Cambria Math"/>
                  </w:rPr>
                  <m:t>X(t)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-tA</m:t>
            </m:r>
          </m:sup>
        </m:sSup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=C(</m:t>
        </m:r>
        <m:r>
          <w:rPr>
            <w:rFonts w:ascii="Cambria Math" w:hAnsi="Cambria Math" w:hint="eastAsia"/>
          </w:rPr>
          <m:t>常数阵</m:t>
        </m:r>
        <m:r>
          <w:rPr>
            <w:rFonts w:ascii="Cambria Math" w:hAnsi="Cambria Math"/>
          </w:rPr>
          <m:t>)</m:t>
        </m:r>
      </m:oMath>
    </w:p>
    <w:p w:rsidR="00CA7CDC" w:rsidRDefault="00CA7CDC" w:rsidP="00497B4E">
      <w:pPr>
        <w:pStyle w:val="a1"/>
        <w:ind w:firstLineChars="0" w:firstLine="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↔X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*C</m:t>
        </m:r>
      </m:oMath>
    </w:p>
    <w:p w:rsidR="00BF6A80" w:rsidRDefault="00BF6A80" w:rsidP="00497B4E">
      <w:pPr>
        <w:pStyle w:val="a1"/>
        <w:ind w:firstLineChars="0" w:firstLine="0"/>
      </w:pPr>
    </w:p>
    <w:p w:rsidR="00BF6A80" w:rsidRDefault="00BF6A80" w:rsidP="00497B4E">
      <w:pPr>
        <w:pStyle w:val="a1"/>
        <w:ind w:firstLineChars="0" w:firstLine="0"/>
      </w:pPr>
      <w:r>
        <w:rPr>
          <w:rFonts w:hint="eastAsia"/>
        </w:rPr>
        <w:t>定理：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dX(t)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=AX(t)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有唯一解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F5156" w:rsidRDefault="004F5156" w:rsidP="00497B4E">
      <w:pPr>
        <w:pStyle w:val="a1"/>
        <w:ind w:firstLineChars="0" w:firstLine="0"/>
      </w:pPr>
    </w:p>
    <w:p w:rsidR="004F5156" w:rsidRDefault="004F5156" w:rsidP="00497B4E">
      <w:pPr>
        <w:pStyle w:val="a1"/>
        <w:ind w:firstLineChars="0" w:firstLine="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求解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rPr>
          <w:rFonts w:hint="eastAsia"/>
        </w:rPr>
        <w:t>解：令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, 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>,  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</w:p>
    <w:p w:rsidR="004F5156" w:rsidRDefault="004F5156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所以原式可写为：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 w:hint="eastAsia"/>
              </w:rPr>
              <m:t>dt</m:t>
            </m:r>
          </m:den>
        </m:f>
        <m:r>
          <w:rPr>
            <w:rFonts w:ascii="Cambria Math" w:hAnsi="Cambria Math"/>
          </w:rPr>
          <m:t>=AX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w:r>
        <w:rPr>
          <w:rFonts w:hint="eastAsia"/>
        </w:rPr>
        <w:t>所以唯一解为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 w:hint="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e>
              </m:mr>
            </m:m>
          </m:e>
        </m:d>
      </m:oMath>
    </w:p>
    <w:p w:rsidR="00BD4278" w:rsidRDefault="00BD4278" w:rsidP="00497B4E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tA</m:t>
            </m:r>
          </m:sup>
        </m:sSup>
      </m:oMath>
      <w:r>
        <w:rPr>
          <w:rFonts w:hint="eastAsia"/>
        </w:rPr>
        <w:t>的值在之前的例题中求得</w:t>
      </w:r>
    </w:p>
    <w:p w:rsidR="00943F45" w:rsidRPr="00943F45" w:rsidRDefault="00943F45" w:rsidP="00943F45">
      <w:pPr>
        <w:widowControl/>
        <w:jc w:val="left"/>
        <w:rPr>
          <w:sz w:val="28"/>
          <w:szCs w:val="24"/>
        </w:rPr>
      </w:pPr>
      <w:r>
        <w:lastRenderedPageBreak/>
        <w:br w:type="page"/>
      </w:r>
    </w:p>
    <w:p w:rsidR="00943F45" w:rsidRDefault="00943F45" w:rsidP="00943F45">
      <w:pPr>
        <w:pStyle w:val="1"/>
        <w:spacing w:after="312"/>
      </w:pPr>
      <w:bookmarkStart w:id="102" w:name="_Toc533424855"/>
      <w:r>
        <w:rPr>
          <w:rFonts w:hint="eastAsia"/>
        </w:rPr>
        <w:lastRenderedPageBreak/>
        <w:t>矩阵直积</w:t>
      </w:r>
      <w:bookmarkEnd w:id="102"/>
    </w:p>
    <w:p w:rsidR="00943F45" w:rsidRDefault="00943F45" w:rsidP="00943F45">
      <w:pPr>
        <w:pStyle w:val="2"/>
        <w:spacing w:before="156" w:after="156"/>
      </w:pPr>
      <w:bookmarkStart w:id="103" w:name="_Toc533424856"/>
      <w:r>
        <w:rPr>
          <w:rFonts w:hint="eastAsia"/>
        </w:rPr>
        <w:t>定义与性质</w:t>
      </w:r>
      <w:bookmarkEnd w:id="103"/>
    </w:p>
    <w:p w:rsidR="00943F45" w:rsidRDefault="00943F45" w:rsidP="00943F45">
      <w:pPr>
        <w:pStyle w:val="3"/>
        <w:spacing w:before="156" w:after="156"/>
      </w:pPr>
      <w:bookmarkStart w:id="104" w:name="_Toc533424857"/>
      <w:r>
        <w:rPr>
          <w:rFonts w:hint="eastAsia"/>
        </w:rPr>
        <w:t>定义</w:t>
      </w:r>
      <w:bookmarkEnd w:id="104"/>
    </w:p>
    <w:p w:rsidR="00943F45" w:rsidRDefault="00943F45" w:rsidP="00943F45">
      <w:pPr>
        <w:pStyle w:val="a1"/>
        <w:ind w:firstLine="420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m*n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p*q</m:t>
            </m:r>
          </m:sub>
        </m:sSub>
      </m:oMath>
      <w:r>
        <w:rPr>
          <w:rFonts w:hint="eastAsia"/>
        </w:rPr>
        <w:t>，矩阵的张量积</w:t>
      </w:r>
      <w:r>
        <w:rPr>
          <w:rFonts w:hint="eastAsia"/>
        </w:rPr>
        <w:t>(</w:t>
      </w:r>
      <w:r>
        <w:rPr>
          <w:rFonts w:hint="eastAsia"/>
        </w:rPr>
        <w:t>直积</w:t>
      </w:r>
      <w:r>
        <w:t>)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定义如下：</w:t>
      </w:r>
    </w:p>
    <w:p w:rsidR="00943F45" w:rsidRPr="00242EB2" w:rsidRDefault="00943F45" w:rsidP="00943F45">
      <w:pPr>
        <w:pStyle w:val="a1"/>
        <w:ind w:firstLine="420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ym w:font="Wingdings 2" w:char="F055"/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ij</m:t>
              </m:r>
            </m:sub>
          </m:sSub>
          <m:r>
            <w:rPr>
              <w:rFonts w:ascii="Cambria Math" w:hAnsi="Cambria Math"/>
            </w:rPr>
            <m:t>B)</m:t>
          </m:r>
        </m:oMath>
      </m:oMathPara>
    </w:p>
    <w:p w:rsidR="00242EB2" w:rsidRDefault="00242EB2" w:rsidP="00242EB2">
      <w:pPr>
        <w:pStyle w:val="3"/>
        <w:spacing w:before="156" w:after="156"/>
      </w:pPr>
      <w:bookmarkStart w:id="105" w:name="_Toc533424858"/>
      <w:r>
        <w:rPr>
          <w:rFonts w:hint="eastAsia"/>
        </w:rPr>
        <w:t>基本性质</w:t>
      </w:r>
      <w:bookmarkEnd w:id="105"/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基本性质：</w:t>
      </w:r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B≠B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242EB2" w:rsidRDefault="00242EB2" w:rsidP="0048327F">
      <w:pPr>
        <w:pStyle w:val="a1"/>
        <w:numPr>
          <w:ilvl w:val="0"/>
          <w:numId w:val="71"/>
        </w:numPr>
        <w:ind w:firstLineChars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B+A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242EB2" w:rsidRDefault="005F1E7C" w:rsidP="0048327F">
      <w:pPr>
        <w:pStyle w:val="a1"/>
        <w:numPr>
          <w:ilvl w:val="0"/>
          <w:numId w:val="71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C+B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C</m:t>
        </m:r>
      </m:oMath>
    </w:p>
    <w:p w:rsidR="003542F1" w:rsidRDefault="005F1E7C" w:rsidP="0048327F">
      <w:pPr>
        <w:pStyle w:val="a1"/>
        <w:numPr>
          <w:ilvl w:val="0"/>
          <w:numId w:val="71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42EB2" w:rsidRDefault="00242EB2" w:rsidP="00242EB2">
      <w:pPr>
        <w:pStyle w:val="a1"/>
        <w:ind w:firstLineChars="0" w:firstLine="0"/>
      </w:pPr>
      <w:r>
        <w:rPr>
          <w:rFonts w:hint="eastAsia"/>
        </w:rPr>
        <w:t>分块公式</w:t>
      </w:r>
      <w:r>
        <w:rPr>
          <w:rFonts w:hint="eastAsia"/>
        </w:rPr>
        <w:t>(</w:t>
      </w:r>
      <w:proofErr w:type="gramStart"/>
      <w:r>
        <w:rPr>
          <w:rFonts w:hint="eastAsia"/>
        </w:rPr>
        <w:t>右进法则</w:t>
      </w:r>
      <w:proofErr w:type="gramEnd"/>
      <w:r>
        <w:t>)</w:t>
      </w:r>
      <w:r>
        <w:rPr>
          <w:rFonts w:hint="eastAsia"/>
        </w:rPr>
        <w:t>：</w:t>
      </w:r>
    </w:p>
    <w:p w:rsidR="00242EB2" w:rsidRDefault="005F1E7C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5F1E7C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242EB2" w:rsidRDefault="005F1E7C" w:rsidP="0048327F">
      <w:pPr>
        <w:pStyle w:val="a1"/>
        <w:numPr>
          <w:ilvl w:val="0"/>
          <w:numId w:val="72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F</m:t>
                  </m:r>
                </m:e>
              </m:mr>
            </m:m>
          </m:e>
        </m:d>
      </m:oMath>
    </w:p>
    <w:p w:rsidR="00983011" w:rsidRDefault="00983011" w:rsidP="00983011">
      <w:pPr>
        <w:pStyle w:val="a1"/>
        <w:ind w:left="269" w:firstLineChars="0"/>
      </w:pPr>
      <w:r>
        <w:rPr>
          <w:rFonts w:hint="eastAsia"/>
        </w:rPr>
        <w:t>但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</w:rPr>
          <m:t>≠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Wingdings 2" w:char="F055"/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t>转置公式：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，比较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322FF" w:rsidRDefault="008322FF" w:rsidP="00EA14D0">
      <w:pPr>
        <w:pStyle w:val="a1"/>
        <w:ind w:firstLineChars="0" w:firstLine="0"/>
      </w:pP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w:sym w:font="Wingdings 2" w:char="F055"/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hint="eastAsia"/>
        </w:rPr>
        <w:t xml:space="preserve"> </w:t>
      </w:r>
      <w:r>
        <w:t xml:space="preserve">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EA14D0" w:rsidRDefault="00EA14D0" w:rsidP="00EA14D0">
      <w:pPr>
        <w:pStyle w:val="a1"/>
        <w:ind w:firstLineChars="0" w:firstLine="0"/>
      </w:pPr>
      <w:r>
        <w:rPr>
          <w:rFonts w:hint="eastAsia"/>
        </w:rPr>
        <w:lastRenderedPageBreak/>
        <w:t>吸收公式：</w:t>
      </w:r>
    </w:p>
    <w:p w:rsidR="00EA14D0" w:rsidRDefault="00EA14D0" w:rsidP="00EA14D0">
      <w:pPr>
        <w:pStyle w:val="a1"/>
        <w:ind w:firstLineChars="0" w:firstLine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BD</m:t>
            </m:r>
          </m:e>
        </m:d>
      </m:oMath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条件：</w:t>
      </w:r>
      <m:oMath>
        <m:r>
          <w:rPr>
            <w:rFonts w:ascii="Cambria Math" w:hAnsi="Cambria Math"/>
          </w:rPr>
          <m:t>AC</m:t>
        </m:r>
        <m:r>
          <w:rPr>
            <w:rFonts w:ascii="Cambria Math" w:hAnsi="Cambria Math" w:hint="eastAsia"/>
          </w:rPr>
          <m:t>、</m:t>
        </m:r>
        <m:r>
          <w:rPr>
            <w:rFonts w:ascii="Cambria Math" w:hAnsi="Cambria Math"/>
          </w:rPr>
          <m:t>BD</m:t>
        </m:r>
      </m:oMath>
      <w:r>
        <w:rPr>
          <w:rFonts w:hint="eastAsia"/>
        </w:rPr>
        <w:t>有定义</w:t>
      </w:r>
    </w:p>
    <w:p w:rsidR="00EA14D0" w:rsidRDefault="00EA14D0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3542F1" w:rsidRDefault="003542F1" w:rsidP="00EA14D0">
      <w:pPr>
        <w:pStyle w:val="a1"/>
        <w:ind w:firstLineChars="0" w:firstLine="0"/>
      </w:pPr>
      <w:r>
        <w:tab/>
      </w:r>
      <w:r>
        <w:rPr>
          <w:rFonts w:hint="eastAsia"/>
        </w:rPr>
        <w:t>特别</w:t>
      </w:r>
      <w:r w:rsidR="00491265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034EBB" w:rsidRDefault="00034EBB" w:rsidP="00EA14D0">
      <w:pPr>
        <w:pStyle w:val="a1"/>
        <w:ind w:firstLineChars="0" w:firstLine="0"/>
      </w:pPr>
      <w:r>
        <w:rPr>
          <w:rFonts w:hint="eastAsia"/>
        </w:rPr>
        <w:t>逆公式：</w:t>
      </w:r>
    </w:p>
    <w:p w:rsidR="00034EBB" w:rsidRDefault="00034EBB" w:rsidP="00EA14D0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都可逆，则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B1735B" w:rsidRDefault="00B1735B" w:rsidP="00EA14D0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MS Gothic" w:eastAsia="MS Gothic" w:hAnsi="MS Gothic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BB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d>
        <m:r>
          <w:rPr>
            <w:rFonts w:ascii="Cambria Math" w:hAnsi="Cambria Math"/>
          </w:rPr>
          <m:t>=I</m:t>
        </m:r>
      </m:oMath>
    </w:p>
    <w:p w:rsidR="002767CA" w:rsidRDefault="003E7A47" w:rsidP="00EA14D0">
      <w:pPr>
        <w:pStyle w:val="a1"/>
        <w:ind w:firstLineChars="0" w:firstLine="0"/>
      </w:pPr>
      <w:r>
        <w:tab/>
      </w:r>
      <w:r>
        <w:rPr>
          <w:rFonts w:hint="eastAsia"/>
        </w:rPr>
        <w:t>推广：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+</m:t>
            </m:r>
          </m:sup>
        </m:sSup>
      </m:oMath>
    </w:p>
    <w:p w:rsidR="007919C3" w:rsidRDefault="007919C3" w:rsidP="00EA14D0">
      <w:pPr>
        <w:pStyle w:val="a1"/>
        <w:ind w:firstLineChars="0" w:firstLine="0"/>
      </w:pPr>
      <w:proofErr w:type="spellStart"/>
      <w:proofErr w:type="gramStart"/>
      <w:r>
        <w:rPr>
          <w:rFonts w:hint="eastAsia"/>
        </w:rPr>
        <w:t>E</w:t>
      </w:r>
      <w:r>
        <w:t>g</w:t>
      </w:r>
      <w:proofErr w:type="spellEnd"/>
      <w:r>
        <w:t xml:space="preserve"> :</w:t>
      </w:r>
      <w:proofErr w:type="gramEnd"/>
      <w:r>
        <w:t xml:space="preserve"> 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spellStart"/>
      <w:r>
        <w:rPr>
          <w:rFonts w:hint="eastAsia"/>
        </w:rPr>
        <w:t>H</w:t>
      </w:r>
      <w:r>
        <w:t>ermite</w:t>
      </w:r>
      <w:proofErr w:type="spellEnd"/>
      <w:r>
        <w:rPr>
          <w:rFonts w:hint="eastAsia"/>
        </w:rPr>
        <w:t>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等阵</w:t>
      </w:r>
    </w:p>
    <w:p w:rsidR="007919C3" w:rsidRDefault="007919C3" w:rsidP="0048327F">
      <w:pPr>
        <w:pStyle w:val="a1"/>
        <w:numPr>
          <w:ilvl w:val="0"/>
          <w:numId w:val="73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为</w:t>
      </w:r>
      <w:proofErr w:type="gramStart"/>
      <w:r>
        <w:rPr>
          <w:rFonts w:hint="eastAsia"/>
        </w:rPr>
        <w:t>酉</w:t>
      </w:r>
      <w:proofErr w:type="gramEnd"/>
      <w:r>
        <w:rPr>
          <w:rFonts w:hint="eastAsia"/>
        </w:rPr>
        <w:t>阵</w:t>
      </w:r>
    </w:p>
    <w:p w:rsidR="007919C3" w:rsidRDefault="007919C3" w:rsidP="007919C3">
      <w:pPr>
        <w:pStyle w:val="a1"/>
        <w:ind w:firstLineChars="0"/>
      </w:pPr>
    </w:p>
    <w:p w:rsidR="007919C3" w:rsidRDefault="007919C3" w:rsidP="007919C3">
      <w:pPr>
        <w:pStyle w:val="a1"/>
        <w:ind w:firstLineChars="0"/>
      </w:pPr>
      <w:r>
        <w:rPr>
          <w:rFonts w:hint="eastAsia"/>
        </w:rPr>
        <w:t>解：若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</m:oMath>
    </w:p>
    <w:p w:rsidR="007919C3" w:rsidRPr="007919C3" w:rsidRDefault="007919C3" w:rsidP="007919C3">
      <w:pPr>
        <w:pStyle w:val="a1"/>
        <w:ind w:firstLineChars="0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</w:p>
    <w:p w:rsidR="007919C3" w:rsidRDefault="00DE5529" w:rsidP="00DE5529">
      <w:pPr>
        <w:pStyle w:val="3"/>
        <w:spacing w:before="156" w:after="156"/>
      </w:pPr>
      <w:bookmarkStart w:id="106" w:name="_Toc533424859"/>
      <w:r>
        <w:rPr>
          <w:rFonts w:hint="eastAsia"/>
        </w:rPr>
        <w:t>扩展性质</w:t>
      </w:r>
      <w:bookmarkEnd w:id="106"/>
    </w:p>
    <w:p w:rsidR="00DE5529" w:rsidRDefault="00DE5529" w:rsidP="00DE5529">
      <w:pPr>
        <w:pStyle w:val="a1"/>
        <w:ind w:firstLineChars="0" w:firstLine="0"/>
      </w:pPr>
      <w:r>
        <w:rPr>
          <w:rFonts w:hint="eastAsia"/>
        </w:rPr>
        <w:t>上三角性质：</w:t>
      </w:r>
    </w:p>
    <w:p w:rsidR="00DE5529" w:rsidRDefault="00DE5529" w:rsidP="00DE5529">
      <w:pPr>
        <w:pStyle w:val="a1"/>
        <w:ind w:firstLineChars="0" w:firstLine="420"/>
      </w:pP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都是上三角阵，则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是上三角阵</w:t>
      </w:r>
    </w:p>
    <w:p w:rsidR="00DE5529" w:rsidRPr="002C2FBE" w:rsidRDefault="005F1E7C" w:rsidP="00DE5529">
      <w:pPr>
        <w:pStyle w:val="a1"/>
        <w:ind w:firstLineChars="0"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DE5529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E5529">
        <w:rPr>
          <w:rFonts w:hint="eastAsia"/>
        </w:rPr>
        <w:t>对角元</w:t>
      </w:r>
      <w:proofErr w:type="gramEnd"/>
      <w:r w:rsidR="00DE5529">
        <w:rPr>
          <w:rFonts w:hint="eastAsia"/>
        </w:rPr>
        <w:t>为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DE5529" w:rsidRDefault="00DE5529" w:rsidP="003536A6">
      <w:pPr>
        <w:pStyle w:val="a1"/>
        <w:ind w:firstLineChars="0" w:firstLine="0"/>
      </w:pPr>
    </w:p>
    <w:p w:rsidR="003536A6" w:rsidRDefault="003536A6" w:rsidP="003536A6">
      <w:pPr>
        <w:pStyle w:val="a1"/>
        <w:ind w:firstLineChars="0" w:firstLine="0"/>
      </w:pPr>
      <w:r>
        <w:rPr>
          <w:rFonts w:hint="eastAsia"/>
        </w:rPr>
        <w:t>相似性质：</w:t>
      </w:r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,B~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BQ=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3536A6" w:rsidRDefault="003536A6" w:rsidP="003536A6">
      <w:pPr>
        <w:pStyle w:val="a1"/>
        <w:ind w:firstLineChars="0" w:firstLine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>BQ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w:sym w:font="Wingdings 2" w:char="F055"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A3B51" w:rsidRDefault="002A3B51" w:rsidP="003536A6">
      <w:pPr>
        <w:pStyle w:val="a1"/>
        <w:ind w:firstLineChars="0" w:firstLine="0"/>
      </w:pPr>
    </w:p>
    <w:p w:rsidR="002A3B51" w:rsidRDefault="002A3B51" w:rsidP="003536A6">
      <w:pPr>
        <w:pStyle w:val="a1"/>
        <w:ind w:firstLineChars="0" w:firstLine="0"/>
      </w:pPr>
      <w:r>
        <w:rPr>
          <w:rFonts w:hint="eastAsia"/>
        </w:rPr>
        <w:t>特征根定理：</w:t>
      </w:r>
    </w:p>
    <w:p w:rsidR="002A3B51" w:rsidRPr="00DE5529" w:rsidRDefault="002A3B51" w:rsidP="003536A6">
      <w:pPr>
        <w:pStyle w:val="a1"/>
        <w:ind w:firstLineChars="0" w:firstLine="0"/>
      </w:pP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w:sym w:font="Wingdings 2" w:char="F055"/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 w:hint="eastAsia"/>
          </w:rPr>
          <m:t>全体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 w:hint="eastAsia"/>
          </w:rPr>
          <m:t>}</m:t>
        </m:r>
      </m:oMath>
    </w:p>
    <w:p w:rsidR="007919C3" w:rsidRDefault="007919C3" w:rsidP="007919C3">
      <w:pPr>
        <w:pStyle w:val="a1"/>
        <w:ind w:firstLineChars="0"/>
      </w:pPr>
      <w:r>
        <w:tab/>
      </w:r>
    </w:p>
    <w:p w:rsidR="003E7A47" w:rsidRDefault="003E7A47" w:rsidP="007919C3">
      <w:pPr>
        <w:pStyle w:val="a1"/>
        <w:ind w:firstLineChars="0"/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t xml:space="preserve"> :</w:t>
      </w:r>
      <w:r>
        <w:rPr>
          <w:rFonts w:hint="eastAsia"/>
        </w:rPr>
        <w:t>证明：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E7A47" w:rsidRDefault="003E7A47" w:rsidP="007919C3">
      <w:pPr>
        <w:pStyle w:val="a1"/>
        <w:ind w:firstLineChars="0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r>
          <w:rPr>
            <w:rFonts w:ascii="Cambria Math" w:hAnsi="Cambria Math"/>
          </w:rPr>
          <m:t>A</m:t>
        </m:r>
      </m:oMath>
    </w:p>
    <w:p w:rsidR="003E7A47" w:rsidRDefault="003E7A47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 w:cs="微软雅黑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Wingdings 2" w:char="F055"/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</w:p>
    <w:p w:rsidR="001B46C0" w:rsidRDefault="001B46C0" w:rsidP="007919C3">
      <w:pPr>
        <w:pStyle w:val="a1"/>
        <w:ind w:firstLineChars="0"/>
      </w:pPr>
      <w:r>
        <w:rPr>
          <w:rFonts w:hint="eastAsia"/>
        </w:rPr>
        <w:t>同样：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1B46C0" w:rsidRDefault="001B46C0" w:rsidP="007919C3">
      <w:pPr>
        <w:pStyle w:val="a1"/>
        <w:ind w:firstLineChars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mr>
            </m:m>
          </m:e>
        </m:d>
      </m:oMath>
    </w:p>
    <w:p w:rsidR="00C625AC" w:rsidRDefault="00C625AC" w:rsidP="007919C3">
      <w:pPr>
        <w:pStyle w:val="a1"/>
        <w:ind w:firstLineChars="0"/>
      </w:pPr>
    </w:p>
    <w:p w:rsidR="00C625AC" w:rsidRDefault="00C625AC" w:rsidP="007919C3">
      <w:pPr>
        <w:pStyle w:val="a1"/>
        <w:ind w:firstLineChars="0"/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625AC" w:rsidRDefault="00C625AC" w:rsidP="007919C3">
      <w:pPr>
        <w:pStyle w:val="a1"/>
        <w:ind w:firstLineChars="0"/>
      </w:pPr>
      <w: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C625AC" w:rsidRPr="00B1735B" w:rsidRDefault="00C625AC" w:rsidP="007919C3">
      <w:pPr>
        <w:pStyle w:val="a1"/>
        <w:ind w:firstLineChars="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w:sym w:font="Wingdings 2" w:char="F055"/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 w:cs="微软雅黑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sym w:font="Wingdings 2" w:char="F055"/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sectPr w:rsidR="00C625AC" w:rsidRPr="00B1735B" w:rsidSect="00B632E8">
      <w:headerReference w:type="default" r:id="rId10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E7C" w:rsidRDefault="005F1E7C">
      <w:r>
        <w:separator/>
      </w:r>
    </w:p>
  </w:endnote>
  <w:endnote w:type="continuationSeparator" w:id="0">
    <w:p w:rsidR="005F1E7C" w:rsidRDefault="005F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E7C" w:rsidRDefault="005F1E7C">
      <w:r>
        <w:separator/>
      </w:r>
    </w:p>
  </w:footnote>
  <w:footnote w:type="continuationSeparator" w:id="0">
    <w:p w:rsidR="005F1E7C" w:rsidRDefault="005F1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256" w:rsidRPr="000A4AC1" w:rsidRDefault="00E96256" w:rsidP="00E64F35">
    <w:pPr>
      <w:pStyle w:val="af7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2ED"/>
    <w:multiLevelType w:val="hybridMultilevel"/>
    <w:tmpl w:val="841EE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6F3025"/>
    <w:multiLevelType w:val="hybridMultilevel"/>
    <w:tmpl w:val="7FB4BE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265F9A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E44421"/>
    <w:multiLevelType w:val="hybridMultilevel"/>
    <w:tmpl w:val="F6E65F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046054"/>
    <w:multiLevelType w:val="hybridMultilevel"/>
    <w:tmpl w:val="772EA7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1B3E59"/>
    <w:multiLevelType w:val="hybridMultilevel"/>
    <w:tmpl w:val="3F7AA7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0D0D6780"/>
    <w:multiLevelType w:val="hybridMultilevel"/>
    <w:tmpl w:val="BE401AF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6C2290"/>
    <w:multiLevelType w:val="hybridMultilevel"/>
    <w:tmpl w:val="529484B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5147C6"/>
    <w:multiLevelType w:val="hybridMultilevel"/>
    <w:tmpl w:val="7C344BA6"/>
    <w:lvl w:ilvl="0" w:tplc="83D63226">
      <w:start w:val="1"/>
      <w:numFmt w:val="decimal"/>
      <w:lvlText w:val="%1."/>
      <w:lvlJc w:val="left"/>
      <w:pPr>
        <w:ind w:left="83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4331B7F"/>
    <w:multiLevelType w:val="hybridMultilevel"/>
    <w:tmpl w:val="FA124612"/>
    <w:lvl w:ilvl="0" w:tplc="B1F8146A">
      <w:start w:val="1"/>
      <w:numFmt w:val="decimal"/>
      <w:lvlText w:val="%1."/>
      <w:lvlJc w:val="left"/>
      <w:pPr>
        <w:ind w:left="841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1" w15:restartNumberingAfterBreak="0">
    <w:nsid w:val="185F3694"/>
    <w:multiLevelType w:val="hybridMultilevel"/>
    <w:tmpl w:val="F02C520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9590E26"/>
    <w:multiLevelType w:val="hybridMultilevel"/>
    <w:tmpl w:val="14CE7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B26ECC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1E196C84"/>
    <w:multiLevelType w:val="hybridMultilevel"/>
    <w:tmpl w:val="932A604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6" w15:restartNumberingAfterBreak="0">
    <w:nsid w:val="1E5260B0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4C1D8E"/>
    <w:multiLevelType w:val="hybridMultilevel"/>
    <w:tmpl w:val="1F926F3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14F115A"/>
    <w:multiLevelType w:val="multilevel"/>
    <w:tmpl w:val="F0EE8F00"/>
    <w:lvl w:ilvl="0">
      <w:start w:val="1"/>
      <w:numFmt w:val="decimal"/>
      <w:lvlText w:val="%1."/>
      <w:lvlJc w:val="left"/>
      <w:pPr>
        <w:ind w:left="835" w:hanging="420"/>
      </w:pPr>
    </w:lvl>
    <w:lvl w:ilvl="1">
      <w:start w:val="6"/>
      <w:numFmt w:val="decimal"/>
      <w:isLgl/>
      <w:lvlText w:val="%1.%2"/>
      <w:lvlJc w:val="left"/>
      <w:pPr>
        <w:ind w:left="11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5" w:hanging="2160"/>
      </w:pPr>
      <w:rPr>
        <w:rFonts w:hint="default"/>
      </w:rPr>
    </w:lvl>
  </w:abstractNum>
  <w:abstractNum w:abstractNumId="19" w15:restartNumberingAfterBreak="0">
    <w:nsid w:val="22141489"/>
    <w:multiLevelType w:val="hybridMultilevel"/>
    <w:tmpl w:val="EB3ABE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2A5541E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 w15:restartNumberingAfterBreak="0">
    <w:nsid w:val="23191DB8"/>
    <w:multiLevelType w:val="hybridMultilevel"/>
    <w:tmpl w:val="AA2CD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4161A47"/>
    <w:multiLevelType w:val="hybridMultilevel"/>
    <w:tmpl w:val="8EFCC2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2445157E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25A277FB"/>
    <w:multiLevelType w:val="hybridMultilevel"/>
    <w:tmpl w:val="706081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6734552"/>
    <w:multiLevelType w:val="hybridMultilevel"/>
    <w:tmpl w:val="43E2B222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28285250"/>
    <w:multiLevelType w:val="hybridMultilevel"/>
    <w:tmpl w:val="F9389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8933E1"/>
    <w:multiLevelType w:val="hybridMultilevel"/>
    <w:tmpl w:val="44641F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AC91C28"/>
    <w:multiLevelType w:val="hybridMultilevel"/>
    <w:tmpl w:val="E41ED8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D5252C7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2EDE3CCC"/>
    <w:multiLevelType w:val="hybridMultilevel"/>
    <w:tmpl w:val="1816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1DF786F"/>
    <w:multiLevelType w:val="hybridMultilevel"/>
    <w:tmpl w:val="3462236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2A21E41"/>
    <w:multiLevelType w:val="hybridMultilevel"/>
    <w:tmpl w:val="DE8E6F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3" w15:restartNumberingAfterBreak="0">
    <w:nsid w:val="33A458D1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39000167"/>
    <w:multiLevelType w:val="hybridMultilevel"/>
    <w:tmpl w:val="68D65E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3BE16152"/>
    <w:multiLevelType w:val="hybridMultilevel"/>
    <w:tmpl w:val="849A9F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3CB361D8"/>
    <w:multiLevelType w:val="hybridMultilevel"/>
    <w:tmpl w:val="EC5664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DBA4C81"/>
    <w:multiLevelType w:val="hybridMultilevel"/>
    <w:tmpl w:val="8CD43DD4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8" w15:restartNumberingAfterBreak="0">
    <w:nsid w:val="3EA61F40"/>
    <w:multiLevelType w:val="hybridMultilevel"/>
    <w:tmpl w:val="7286DF52"/>
    <w:lvl w:ilvl="0" w:tplc="04090011">
      <w:start w:val="1"/>
      <w:numFmt w:val="decimal"/>
      <w:lvlText w:val="%1)"/>
      <w:lvlJc w:val="left"/>
      <w:pPr>
        <w:ind w:left="568" w:hanging="420"/>
      </w:pPr>
    </w:lvl>
    <w:lvl w:ilvl="1" w:tplc="04090019" w:tentative="1">
      <w:start w:val="1"/>
      <w:numFmt w:val="lowerLetter"/>
      <w:lvlText w:val="%2)"/>
      <w:lvlJc w:val="left"/>
      <w:pPr>
        <w:ind w:left="988" w:hanging="420"/>
      </w:pPr>
    </w:lvl>
    <w:lvl w:ilvl="2" w:tplc="0409001B" w:tentative="1">
      <w:start w:val="1"/>
      <w:numFmt w:val="lowerRoman"/>
      <w:lvlText w:val="%3."/>
      <w:lvlJc w:val="right"/>
      <w:pPr>
        <w:ind w:left="1408" w:hanging="420"/>
      </w:pPr>
    </w:lvl>
    <w:lvl w:ilvl="3" w:tplc="0409000F" w:tentative="1">
      <w:start w:val="1"/>
      <w:numFmt w:val="decimal"/>
      <w:lvlText w:val="%4."/>
      <w:lvlJc w:val="left"/>
      <w:pPr>
        <w:ind w:left="1828" w:hanging="420"/>
      </w:pPr>
    </w:lvl>
    <w:lvl w:ilvl="4" w:tplc="04090019" w:tentative="1">
      <w:start w:val="1"/>
      <w:numFmt w:val="lowerLetter"/>
      <w:lvlText w:val="%5)"/>
      <w:lvlJc w:val="left"/>
      <w:pPr>
        <w:ind w:left="2248" w:hanging="420"/>
      </w:pPr>
    </w:lvl>
    <w:lvl w:ilvl="5" w:tplc="0409001B" w:tentative="1">
      <w:start w:val="1"/>
      <w:numFmt w:val="lowerRoman"/>
      <w:lvlText w:val="%6."/>
      <w:lvlJc w:val="right"/>
      <w:pPr>
        <w:ind w:left="2668" w:hanging="420"/>
      </w:pPr>
    </w:lvl>
    <w:lvl w:ilvl="6" w:tplc="0409000F" w:tentative="1">
      <w:start w:val="1"/>
      <w:numFmt w:val="decimal"/>
      <w:lvlText w:val="%7."/>
      <w:lvlJc w:val="left"/>
      <w:pPr>
        <w:ind w:left="3088" w:hanging="420"/>
      </w:pPr>
    </w:lvl>
    <w:lvl w:ilvl="7" w:tplc="04090019" w:tentative="1">
      <w:start w:val="1"/>
      <w:numFmt w:val="lowerLetter"/>
      <w:lvlText w:val="%8)"/>
      <w:lvlJc w:val="left"/>
      <w:pPr>
        <w:ind w:left="3508" w:hanging="420"/>
      </w:pPr>
    </w:lvl>
    <w:lvl w:ilvl="8" w:tplc="0409001B" w:tentative="1">
      <w:start w:val="1"/>
      <w:numFmt w:val="lowerRoman"/>
      <w:lvlText w:val="%9."/>
      <w:lvlJc w:val="right"/>
      <w:pPr>
        <w:ind w:left="3928" w:hanging="420"/>
      </w:pPr>
    </w:lvl>
  </w:abstractNum>
  <w:abstractNum w:abstractNumId="39" w15:restartNumberingAfterBreak="0">
    <w:nsid w:val="3F0B5834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3F1C5DD6"/>
    <w:multiLevelType w:val="hybridMultilevel"/>
    <w:tmpl w:val="61381276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1" w15:restartNumberingAfterBreak="0">
    <w:nsid w:val="42115117"/>
    <w:multiLevelType w:val="hybridMultilevel"/>
    <w:tmpl w:val="5614CDD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467D6BB2"/>
    <w:multiLevelType w:val="hybridMultilevel"/>
    <w:tmpl w:val="D2E081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9452694"/>
    <w:multiLevelType w:val="hybridMultilevel"/>
    <w:tmpl w:val="47DE79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4" w15:restartNumberingAfterBreak="0">
    <w:nsid w:val="4BF37D4D"/>
    <w:multiLevelType w:val="hybridMultilevel"/>
    <w:tmpl w:val="A3047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C423C55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1155994"/>
    <w:multiLevelType w:val="hybridMultilevel"/>
    <w:tmpl w:val="AB020B1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7" w15:restartNumberingAfterBreak="0">
    <w:nsid w:val="51C1237F"/>
    <w:multiLevelType w:val="hybridMultilevel"/>
    <w:tmpl w:val="B1384C6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5240573"/>
    <w:multiLevelType w:val="hybridMultilevel"/>
    <w:tmpl w:val="A0881550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9" w15:restartNumberingAfterBreak="0">
    <w:nsid w:val="57CA192C"/>
    <w:multiLevelType w:val="hybridMultilevel"/>
    <w:tmpl w:val="E230FF34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0" w15:restartNumberingAfterBreak="0">
    <w:nsid w:val="59A736E2"/>
    <w:multiLevelType w:val="hybridMultilevel"/>
    <w:tmpl w:val="5ED6AC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59FE3ADD"/>
    <w:multiLevelType w:val="hybridMultilevel"/>
    <w:tmpl w:val="F1284C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5A5820EB"/>
    <w:multiLevelType w:val="hybridMultilevel"/>
    <w:tmpl w:val="25C09D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CD7746F"/>
    <w:multiLevelType w:val="hybridMultilevel"/>
    <w:tmpl w:val="43D6F3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4" w15:restartNumberingAfterBreak="0">
    <w:nsid w:val="5EA22D01"/>
    <w:multiLevelType w:val="hybridMultilevel"/>
    <w:tmpl w:val="29AAE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F202205"/>
    <w:multiLevelType w:val="hybridMultilevel"/>
    <w:tmpl w:val="92C876B8"/>
    <w:lvl w:ilvl="0" w:tplc="0590A446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5FC71058"/>
    <w:multiLevelType w:val="hybridMultilevel"/>
    <w:tmpl w:val="71C881F8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7" w15:restartNumberingAfterBreak="0">
    <w:nsid w:val="626450DB"/>
    <w:multiLevelType w:val="hybridMultilevel"/>
    <w:tmpl w:val="F550C0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62AB7DA8"/>
    <w:multiLevelType w:val="hybridMultilevel"/>
    <w:tmpl w:val="D3A0180E"/>
    <w:lvl w:ilvl="0" w:tplc="04090011">
      <w:start w:val="1"/>
      <w:numFmt w:val="decimal"/>
      <w:lvlText w:val="%1)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59" w15:restartNumberingAfterBreak="0">
    <w:nsid w:val="64457FFB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647B1582"/>
    <w:multiLevelType w:val="hybridMultilevel"/>
    <w:tmpl w:val="9800C28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61" w15:restartNumberingAfterBreak="0">
    <w:nsid w:val="65082AAB"/>
    <w:multiLevelType w:val="hybridMultilevel"/>
    <w:tmpl w:val="4232E69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65F64C41"/>
    <w:multiLevelType w:val="hybridMultilevel"/>
    <w:tmpl w:val="419EBF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67625B34"/>
    <w:multiLevelType w:val="hybridMultilevel"/>
    <w:tmpl w:val="56BCFA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6AEB0BCA"/>
    <w:multiLevelType w:val="hybridMultilevel"/>
    <w:tmpl w:val="FCAAD1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6D6A5D6D"/>
    <w:multiLevelType w:val="hybridMultilevel"/>
    <w:tmpl w:val="F326A3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E563652"/>
    <w:multiLevelType w:val="hybridMultilevel"/>
    <w:tmpl w:val="4DE0E61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1FA5ECD"/>
    <w:multiLevelType w:val="hybridMultilevel"/>
    <w:tmpl w:val="3F563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724D3CF2"/>
    <w:multiLevelType w:val="hybridMultilevel"/>
    <w:tmpl w:val="7FC2C19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9" w15:restartNumberingAfterBreak="0">
    <w:nsid w:val="72DA5979"/>
    <w:multiLevelType w:val="hybridMultilevel"/>
    <w:tmpl w:val="79DA23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74715727"/>
    <w:multiLevelType w:val="hybridMultilevel"/>
    <w:tmpl w:val="46269EB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1" w15:restartNumberingAfterBreak="0">
    <w:nsid w:val="7BFE1881"/>
    <w:multiLevelType w:val="hybridMultilevel"/>
    <w:tmpl w:val="960CB9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7D2B2195"/>
    <w:multiLevelType w:val="hybridMultilevel"/>
    <w:tmpl w:val="26A4DFB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7F036100"/>
    <w:multiLevelType w:val="hybridMultilevel"/>
    <w:tmpl w:val="E0386D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 w15:restartNumberingAfterBreak="0">
    <w:nsid w:val="7F1937D0"/>
    <w:multiLevelType w:val="hybridMultilevel"/>
    <w:tmpl w:val="A5E6E61C"/>
    <w:lvl w:ilvl="0" w:tplc="04090011">
      <w:start w:val="1"/>
      <w:numFmt w:val="decimal"/>
      <w:lvlText w:val="%1)"/>
      <w:lvlJc w:val="left"/>
      <w:pPr>
        <w:ind w:left="1685" w:hanging="420"/>
      </w:p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47"/>
  </w:num>
  <w:num w:numId="5">
    <w:abstractNumId w:val="7"/>
  </w:num>
  <w:num w:numId="6">
    <w:abstractNumId w:val="66"/>
  </w:num>
  <w:num w:numId="7">
    <w:abstractNumId w:val="8"/>
  </w:num>
  <w:num w:numId="8">
    <w:abstractNumId w:val="17"/>
  </w:num>
  <w:num w:numId="9">
    <w:abstractNumId w:val="72"/>
  </w:num>
  <w:num w:numId="10">
    <w:abstractNumId w:val="61"/>
  </w:num>
  <w:num w:numId="11">
    <w:abstractNumId w:val="31"/>
  </w:num>
  <w:num w:numId="12">
    <w:abstractNumId w:val="41"/>
  </w:num>
  <w:num w:numId="13">
    <w:abstractNumId w:val="14"/>
  </w:num>
  <w:num w:numId="14">
    <w:abstractNumId w:val="60"/>
  </w:num>
  <w:num w:numId="15">
    <w:abstractNumId w:val="46"/>
  </w:num>
  <w:num w:numId="16">
    <w:abstractNumId w:val="18"/>
  </w:num>
  <w:num w:numId="17">
    <w:abstractNumId w:val="70"/>
  </w:num>
  <w:num w:numId="18">
    <w:abstractNumId w:val="20"/>
  </w:num>
  <w:num w:numId="19">
    <w:abstractNumId w:val="68"/>
  </w:num>
  <w:num w:numId="20">
    <w:abstractNumId w:val="63"/>
  </w:num>
  <w:num w:numId="21">
    <w:abstractNumId w:val="48"/>
  </w:num>
  <w:num w:numId="22">
    <w:abstractNumId w:val="9"/>
  </w:num>
  <w:num w:numId="23">
    <w:abstractNumId w:val="32"/>
  </w:num>
  <w:num w:numId="24">
    <w:abstractNumId w:val="29"/>
  </w:num>
  <w:num w:numId="25">
    <w:abstractNumId w:val="5"/>
  </w:num>
  <w:num w:numId="26">
    <w:abstractNumId w:val="45"/>
  </w:num>
  <w:num w:numId="27">
    <w:abstractNumId w:val="57"/>
  </w:num>
  <w:num w:numId="28">
    <w:abstractNumId w:val="19"/>
  </w:num>
  <w:num w:numId="29">
    <w:abstractNumId w:val="44"/>
  </w:num>
  <w:num w:numId="30">
    <w:abstractNumId w:val="28"/>
  </w:num>
  <w:num w:numId="31">
    <w:abstractNumId w:val="3"/>
  </w:num>
  <w:num w:numId="32">
    <w:abstractNumId w:val="25"/>
  </w:num>
  <w:num w:numId="33">
    <w:abstractNumId w:val="21"/>
  </w:num>
  <w:num w:numId="34">
    <w:abstractNumId w:val="50"/>
  </w:num>
  <w:num w:numId="35">
    <w:abstractNumId w:val="22"/>
  </w:num>
  <w:num w:numId="36">
    <w:abstractNumId w:val="4"/>
  </w:num>
  <w:num w:numId="37">
    <w:abstractNumId w:val="11"/>
  </w:num>
  <w:num w:numId="38">
    <w:abstractNumId w:val="27"/>
  </w:num>
  <w:num w:numId="39">
    <w:abstractNumId w:val="24"/>
  </w:num>
  <w:num w:numId="40">
    <w:abstractNumId w:val="36"/>
  </w:num>
  <w:num w:numId="41">
    <w:abstractNumId w:val="13"/>
  </w:num>
  <w:num w:numId="42">
    <w:abstractNumId w:val="74"/>
  </w:num>
  <w:num w:numId="43">
    <w:abstractNumId w:val="42"/>
  </w:num>
  <w:num w:numId="44">
    <w:abstractNumId w:val="52"/>
  </w:num>
  <w:num w:numId="45">
    <w:abstractNumId w:val="38"/>
  </w:num>
  <w:num w:numId="46">
    <w:abstractNumId w:val="65"/>
  </w:num>
  <w:num w:numId="47">
    <w:abstractNumId w:val="67"/>
  </w:num>
  <w:num w:numId="48">
    <w:abstractNumId w:val="0"/>
  </w:num>
  <w:num w:numId="49">
    <w:abstractNumId w:val="26"/>
  </w:num>
  <w:num w:numId="50">
    <w:abstractNumId w:val="1"/>
  </w:num>
  <w:num w:numId="51">
    <w:abstractNumId w:val="15"/>
  </w:num>
  <w:num w:numId="52">
    <w:abstractNumId w:val="16"/>
  </w:num>
  <w:num w:numId="53">
    <w:abstractNumId w:val="54"/>
  </w:num>
  <w:num w:numId="54">
    <w:abstractNumId w:val="58"/>
  </w:num>
  <w:num w:numId="55">
    <w:abstractNumId w:val="23"/>
  </w:num>
  <w:num w:numId="56">
    <w:abstractNumId w:val="62"/>
  </w:num>
  <w:num w:numId="57">
    <w:abstractNumId w:val="51"/>
  </w:num>
  <w:num w:numId="58">
    <w:abstractNumId w:val="64"/>
  </w:num>
  <w:num w:numId="59">
    <w:abstractNumId w:val="73"/>
  </w:num>
  <w:num w:numId="60">
    <w:abstractNumId w:val="39"/>
  </w:num>
  <w:num w:numId="61">
    <w:abstractNumId w:val="59"/>
  </w:num>
  <w:num w:numId="62">
    <w:abstractNumId w:val="37"/>
  </w:num>
  <w:num w:numId="63">
    <w:abstractNumId w:val="34"/>
  </w:num>
  <w:num w:numId="64">
    <w:abstractNumId w:val="55"/>
  </w:num>
  <w:num w:numId="65">
    <w:abstractNumId w:val="71"/>
  </w:num>
  <w:num w:numId="66">
    <w:abstractNumId w:val="33"/>
  </w:num>
  <w:num w:numId="67">
    <w:abstractNumId w:val="69"/>
  </w:num>
  <w:num w:numId="68">
    <w:abstractNumId w:val="43"/>
  </w:num>
  <w:num w:numId="69">
    <w:abstractNumId w:val="10"/>
  </w:num>
  <w:num w:numId="70">
    <w:abstractNumId w:val="30"/>
  </w:num>
  <w:num w:numId="71">
    <w:abstractNumId w:val="40"/>
  </w:num>
  <w:num w:numId="72">
    <w:abstractNumId w:val="56"/>
  </w:num>
  <w:num w:numId="73">
    <w:abstractNumId w:val="49"/>
  </w:num>
  <w:num w:numId="74">
    <w:abstractNumId w:val="35"/>
  </w:num>
  <w:num w:numId="75">
    <w:abstractNumId w:val="5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178C"/>
    <w:rsid w:val="0000216A"/>
    <w:rsid w:val="00003B61"/>
    <w:rsid w:val="000040C5"/>
    <w:rsid w:val="00004B33"/>
    <w:rsid w:val="000061C4"/>
    <w:rsid w:val="0000646E"/>
    <w:rsid w:val="000065C6"/>
    <w:rsid w:val="00007251"/>
    <w:rsid w:val="000102AE"/>
    <w:rsid w:val="000103B7"/>
    <w:rsid w:val="0001066B"/>
    <w:rsid w:val="00011194"/>
    <w:rsid w:val="0001228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27E7C"/>
    <w:rsid w:val="000305B5"/>
    <w:rsid w:val="000313F9"/>
    <w:rsid w:val="0003266C"/>
    <w:rsid w:val="00032EFC"/>
    <w:rsid w:val="00034EBB"/>
    <w:rsid w:val="000363B1"/>
    <w:rsid w:val="00040383"/>
    <w:rsid w:val="00040E88"/>
    <w:rsid w:val="00044471"/>
    <w:rsid w:val="00044962"/>
    <w:rsid w:val="00044AE6"/>
    <w:rsid w:val="00044E24"/>
    <w:rsid w:val="000451CF"/>
    <w:rsid w:val="00046E81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9D2"/>
    <w:rsid w:val="00055F45"/>
    <w:rsid w:val="00055FCB"/>
    <w:rsid w:val="00056D3D"/>
    <w:rsid w:val="00061A3C"/>
    <w:rsid w:val="00062141"/>
    <w:rsid w:val="00062277"/>
    <w:rsid w:val="00063F83"/>
    <w:rsid w:val="00064838"/>
    <w:rsid w:val="00064C87"/>
    <w:rsid w:val="00065906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1824"/>
    <w:rsid w:val="00081CF8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5CE2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B7FAF"/>
    <w:rsid w:val="000C0F2E"/>
    <w:rsid w:val="000C28B7"/>
    <w:rsid w:val="000C3D5E"/>
    <w:rsid w:val="000C40E7"/>
    <w:rsid w:val="000C5975"/>
    <w:rsid w:val="000C62D4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1B1"/>
    <w:rsid w:val="000E152A"/>
    <w:rsid w:val="000E413C"/>
    <w:rsid w:val="000E4E2A"/>
    <w:rsid w:val="000E4F88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42C4"/>
    <w:rsid w:val="001052B6"/>
    <w:rsid w:val="00105797"/>
    <w:rsid w:val="001062BA"/>
    <w:rsid w:val="0010645E"/>
    <w:rsid w:val="001123D7"/>
    <w:rsid w:val="00113161"/>
    <w:rsid w:val="00113261"/>
    <w:rsid w:val="00114EFE"/>
    <w:rsid w:val="0011654B"/>
    <w:rsid w:val="00117A4B"/>
    <w:rsid w:val="00117ADD"/>
    <w:rsid w:val="00122706"/>
    <w:rsid w:val="001228BF"/>
    <w:rsid w:val="00122A52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377DF"/>
    <w:rsid w:val="00140AA0"/>
    <w:rsid w:val="00141225"/>
    <w:rsid w:val="001437B6"/>
    <w:rsid w:val="00145800"/>
    <w:rsid w:val="00146729"/>
    <w:rsid w:val="00146FB8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5"/>
    <w:rsid w:val="00171F59"/>
    <w:rsid w:val="00172347"/>
    <w:rsid w:val="001725EF"/>
    <w:rsid w:val="00172DCA"/>
    <w:rsid w:val="001736DE"/>
    <w:rsid w:val="00173AC3"/>
    <w:rsid w:val="001760EA"/>
    <w:rsid w:val="00176287"/>
    <w:rsid w:val="00176295"/>
    <w:rsid w:val="00176EEF"/>
    <w:rsid w:val="0018071B"/>
    <w:rsid w:val="0018158B"/>
    <w:rsid w:val="00181F7D"/>
    <w:rsid w:val="001821E1"/>
    <w:rsid w:val="00183A9B"/>
    <w:rsid w:val="00184CE4"/>
    <w:rsid w:val="00185889"/>
    <w:rsid w:val="001859DE"/>
    <w:rsid w:val="00186088"/>
    <w:rsid w:val="00187D2D"/>
    <w:rsid w:val="001909CC"/>
    <w:rsid w:val="001916F1"/>
    <w:rsid w:val="00194A9D"/>
    <w:rsid w:val="00196637"/>
    <w:rsid w:val="001A0A7E"/>
    <w:rsid w:val="001A0DFA"/>
    <w:rsid w:val="001A0EB6"/>
    <w:rsid w:val="001A1325"/>
    <w:rsid w:val="001A2F0F"/>
    <w:rsid w:val="001A33FA"/>
    <w:rsid w:val="001A4365"/>
    <w:rsid w:val="001B0D30"/>
    <w:rsid w:val="001B1711"/>
    <w:rsid w:val="001B2AA5"/>
    <w:rsid w:val="001B344E"/>
    <w:rsid w:val="001B46C0"/>
    <w:rsid w:val="001B5161"/>
    <w:rsid w:val="001B6D29"/>
    <w:rsid w:val="001B7214"/>
    <w:rsid w:val="001C4E5B"/>
    <w:rsid w:val="001C5181"/>
    <w:rsid w:val="001C5EF8"/>
    <w:rsid w:val="001C61CB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5C98"/>
    <w:rsid w:val="001D6F31"/>
    <w:rsid w:val="001D7793"/>
    <w:rsid w:val="001D77D6"/>
    <w:rsid w:val="001E258A"/>
    <w:rsid w:val="001E2E51"/>
    <w:rsid w:val="001E3604"/>
    <w:rsid w:val="001E397F"/>
    <w:rsid w:val="001E567A"/>
    <w:rsid w:val="001E69C7"/>
    <w:rsid w:val="001E7401"/>
    <w:rsid w:val="001E7BE4"/>
    <w:rsid w:val="001F07F1"/>
    <w:rsid w:val="001F3068"/>
    <w:rsid w:val="001F3FF0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26C0"/>
    <w:rsid w:val="00213BB7"/>
    <w:rsid w:val="00214AF6"/>
    <w:rsid w:val="00215C81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1273"/>
    <w:rsid w:val="0023231E"/>
    <w:rsid w:val="00232481"/>
    <w:rsid w:val="002325DD"/>
    <w:rsid w:val="00232D11"/>
    <w:rsid w:val="00233ECE"/>
    <w:rsid w:val="002341E8"/>
    <w:rsid w:val="0023610A"/>
    <w:rsid w:val="00236363"/>
    <w:rsid w:val="00240667"/>
    <w:rsid w:val="00241195"/>
    <w:rsid w:val="002418BB"/>
    <w:rsid w:val="00242EB2"/>
    <w:rsid w:val="00243CB5"/>
    <w:rsid w:val="00246955"/>
    <w:rsid w:val="00246F39"/>
    <w:rsid w:val="0025180C"/>
    <w:rsid w:val="002518B6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7CA"/>
    <w:rsid w:val="00276951"/>
    <w:rsid w:val="0027704B"/>
    <w:rsid w:val="0028004F"/>
    <w:rsid w:val="00280DA7"/>
    <w:rsid w:val="0028142F"/>
    <w:rsid w:val="0028167D"/>
    <w:rsid w:val="002818EE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228"/>
    <w:rsid w:val="00297C90"/>
    <w:rsid w:val="00297DEC"/>
    <w:rsid w:val="002A067D"/>
    <w:rsid w:val="002A1C6D"/>
    <w:rsid w:val="002A2C04"/>
    <w:rsid w:val="002A3B51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A9A"/>
    <w:rsid w:val="002A6D09"/>
    <w:rsid w:val="002B22F7"/>
    <w:rsid w:val="002B2FF7"/>
    <w:rsid w:val="002B38EC"/>
    <w:rsid w:val="002B3976"/>
    <w:rsid w:val="002B443A"/>
    <w:rsid w:val="002B4C87"/>
    <w:rsid w:val="002B5B62"/>
    <w:rsid w:val="002B628E"/>
    <w:rsid w:val="002C1480"/>
    <w:rsid w:val="002C2FBE"/>
    <w:rsid w:val="002C4CC9"/>
    <w:rsid w:val="002C5E8B"/>
    <w:rsid w:val="002C666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38B5"/>
    <w:rsid w:val="002E4E7C"/>
    <w:rsid w:val="002E6799"/>
    <w:rsid w:val="002E7810"/>
    <w:rsid w:val="002E7F72"/>
    <w:rsid w:val="002F004A"/>
    <w:rsid w:val="002F015E"/>
    <w:rsid w:val="002F1B19"/>
    <w:rsid w:val="002F2674"/>
    <w:rsid w:val="002F28D3"/>
    <w:rsid w:val="002F2D82"/>
    <w:rsid w:val="002F4E9A"/>
    <w:rsid w:val="002F58C5"/>
    <w:rsid w:val="002F5C25"/>
    <w:rsid w:val="002F7235"/>
    <w:rsid w:val="002F7904"/>
    <w:rsid w:val="002F7905"/>
    <w:rsid w:val="002F7F52"/>
    <w:rsid w:val="003013F0"/>
    <w:rsid w:val="003033DF"/>
    <w:rsid w:val="00303CE9"/>
    <w:rsid w:val="0030420E"/>
    <w:rsid w:val="00304345"/>
    <w:rsid w:val="003056F6"/>
    <w:rsid w:val="00305AA3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038"/>
    <w:rsid w:val="003336BF"/>
    <w:rsid w:val="00333B32"/>
    <w:rsid w:val="00333EF7"/>
    <w:rsid w:val="00333F51"/>
    <w:rsid w:val="00334881"/>
    <w:rsid w:val="00334A7F"/>
    <w:rsid w:val="00334AAD"/>
    <w:rsid w:val="00334BF9"/>
    <w:rsid w:val="0033503B"/>
    <w:rsid w:val="003356AB"/>
    <w:rsid w:val="003407E1"/>
    <w:rsid w:val="003463C6"/>
    <w:rsid w:val="00346BE6"/>
    <w:rsid w:val="00347B78"/>
    <w:rsid w:val="003508ED"/>
    <w:rsid w:val="003524EF"/>
    <w:rsid w:val="003536A6"/>
    <w:rsid w:val="00353BEA"/>
    <w:rsid w:val="003542F1"/>
    <w:rsid w:val="003547D7"/>
    <w:rsid w:val="00354B74"/>
    <w:rsid w:val="00354EF1"/>
    <w:rsid w:val="003556E2"/>
    <w:rsid w:val="00357184"/>
    <w:rsid w:val="00357F61"/>
    <w:rsid w:val="00357FDB"/>
    <w:rsid w:val="00360BC0"/>
    <w:rsid w:val="003620EE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5C82"/>
    <w:rsid w:val="003868AB"/>
    <w:rsid w:val="00390757"/>
    <w:rsid w:val="00391B92"/>
    <w:rsid w:val="00392819"/>
    <w:rsid w:val="003935D3"/>
    <w:rsid w:val="00394E4F"/>
    <w:rsid w:val="00394FF6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9ED"/>
    <w:rsid w:val="003B1C37"/>
    <w:rsid w:val="003B35D5"/>
    <w:rsid w:val="003B3688"/>
    <w:rsid w:val="003B4F6F"/>
    <w:rsid w:val="003C1F7D"/>
    <w:rsid w:val="003C44B9"/>
    <w:rsid w:val="003C4AC6"/>
    <w:rsid w:val="003C5429"/>
    <w:rsid w:val="003C5E5B"/>
    <w:rsid w:val="003C698F"/>
    <w:rsid w:val="003C6ADB"/>
    <w:rsid w:val="003C6EB4"/>
    <w:rsid w:val="003C776E"/>
    <w:rsid w:val="003C7E3F"/>
    <w:rsid w:val="003D3FAC"/>
    <w:rsid w:val="003D4257"/>
    <w:rsid w:val="003D4B82"/>
    <w:rsid w:val="003D50BE"/>
    <w:rsid w:val="003D5D9D"/>
    <w:rsid w:val="003D7271"/>
    <w:rsid w:val="003E11FF"/>
    <w:rsid w:val="003E16BE"/>
    <w:rsid w:val="003E1AA4"/>
    <w:rsid w:val="003E3825"/>
    <w:rsid w:val="003E4B90"/>
    <w:rsid w:val="003E7A47"/>
    <w:rsid w:val="003E7C22"/>
    <w:rsid w:val="003F1423"/>
    <w:rsid w:val="003F18C8"/>
    <w:rsid w:val="003F290F"/>
    <w:rsid w:val="003F35EA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6B1F"/>
    <w:rsid w:val="0040781E"/>
    <w:rsid w:val="0041000C"/>
    <w:rsid w:val="0041119B"/>
    <w:rsid w:val="00411A5D"/>
    <w:rsid w:val="00412783"/>
    <w:rsid w:val="00412D4B"/>
    <w:rsid w:val="00414901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297D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57B57"/>
    <w:rsid w:val="00461F55"/>
    <w:rsid w:val="00462D9A"/>
    <w:rsid w:val="00464087"/>
    <w:rsid w:val="0046451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327F"/>
    <w:rsid w:val="0048415C"/>
    <w:rsid w:val="0048554F"/>
    <w:rsid w:val="00486591"/>
    <w:rsid w:val="00486646"/>
    <w:rsid w:val="004879D4"/>
    <w:rsid w:val="004907D8"/>
    <w:rsid w:val="00491265"/>
    <w:rsid w:val="00491D55"/>
    <w:rsid w:val="0049207F"/>
    <w:rsid w:val="0049281B"/>
    <w:rsid w:val="00492BBD"/>
    <w:rsid w:val="00492FE7"/>
    <w:rsid w:val="004930DF"/>
    <w:rsid w:val="00493CE7"/>
    <w:rsid w:val="00494C09"/>
    <w:rsid w:val="00495AA1"/>
    <w:rsid w:val="00496022"/>
    <w:rsid w:val="00496424"/>
    <w:rsid w:val="0049691C"/>
    <w:rsid w:val="0049748E"/>
    <w:rsid w:val="00497B4E"/>
    <w:rsid w:val="004A2408"/>
    <w:rsid w:val="004A26EC"/>
    <w:rsid w:val="004A3EF0"/>
    <w:rsid w:val="004A5D2E"/>
    <w:rsid w:val="004A6A66"/>
    <w:rsid w:val="004A6A7F"/>
    <w:rsid w:val="004A7FF3"/>
    <w:rsid w:val="004B3869"/>
    <w:rsid w:val="004B3D9B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2E78"/>
    <w:rsid w:val="004E3046"/>
    <w:rsid w:val="004E369A"/>
    <w:rsid w:val="004E4883"/>
    <w:rsid w:val="004E5C47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156"/>
    <w:rsid w:val="004F529F"/>
    <w:rsid w:val="004F52DC"/>
    <w:rsid w:val="004F53D9"/>
    <w:rsid w:val="004F67D5"/>
    <w:rsid w:val="004F715C"/>
    <w:rsid w:val="004F7E6E"/>
    <w:rsid w:val="0050110E"/>
    <w:rsid w:val="0050191C"/>
    <w:rsid w:val="005020BA"/>
    <w:rsid w:val="00502987"/>
    <w:rsid w:val="00505BB3"/>
    <w:rsid w:val="00505C2B"/>
    <w:rsid w:val="00506537"/>
    <w:rsid w:val="00507321"/>
    <w:rsid w:val="00507ABE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79E"/>
    <w:rsid w:val="00547CC5"/>
    <w:rsid w:val="00550410"/>
    <w:rsid w:val="00551C32"/>
    <w:rsid w:val="00551F39"/>
    <w:rsid w:val="005545C2"/>
    <w:rsid w:val="00554F55"/>
    <w:rsid w:val="00555395"/>
    <w:rsid w:val="00556975"/>
    <w:rsid w:val="00557309"/>
    <w:rsid w:val="00561FDC"/>
    <w:rsid w:val="00562A70"/>
    <w:rsid w:val="00562EB3"/>
    <w:rsid w:val="005633C1"/>
    <w:rsid w:val="00564017"/>
    <w:rsid w:val="005640AB"/>
    <w:rsid w:val="00564358"/>
    <w:rsid w:val="00564B1E"/>
    <w:rsid w:val="005654E4"/>
    <w:rsid w:val="00566B77"/>
    <w:rsid w:val="00567550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1FFE"/>
    <w:rsid w:val="005933DB"/>
    <w:rsid w:val="0059601B"/>
    <w:rsid w:val="005962C9"/>
    <w:rsid w:val="00596B54"/>
    <w:rsid w:val="0059728A"/>
    <w:rsid w:val="005A0104"/>
    <w:rsid w:val="005A1107"/>
    <w:rsid w:val="005A1BDA"/>
    <w:rsid w:val="005A2091"/>
    <w:rsid w:val="005A5EEC"/>
    <w:rsid w:val="005A61E9"/>
    <w:rsid w:val="005A67B1"/>
    <w:rsid w:val="005B0B96"/>
    <w:rsid w:val="005B0D1E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C7D6D"/>
    <w:rsid w:val="005D10B3"/>
    <w:rsid w:val="005D1B04"/>
    <w:rsid w:val="005D2D5C"/>
    <w:rsid w:val="005D3437"/>
    <w:rsid w:val="005D3ADF"/>
    <w:rsid w:val="005D3BFD"/>
    <w:rsid w:val="005D473E"/>
    <w:rsid w:val="005D5A9F"/>
    <w:rsid w:val="005D65CB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1E7C"/>
    <w:rsid w:val="005F25F6"/>
    <w:rsid w:val="005F4C12"/>
    <w:rsid w:val="005F5D01"/>
    <w:rsid w:val="0060141F"/>
    <w:rsid w:val="00602C5D"/>
    <w:rsid w:val="006064DB"/>
    <w:rsid w:val="00606652"/>
    <w:rsid w:val="00606F0A"/>
    <w:rsid w:val="006110B8"/>
    <w:rsid w:val="00611705"/>
    <w:rsid w:val="006124A4"/>
    <w:rsid w:val="00613878"/>
    <w:rsid w:val="00614DA4"/>
    <w:rsid w:val="00615D09"/>
    <w:rsid w:val="00616406"/>
    <w:rsid w:val="00616DEC"/>
    <w:rsid w:val="00617522"/>
    <w:rsid w:val="006217A1"/>
    <w:rsid w:val="00621AAB"/>
    <w:rsid w:val="006228A2"/>
    <w:rsid w:val="0062295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1F23"/>
    <w:rsid w:val="0064330B"/>
    <w:rsid w:val="0064337A"/>
    <w:rsid w:val="006449CD"/>
    <w:rsid w:val="00645301"/>
    <w:rsid w:val="006459A0"/>
    <w:rsid w:val="00645DDF"/>
    <w:rsid w:val="00646A16"/>
    <w:rsid w:val="00647605"/>
    <w:rsid w:val="006477DE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3D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83E"/>
    <w:rsid w:val="006859D3"/>
    <w:rsid w:val="0068622C"/>
    <w:rsid w:val="006869D6"/>
    <w:rsid w:val="00687599"/>
    <w:rsid w:val="0069121A"/>
    <w:rsid w:val="0069389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0382"/>
    <w:rsid w:val="006B3859"/>
    <w:rsid w:val="006B3E8C"/>
    <w:rsid w:val="006B557D"/>
    <w:rsid w:val="006B5BFB"/>
    <w:rsid w:val="006C031B"/>
    <w:rsid w:val="006C0866"/>
    <w:rsid w:val="006C14C6"/>
    <w:rsid w:val="006C1770"/>
    <w:rsid w:val="006C40CF"/>
    <w:rsid w:val="006C40F5"/>
    <w:rsid w:val="006C4B9A"/>
    <w:rsid w:val="006C5EE7"/>
    <w:rsid w:val="006C73DF"/>
    <w:rsid w:val="006C7CEB"/>
    <w:rsid w:val="006D07CD"/>
    <w:rsid w:val="006D0EF3"/>
    <w:rsid w:val="006D2105"/>
    <w:rsid w:val="006D249F"/>
    <w:rsid w:val="006D24AF"/>
    <w:rsid w:val="006D2712"/>
    <w:rsid w:val="006D3296"/>
    <w:rsid w:val="006D3970"/>
    <w:rsid w:val="006D39BD"/>
    <w:rsid w:val="006D42F1"/>
    <w:rsid w:val="006D60F8"/>
    <w:rsid w:val="006D6B90"/>
    <w:rsid w:val="006D716C"/>
    <w:rsid w:val="006D7F06"/>
    <w:rsid w:val="006E0B8C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2B85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1C9D"/>
    <w:rsid w:val="00712157"/>
    <w:rsid w:val="00712329"/>
    <w:rsid w:val="0071313B"/>
    <w:rsid w:val="007138A2"/>
    <w:rsid w:val="007153CA"/>
    <w:rsid w:val="00715CA7"/>
    <w:rsid w:val="00723C8F"/>
    <w:rsid w:val="00723E10"/>
    <w:rsid w:val="00724892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14D8"/>
    <w:rsid w:val="00742FE4"/>
    <w:rsid w:val="007431EE"/>
    <w:rsid w:val="007437DD"/>
    <w:rsid w:val="0074431F"/>
    <w:rsid w:val="00746A28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1253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5B3E"/>
    <w:rsid w:val="00786AC4"/>
    <w:rsid w:val="00787CC9"/>
    <w:rsid w:val="007903F7"/>
    <w:rsid w:val="007906E3"/>
    <w:rsid w:val="0079188B"/>
    <w:rsid w:val="007919C3"/>
    <w:rsid w:val="00791B3A"/>
    <w:rsid w:val="007929E0"/>
    <w:rsid w:val="00792A56"/>
    <w:rsid w:val="00792E5C"/>
    <w:rsid w:val="00792F0A"/>
    <w:rsid w:val="00793D78"/>
    <w:rsid w:val="00793F92"/>
    <w:rsid w:val="007949E6"/>
    <w:rsid w:val="00795BBD"/>
    <w:rsid w:val="007965BB"/>
    <w:rsid w:val="00796708"/>
    <w:rsid w:val="0079729A"/>
    <w:rsid w:val="007A0B9E"/>
    <w:rsid w:val="007A24E4"/>
    <w:rsid w:val="007A2BFA"/>
    <w:rsid w:val="007A3290"/>
    <w:rsid w:val="007A5B96"/>
    <w:rsid w:val="007A6C3C"/>
    <w:rsid w:val="007A73A0"/>
    <w:rsid w:val="007A7517"/>
    <w:rsid w:val="007A7FFD"/>
    <w:rsid w:val="007B079E"/>
    <w:rsid w:val="007B0BE6"/>
    <w:rsid w:val="007B2E91"/>
    <w:rsid w:val="007B37F3"/>
    <w:rsid w:val="007B4D08"/>
    <w:rsid w:val="007B52E0"/>
    <w:rsid w:val="007B52FC"/>
    <w:rsid w:val="007B7A65"/>
    <w:rsid w:val="007C1601"/>
    <w:rsid w:val="007C2F01"/>
    <w:rsid w:val="007C370D"/>
    <w:rsid w:val="007C5D40"/>
    <w:rsid w:val="007C680D"/>
    <w:rsid w:val="007D4A36"/>
    <w:rsid w:val="007D4FAF"/>
    <w:rsid w:val="007D5745"/>
    <w:rsid w:val="007D583D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0D91"/>
    <w:rsid w:val="007F11AB"/>
    <w:rsid w:val="007F1854"/>
    <w:rsid w:val="007F1CF3"/>
    <w:rsid w:val="007F1E88"/>
    <w:rsid w:val="007F405A"/>
    <w:rsid w:val="007F5A7B"/>
    <w:rsid w:val="007F5B10"/>
    <w:rsid w:val="007F7E7A"/>
    <w:rsid w:val="008000A8"/>
    <w:rsid w:val="00800331"/>
    <w:rsid w:val="008003E2"/>
    <w:rsid w:val="0080070C"/>
    <w:rsid w:val="00800E0A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21C3"/>
    <w:rsid w:val="00813A90"/>
    <w:rsid w:val="00813E39"/>
    <w:rsid w:val="00815506"/>
    <w:rsid w:val="008155DD"/>
    <w:rsid w:val="00815E75"/>
    <w:rsid w:val="008222B7"/>
    <w:rsid w:val="00822E3A"/>
    <w:rsid w:val="00823E5B"/>
    <w:rsid w:val="008244FA"/>
    <w:rsid w:val="00826FED"/>
    <w:rsid w:val="008270EA"/>
    <w:rsid w:val="008272ED"/>
    <w:rsid w:val="00827638"/>
    <w:rsid w:val="00827809"/>
    <w:rsid w:val="00827EBD"/>
    <w:rsid w:val="00830762"/>
    <w:rsid w:val="00831760"/>
    <w:rsid w:val="008322FF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4A54"/>
    <w:rsid w:val="00884D9A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A798C"/>
    <w:rsid w:val="008B0858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6D5B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D7929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8F56C9"/>
    <w:rsid w:val="00900119"/>
    <w:rsid w:val="009004FE"/>
    <w:rsid w:val="00900F6B"/>
    <w:rsid w:val="0090205D"/>
    <w:rsid w:val="00903EE6"/>
    <w:rsid w:val="00904903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206"/>
    <w:rsid w:val="00916355"/>
    <w:rsid w:val="0091755A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3F45"/>
    <w:rsid w:val="00944111"/>
    <w:rsid w:val="00945C7F"/>
    <w:rsid w:val="00946399"/>
    <w:rsid w:val="00951406"/>
    <w:rsid w:val="00952EB8"/>
    <w:rsid w:val="00953E83"/>
    <w:rsid w:val="00954F6E"/>
    <w:rsid w:val="009552A0"/>
    <w:rsid w:val="009554D3"/>
    <w:rsid w:val="0095557F"/>
    <w:rsid w:val="00956100"/>
    <w:rsid w:val="00956B93"/>
    <w:rsid w:val="00956C47"/>
    <w:rsid w:val="009574CF"/>
    <w:rsid w:val="0095769D"/>
    <w:rsid w:val="00960D66"/>
    <w:rsid w:val="00965482"/>
    <w:rsid w:val="00965900"/>
    <w:rsid w:val="00966E28"/>
    <w:rsid w:val="0097008C"/>
    <w:rsid w:val="00972CB3"/>
    <w:rsid w:val="0097341B"/>
    <w:rsid w:val="009752EB"/>
    <w:rsid w:val="00976024"/>
    <w:rsid w:val="0097627A"/>
    <w:rsid w:val="00976718"/>
    <w:rsid w:val="00980952"/>
    <w:rsid w:val="00980A92"/>
    <w:rsid w:val="00982C57"/>
    <w:rsid w:val="00983011"/>
    <w:rsid w:val="00983AA3"/>
    <w:rsid w:val="009860C1"/>
    <w:rsid w:val="00986413"/>
    <w:rsid w:val="009870C4"/>
    <w:rsid w:val="00987823"/>
    <w:rsid w:val="009907D7"/>
    <w:rsid w:val="009924DE"/>
    <w:rsid w:val="00993399"/>
    <w:rsid w:val="009951A3"/>
    <w:rsid w:val="009951E6"/>
    <w:rsid w:val="009952E1"/>
    <w:rsid w:val="00996D6D"/>
    <w:rsid w:val="00997272"/>
    <w:rsid w:val="0099746B"/>
    <w:rsid w:val="009A127C"/>
    <w:rsid w:val="009A12FF"/>
    <w:rsid w:val="009A159C"/>
    <w:rsid w:val="009A19AF"/>
    <w:rsid w:val="009A27B8"/>
    <w:rsid w:val="009A2835"/>
    <w:rsid w:val="009A2D8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09C2"/>
    <w:rsid w:val="009C121B"/>
    <w:rsid w:val="009C141B"/>
    <w:rsid w:val="009C1936"/>
    <w:rsid w:val="009C1A52"/>
    <w:rsid w:val="009C25CD"/>
    <w:rsid w:val="009C2C71"/>
    <w:rsid w:val="009C2DED"/>
    <w:rsid w:val="009C3BDD"/>
    <w:rsid w:val="009C56F7"/>
    <w:rsid w:val="009C5764"/>
    <w:rsid w:val="009D12B2"/>
    <w:rsid w:val="009D168D"/>
    <w:rsid w:val="009D2568"/>
    <w:rsid w:val="009D30BE"/>
    <w:rsid w:val="009D3CCA"/>
    <w:rsid w:val="009D413B"/>
    <w:rsid w:val="009E231B"/>
    <w:rsid w:val="009E3753"/>
    <w:rsid w:val="009E41CC"/>
    <w:rsid w:val="009E422B"/>
    <w:rsid w:val="009E4AD0"/>
    <w:rsid w:val="009E61B5"/>
    <w:rsid w:val="009F06F6"/>
    <w:rsid w:val="009F4AB4"/>
    <w:rsid w:val="009F5BAB"/>
    <w:rsid w:val="009F616A"/>
    <w:rsid w:val="00A01157"/>
    <w:rsid w:val="00A01854"/>
    <w:rsid w:val="00A02636"/>
    <w:rsid w:val="00A02BF9"/>
    <w:rsid w:val="00A04E8E"/>
    <w:rsid w:val="00A05376"/>
    <w:rsid w:val="00A05CE3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3235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3C0"/>
    <w:rsid w:val="00A435D6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50DD"/>
    <w:rsid w:val="00A66E2C"/>
    <w:rsid w:val="00A67177"/>
    <w:rsid w:val="00A67F59"/>
    <w:rsid w:val="00A70F1F"/>
    <w:rsid w:val="00A715D1"/>
    <w:rsid w:val="00A72DE8"/>
    <w:rsid w:val="00A74AC4"/>
    <w:rsid w:val="00A74B1B"/>
    <w:rsid w:val="00A82607"/>
    <w:rsid w:val="00A839CF"/>
    <w:rsid w:val="00A84881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CF5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73D"/>
    <w:rsid w:val="00AB7AF9"/>
    <w:rsid w:val="00AC068D"/>
    <w:rsid w:val="00AC0A61"/>
    <w:rsid w:val="00AC25F7"/>
    <w:rsid w:val="00AC293A"/>
    <w:rsid w:val="00AC30F9"/>
    <w:rsid w:val="00AC4925"/>
    <w:rsid w:val="00AC6DDA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E5BAE"/>
    <w:rsid w:val="00AF11B6"/>
    <w:rsid w:val="00AF46CC"/>
    <w:rsid w:val="00AF496C"/>
    <w:rsid w:val="00AF58E7"/>
    <w:rsid w:val="00AF7A84"/>
    <w:rsid w:val="00AF7ABF"/>
    <w:rsid w:val="00B0077E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35B"/>
    <w:rsid w:val="00B17412"/>
    <w:rsid w:val="00B17995"/>
    <w:rsid w:val="00B21C41"/>
    <w:rsid w:val="00B235EA"/>
    <w:rsid w:val="00B23B82"/>
    <w:rsid w:val="00B23C6D"/>
    <w:rsid w:val="00B2461E"/>
    <w:rsid w:val="00B249E1"/>
    <w:rsid w:val="00B26814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5B"/>
    <w:rsid w:val="00B823E4"/>
    <w:rsid w:val="00B84466"/>
    <w:rsid w:val="00B862C1"/>
    <w:rsid w:val="00B86BA8"/>
    <w:rsid w:val="00B90DF9"/>
    <w:rsid w:val="00B9113D"/>
    <w:rsid w:val="00B91A00"/>
    <w:rsid w:val="00B91A29"/>
    <w:rsid w:val="00B93822"/>
    <w:rsid w:val="00B9409A"/>
    <w:rsid w:val="00B95FBD"/>
    <w:rsid w:val="00B96592"/>
    <w:rsid w:val="00B9746B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03F3"/>
    <w:rsid w:val="00BC1459"/>
    <w:rsid w:val="00BC224B"/>
    <w:rsid w:val="00BC256F"/>
    <w:rsid w:val="00BC4531"/>
    <w:rsid w:val="00BC56DA"/>
    <w:rsid w:val="00BC6A65"/>
    <w:rsid w:val="00BD362E"/>
    <w:rsid w:val="00BD4278"/>
    <w:rsid w:val="00BD4AA8"/>
    <w:rsid w:val="00BD56EC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3FF"/>
    <w:rsid w:val="00BE2904"/>
    <w:rsid w:val="00BE38DF"/>
    <w:rsid w:val="00BE4E43"/>
    <w:rsid w:val="00BE5D9C"/>
    <w:rsid w:val="00BE6F61"/>
    <w:rsid w:val="00BE70FB"/>
    <w:rsid w:val="00BE77AB"/>
    <w:rsid w:val="00BE7C40"/>
    <w:rsid w:val="00BF0624"/>
    <w:rsid w:val="00BF1081"/>
    <w:rsid w:val="00BF3B22"/>
    <w:rsid w:val="00BF493D"/>
    <w:rsid w:val="00BF4A58"/>
    <w:rsid w:val="00BF695A"/>
    <w:rsid w:val="00BF6A80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63B2"/>
    <w:rsid w:val="00C0722B"/>
    <w:rsid w:val="00C07892"/>
    <w:rsid w:val="00C1010B"/>
    <w:rsid w:val="00C104AA"/>
    <w:rsid w:val="00C124DA"/>
    <w:rsid w:val="00C1330C"/>
    <w:rsid w:val="00C1393E"/>
    <w:rsid w:val="00C13F21"/>
    <w:rsid w:val="00C15045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7D1"/>
    <w:rsid w:val="00C61D72"/>
    <w:rsid w:val="00C62389"/>
    <w:rsid w:val="00C625AC"/>
    <w:rsid w:val="00C628D9"/>
    <w:rsid w:val="00C65423"/>
    <w:rsid w:val="00C659AA"/>
    <w:rsid w:val="00C66E0F"/>
    <w:rsid w:val="00C6756B"/>
    <w:rsid w:val="00C67EA5"/>
    <w:rsid w:val="00C701EB"/>
    <w:rsid w:val="00C70F52"/>
    <w:rsid w:val="00C73BEF"/>
    <w:rsid w:val="00C74966"/>
    <w:rsid w:val="00C74EF0"/>
    <w:rsid w:val="00C7566E"/>
    <w:rsid w:val="00C75973"/>
    <w:rsid w:val="00C77781"/>
    <w:rsid w:val="00C777C3"/>
    <w:rsid w:val="00C77A6D"/>
    <w:rsid w:val="00C80744"/>
    <w:rsid w:val="00C80EE9"/>
    <w:rsid w:val="00C811E2"/>
    <w:rsid w:val="00C81EE5"/>
    <w:rsid w:val="00C82DBE"/>
    <w:rsid w:val="00C83E97"/>
    <w:rsid w:val="00C859A1"/>
    <w:rsid w:val="00C86AEE"/>
    <w:rsid w:val="00C9017E"/>
    <w:rsid w:val="00C91100"/>
    <w:rsid w:val="00C91C4C"/>
    <w:rsid w:val="00C92596"/>
    <w:rsid w:val="00C95DAE"/>
    <w:rsid w:val="00C962FD"/>
    <w:rsid w:val="00CA17F9"/>
    <w:rsid w:val="00CA20FF"/>
    <w:rsid w:val="00CA2C4B"/>
    <w:rsid w:val="00CA6510"/>
    <w:rsid w:val="00CA74A8"/>
    <w:rsid w:val="00CA7CDC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2740"/>
    <w:rsid w:val="00CC3D5C"/>
    <w:rsid w:val="00CC5ACE"/>
    <w:rsid w:val="00CD0621"/>
    <w:rsid w:val="00CD15C3"/>
    <w:rsid w:val="00CD17C9"/>
    <w:rsid w:val="00CD19FB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E56F1"/>
    <w:rsid w:val="00CF0D5C"/>
    <w:rsid w:val="00CF11FB"/>
    <w:rsid w:val="00CF1EA4"/>
    <w:rsid w:val="00CF3491"/>
    <w:rsid w:val="00CF3C63"/>
    <w:rsid w:val="00CF4193"/>
    <w:rsid w:val="00CF5169"/>
    <w:rsid w:val="00CF60AF"/>
    <w:rsid w:val="00CF6785"/>
    <w:rsid w:val="00CF72D4"/>
    <w:rsid w:val="00D012A5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5163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DFB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63210"/>
    <w:rsid w:val="00D730AF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4C9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0827"/>
    <w:rsid w:val="00DD1B82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5529"/>
    <w:rsid w:val="00DE66A4"/>
    <w:rsid w:val="00DE7E7C"/>
    <w:rsid w:val="00DF0CD7"/>
    <w:rsid w:val="00DF1095"/>
    <w:rsid w:val="00DF1DC7"/>
    <w:rsid w:val="00DF216D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95E"/>
    <w:rsid w:val="00DF5BBE"/>
    <w:rsid w:val="00DF7648"/>
    <w:rsid w:val="00E065E8"/>
    <w:rsid w:val="00E117E8"/>
    <w:rsid w:val="00E11B1B"/>
    <w:rsid w:val="00E12B4E"/>
    <w:rsid w:val="00E130AB"/>
    <w:rsid w:val="00E13F34"/>
    <w:rsid w:val="00E16782"/>
    <w:rsid w:val="00E17024"/>
    <w:rsid w:val="00E20E69"/>
    <w:rsid w:val="00E23EF4"/>
    <w:rsid w:val="00E25F48"/>
    <w:rsid w:val="00E26244"/>
    <w:rsid w:val="00E27905"/>
    <w:rsid w:val="00E30380"/>
    <w:rsid w:val="00E34417"/>
    <w:rsid w:val="00E3464C"/>
    <w:rsid w:val="00E35DF7"/>
    <w:rsid w:val="00E361A2"/>
    <w:rsid w:val="00E3673E"/>
    <w:rsid w:val="00E37378"/>
    <w:rsid w:val="00E40049"/>
    <w:rsid w:val="00E41207"/>
    <w:rsid w:val="00E4428E"/>
    <w:rsid w:val="00E44367"/>
    <w:rsid w:val="00E45F10"/>
    <w:rsid w:val="00E46940"/>
    <w:rsid w:val="00E47093"/>
    <w:rsid w:val="00E47E80"/>
    <w:rsid w:val="00E54480"/>
    <w:rsid w:val="00E576AD"/>
    <w:rsid w:val="00E57705"/>
    <w:rsid w:val="00E57CCE"/>
    <w:rsid w:val="00E60521"/>
    <w:rsid w:val="00E61419"/>
    <w:rsid w:val="00E61A55"/>
    <w:rsid w:val="00E61E0F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77959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87A23"/>
    <w:rsid w:val="00E90447"/>
    <w:rsid w:val="00E91B19"/>
    <w:rsid w:val="00E91FC7"/>
    <w:rsid w:val="00E93027"/>
    <w:rsid w:val="00E94707"/>
    <w:rsid w:val="00E9539A"/>
    <w:rsid w:val="00E96256"/>
    <w:rsid w:val="00E97211"/>
    <w:rsid w:val="00E9794C"/>
    <w:rsid w:val="00EA14D0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BC2"/>
    <w:rsid w:val="00EA7D25"/>
    <w:rsid w:val="00EB0B46"/>
    <w:rsid w:val="00EB10AD"/>
    <w:rsid w:val="00EB21EB"/>
    <w:rsid w:val="00EB33E4"/>
    <w:rsid w:val="00EB37B8"/>
    <w:rsid w:val="00EB3E9B"/>
    <w:rsid w:val="00EB3FFB"/>
    <w:rsid w:val="00EB47E2"/>
    <w:rsid w:val="00EB5973"/>
    <w:rsid w:val="00EB5BD7"/>
    <w:rsid w:val="00EB6643"/>
    <w:rsid w:val="00EC1F77"/>
    <w:rsid w:val="00EC5E5B"/>
    <w:rsid w:val="00EC5E9B"/>
    <w:rsid w:val="00EC71AB"/>
    <w:rsid w:val="00ED3685"/>
    <w:rsid w:val="00ED4304"/>
    <w:rsid w:val="00ED6CF1"/>
    <w:rsid w:val="00ED6D5E"/>
    <w:rsid w:val="00ED7FBC"/>
    <w:rsid w:val="00EE176F"/>
    <w:rsid w:val="00EE22F3"/>
    <w:rsid w:val="00EE2EC6"/>
    <w:rsid w:val="00EE45B0"/>
    <w:rsid w:val="00EE466D"/>
    <w:rsid w:val="00EE7120"/>
    <w:rsid w:val="00EF0382"/>
    <w:rsid w:val="00EF05F0"/>
    <w:rsid w:val="00EF0867"/>
    <w:rsid w:val="00EF0A67"/>
    <w:rsid w:val="00EF0AFB"/>
    <w:rsid w:val="00EF27E2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37B9"/>
    <w:rsid w:val="00F25FDE"/>
    <w:rsid w:val="00F2761B"/>
    <w:rsid w:val="00F30043"/>
    <w:rsid w:val="00F3068C"/>
    <w:rsid w:val="00F312A5"/>
    <w:rsid w:val="00F31964"/>
    <w:rsid w:val="00F31FC6"/>
    <w:rsid w:val="00F3204A"/>
    <w:rsid w:val="00F35276"/>
    <w:rsid w:val="00F3550C"/>
    <w:rsid w:val="00F3636C"/>
    <w:rsid w:val="00F36991"/>
    <w:rsid w:val="00F36E07"/>
    <w:rsid w:val="00F40E6A"/>
    <w:rsid w:val="00F40EAC"/>
    <w:rsid w:val="00F418D2"/>
    <w:rsid w:val="00F42113"/>
    <w:rsid w:val="00F42791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176C"/>
    <w:rsid w:val="00F62A0D"/>
    <w:rsid w:val="00F6324D"/>
    <w:rsid w:val="00F7073C"/>
    <w:rsid w:val="00F71E19"/>
    <w:rsid w:val="00F759A5"/>
    <w:rsid w:val="00F76070"/>
    <w:rsid w:val="00F763E7"/>
    <w:rsid w:val="00F76E08"/>
    <w:rsid w:val="00F779E9"/>
    <w:rsid w:val="00F804B9"/>
    <w:rsid w:val="00F81D97"/>
    <w:rsid w:val="00F82729"/>
    <w:rsid w:val="00F83D4D"/>
    <w:rsid w:val="00F862DB"/>
    <w:rsid w:val="00F9095B"/>
    <w:rsid w:val="00F90A49"/>
    <w:rsid w:val="00F913F4"/>
    <w:rsid w:val="00F92BBB"/>
    <w:rsid w:val="00F9305B"/>
    <w:rsid w:val="00F95F26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1A6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4BB6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6C2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25ADA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link w:val="10"/>
    <w:uiPriority w:val="9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uiPriority w:val="9"/>
    <w:qFormat/>
    <w:rsid w:val="00357F61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32"/>
    </w:rPr>
  </w:style>
  <w:style w:type="paragraph" w:styleId="3">
    <w:name w:val="heading 3"/>
    <w:aliases w:val="条标题"/>
    <w:basedOn w:val="a0"/>
    <w:next w:val="a1"/>
    <w:link w:val="30"/>
    <w:uiPriority w:val="9"/>
    <w:qFormat/>
    <w:rsid w:val="00357F61"/>
    <w:pPr>
      <w:keepNext/>
      <w:keepLines/>
      <w:numPr>
        <w:ilvl w:val="2"/>
        <w:numId w:val="1"/>
      </w:numPr>
      <w:spacing w:beforeLines="50" w:before="50" w:afterLines="50" w:after="50"/>
      <w:jc w:val="left"/>
      <w:outlineLvl w:val="2"/>
    </w:pPr>
    <w:rPr>
      <w:rFonts w:eastAsia="黑体"/>
      <w:sz w:val="28"/>
    </w:rPr>
  </w:style>
  <w:style w:type="paragraph" w:styleId="4">
    <w:name w:val="heading 4"/>
    <w:aliases w:val="表目"/>
    <w:basedOn w:val="a0"/>
    <w:next w:val="a0"/>
    <w:link w:val="40"/>
    <w:uiPriority w:val="9"/>
    <w:unhideWhenUsed/>
    <w:qFormat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1">
    <w:name w:val="正文1"/>
    <w:basedOn w:val="a0"/>
    <w:autoRedefine/>
    <w:pPr>
      <w:ind w:firstLine="425"/>
    </w:pPr>
  </w:style>
  <w:style w:type="paragraph" w:customStyle="1" w:styleId="a6">
    <w:name w:val="表格"/>
    <w:basedOn w:val="11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2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uiPriority w:val="39"/>
    <w:pPr>
      <w:ind w:left="1260"/>
    </w:pPr>
  </w:style>
  <w:style w:type="paragraph" w:styleId="5">
    <w:name w:val="toc 5"/>
    <w:basedOn w:val="a0"/>
    <w:next w:val="a0"/>
    <w:autoRedefine/>
    <w:uiPriority w:val="39"/>
    <w:pPr>
      <w:ind w:left="1680"/>
    </w:pPr>
  </w:style>
  <w:style w:type="paragraph" w:styleId="6">
    <w:name w:val="toc 6"/>
    <w:basedOn w:val="a0"/>
    <w:next w:val="a0"/>
    <w:autoRedefine/>
    <w:uiPriority w:val="39"/>
    <w:pPr>
      <w:ind w:left="2100"/>
    </w:pPr>
  </w:style>
  <w:style w:type="paragraph" w:styleId="7">
    <w:name w:val="toc 7"/>
    <w:basedOn w:val="a0"/>
    <w:next w:val="a0"/>
    <w:autoRedefine/>
    <w:uiPriority w:val="39"/>
    <w:pPr>
      <w:ind w:left="2520"/>
    </w:pPr>
  </w:style>
  <w:style w:type="paragraph" w:styleId="8">
    <w:name w:val="toc 8"/>
    <w:basedOn w:val="a0"/>
    <w:next w:val="a0"/>
    <w:autoRedefine/>
    <w:uiPriority w:val="39"/>
    <w:pPr>
      <w:ind w:left="2940"/>
    </w:pPr>
  </w:style>
  <w:style w:type="paragraph" w:styleId="9">
    <w:name w:val="toc 9"/>
    <w:basedOn w:val="a0"/>
    <w:next w:val="a0"/>
    <w:autoRedefine/>
    <w:uiPriority w:val="39"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link w:val="af5"/>
    <w:uiPriority w:val="99"/>
    <w:pPr>
      <w:tabs>
        <w:tab w:val="center" w:pos="4153"/>
        <w:tab w:val="right" w:pos="8306"/>
      </w:tabs>
      <w:snapToGrid w:val="0"/>
      <w:jc w:val="left"/>
    </w:pPr>
  </w:style>
  <w:style w:type="character" w:styleId="af6">
    <w:name w:val="page number"/>
    <w:basedOn w:val="a2"/>
    <w:semiHidden/>
  </w:style>
  <w:style w:type="paragraph" w:styleId="af7">
    <w:name w:val="header"/>
    <w:basedOn w:val="a0"/>
    <w:link w:val="af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9">
    <w:name w:val="已访问的超链接"/>
    <w:basedOn w:val="a2"/>
    <w:semiHidden/>
    <w:rPr>
      <w:color w:val="800080"/>
      <w:u w:val="single"/>
    </w:rPr>
  </w:style>
  <w:style w:type="paragraph" w:customStyle="1" w:styleId="afa">
    <w:name w:val="正文＋"/>
    <w:basedOn w:val="a0"/>
    <w:next w:val="af"/>
    <w:pPr>
      <w:spacing w:after="120"/>
    </w:pPr>
  </w:style>
  <w:style w:type="paragraph" w:customStyle="1" w:styleId="22">
    <w:name w:val="正文2"/>
    <w:basedOn w:val="11"/>
    <w:next w:val="11"/>
    <w:autoRedefine/>
    <w:rPr>
      <w:rFonts w:ascii="Courier New" w:hAnsi="Courier New"/>
    </w:rPr>
  </w:style>
  <w:style w:type="paragraph" w:styleId="afb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c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d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e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f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0">
    <w:name w:val="程序"/>
    <w:basedOn w:val="aff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8">
    <w:name w:val="页眉 字符"/>
    <w:basedOn w:val="a2"/>
    <w:link w:val="af7"/>
    <w:uiPriority w:val="99"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1">
    <w:name w:val="Balloon Text"/>
    <w:basedOn w:val="a0"/>
    <w:link w:val="aff2"/>
    <w:uiPriority w:val="99"/>
    <w:semiHidden/>
    <w:unhideWhenUsed/>
    <w:rsid w:val="000A4AC1"/>
  </w:style>
  <w:style w:type="character" w:customStyle="1" w:styleId="aff2">
    <w:name w:val="批注框文本 字符"/>
    <w:basedOn w:val="a2"/>
    <w:link w:val="aff1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uiPriority w:val="9"/>
    <w:rsid w:val="00357F61"/>
    <w:rPr>
      <w:rFonts w:eastAsia="黑体"/>
      <w:kern w:val="2"/>
      <w:sz w:val="32"/>
      <w:szCs w:val="18"/>
    </w:rPr>
  </w:style>
  <w:style w:type="paragraph" w:customStyle="1" w:styleId="a1">
    <w:name w:val="论文正文"/>
    <w:basedOn w:val="a0"/>
    <w:link w:val="Char"/>
    <w:qFormat/>
    <w:rsid w:val="00357F61"/>
    <w:pPr>
      <w:spacing w:line="360" w:lineRule="auto"/>
      <w:ind w:firstLineChars="150" w:firstLine="150"/>
    </w:pPr>
    <w:rPr>
      <w:sz w:val="28"/>
      <w:szCs w:val="24"/>
    </w:rPr>
  </w:style>
  <w:style w:type="character" w:customStyle="1" w:styleId="30">
    <w:name w:val="标题 3 字符"/>
    <w:aliases w:val="条标题 字符"/>
    <w:basedOn w:val="a2"/>
    <w:link w:val="3"/>
    <w:uiPriority w:val="9"/>
    <w:rsid w:val="00357F61"/>
    <w:rPr>
      <w:rFonts w:eastAsia="黑体"/>
      <w:kern w:val="2"/>
      <w:sz w:val="28"/>
      <w:szCs w:val="18"/>
    </w:rPr>
  </w:style>
  <w:style w:type="paragraph" w:customStyle="1" w:styleId="aff3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4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5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6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357F61"/>
    <w:rPr>
      <w:kern w:val="2"/>
      <w:sz w:val="28"/>
      <w:szCs w:val="24"/>
    </w:rPr>
  </w:style>
  <w:style w:type="character" w:customStyle="1" w:styleId="Char1">
    <w:name w:val="图目 Char"/>
    <w:basedOn w:val="Char"/>
    <w:link w:val="aff6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7">
    <w:name w:val="Placeholder Text"/>
    <w:basedOn w:val="a2"/>
    <w:uiPriority w:val="99"/>
    <w:semiHidden/>
    <w:rsid w:val="00D32100"/>
    <w:rPr>
      <w:color w:val="808080"/>
    </w:rPr>
  </w:style>
  <w:style w:type="table" w:styleId="aff8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9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a">
    <w:name w:val="Date"/>
    <w:basedOn w:val="a0"/>
    <w:next w:val="a0"/>
    <w:link w:val="affb"/>
    <w:uiPriority w:val="99"/>
    <w:semiHidden/>
    <w:unhideWhenUsed/>
    <w:rsid w:val="002C5E8B"/>
    <w:pPr>
      <w:ind w:leftChars="2500" w:left="100"/>
    </w:pPr>
  </w:style>
  <w:style w:type="character" w:customStyle="1" w:styleId="affb">
    <w:name w:val="日期 字符"/>
    <w:basedOn w:val="a2"/>
    <w:link w:val="affa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c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  <w:style w:type="character" w:customStyle="1" w:styleId="10">
    <w:name w:val="标题 1 字符"/>
    <w:aliases w:val="章标题 字符"/>
    <w:basedOn w:val="a2"/>
    <w:link w:val="1"/>
    <w:uiPriority w:val="9"/>
    <w:rsid w:val="00ED7FBC"/>
    <w:rPr>
      <w:rFonts w:eastAsia="黑体"/>
      <w:kern w:val="44"/>
      <w:sz w:val="32"/>
      <w:szCs w:val="18"/>
    </w:rPr>
  </w:style>
  <w:style w:type="character" w:customStyle="1" w:styleId="af5">
    <w:name w:val="页脚 字符"/>
    <w:basedOn w:val="a2"/>
    <w:link w:val="af4"/>
    <w:uiPriority w:val="99"/>
    <w:rsid w:val="00ED7FBC"/>
    <w:rPr>
      <w:kern w:val="2"/>
      <w:sz w:val="18"/>
      <w:szCs w:val="18"/>
    </w:rPr>
  </w:style>
  <w:style w:type="character" w:styleId="affd">
    <w:name w:val="FollowedHyperlink"/>
    <w:basedOn w:val="a2"/>
    <w:uiPriority w:val="99"/>
    <w:semiHidden/>
    <w:unhideWhenUsed/>
    <w:rsid w:val="00BC6A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AC"/>
    <w:rsid w:val="003F000F"/>
    <w:rsid w:val="004B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E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30B6D-01BC-4E4B-B81B-F9F0E7CD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14963</TotalTime>
  <Pages>80</Pages>
  <Words>8634</Words>
  <Characters>49215</Characters>
  <Application>Microsoft Office Word</Application>
  <DocSecurity>0</DocSecurity>
  <Lines>410</Lines>
  <Paragraphs>115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57734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1326</cp:revision>
  <cp:lastPrinted>2018-12-24T06:43:00Z</cp:lastPrinted>
  <dcterms:created xsi:type="dcterms:W3CDTF">2012-05-21T06:04:00Z</dcterms:created>
  <dcterms:modified xsi:type="dcterms:W3CDTF">2018-12-26T07:36:00Z</dcterms:modified>
</cp:coreProperties>
</file>