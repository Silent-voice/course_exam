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379" w:rsidRDefault="00761B07" w:rsidP="00FB7966">
      <w:pPr>
        <w:pStyle w:val="1"/>
        <w:spacing w:after="312"/>
      </w:pPr>
      <w:r>
        <w:rPr>
          <w:rFonts w:hint="eastAsia"/>
        </w:rPr>
        <w:t>选择</w:t>
      </w:r>
      <w:r w:rsidR="00FB7966">
        <w:rPr>
          <w:rFonts w:hint="eastAsia"/>
        </w:rPr>
        <w:t>知识点</w:t>
      </w:r>
    </w:p>
    <w:p w:rsidR="00FB7966" w:rsidRDefault="004369D1" w:rsidP="004369D1">
      <w:pPr>
        <w:pStyle w:val="2"/>
        <w:spacing w:before="156" w:after="156"/>
      </w:pPr>
      <w:r>
        <w:rPr>
          <w:rFonts w:hint="eastAsia"/>
        </w:rPr>
        <w:t>回溯法</w:t>
      </w:r>
    </w:p>
    <w:p w:rsidR="004369D1" w:rsidRDefault="004369D1" w:rsidP="004369D1">
      <w:pPr>
        <w:pStyle w:val="a1"/>
        <w:ind w:firstLine="360"/>
      </w:pPr>
      <w:r w:rsidRPr="004369D1">
        <w:rPr>
          <w:rFonts w:hint="eastAsia"/>
        </w:rPr>
        <w:t>把问题的</w:t>
      </w:r>
      <w:proofErr w:type="gramStart"/>
      <w:r w:rsidRPr="004369D1">
        <w:rPr>
          <w:rFonts w:hint="eastAsia"/>
        </w:rPr>
        <w:t>解空间</w:t>
      </w:r>
      <w:proofErr w:type="gramEnd"/>
      <w:r w:rsidRPr="004369D1">
        <w:rPr>
          <w:rFonts w:hint="eastAsia"/>
        </w:rPr>
        <w:t>转化成了</w:t>
      </w:r>
      <w:proofErr w:type="gramStart"/>
      <w:r w:rsidRPr="004369D1">
        <w:rPr>
          <w:rFonts w:hint="eastAsia"/>
        </w:rPr>
        <w:t>图或者树</w:t>
      </w:r>
      <w:proofErr w:type="gramEnd"/>
      <w:r w:rsidRPr="004369D1">
        <w:rPr>
          <w:rFonts w:hint="eastAsia"/>
        </w:rPr>
        <w:t>的结构表示，然后使用</w:t>
      </w:r>
      <w:r w:rsidRPr="004369D1">
        <w:rPr>
          <w:rFonts w:hint="eastAsia"/>
          <w:b/>
        </w:rPr>
        <w:t>深度优先搜索</w:t>
      </w:r>
      <w:r w:rsidRPr="004369D1">
        <w:rPr>
          <w:rFonts w:hint="eastAsia"/>
        </w:rPr>
        <w:t>策略进行遍历，遍历的过程中记录和寻找所有可行解或者最优解。</w:t>
      </w:r>
    </w:p>
    <w:p w:rsidR="008D6E35" w:rsidRDefault="008D6E35" w:rsidP="008D6E35">
      <w:pPr>
        <w:pStyle w:val="2"/>
        <w:spacing w:before="156" w:after="156"/>
      </w:pPr>
      <w:r>
        <w:rPr>
          <w:rFonts w:hint="eastAsia"/>
        </w:rPr>
        <w:t>多项式方案</w:t>
      </w:r>
    </w:p>
    <w:p w:rsidR="00BB5DAB" w:rsidRDefault="00BB5DAB" w:rsidP="00BB5DAB">
      <w:pPr>
        <w:pStyle w:val="a1"/>
        <w:ind w:firstLine="360"/>
      </w:pPr>
      <w:r>
        <w:rPr>
          <w:rFonts w:hint="eastAsia"/>
        </w:rPr>
        <w:t>多项式级时间：</w:t>
      </w:r>
      <m:oMath>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1</m:t>
            </m:r>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log</m:t>
            </m:r>
            <m:d>
              <m:dPr>
                <m:ctrlPr>
                  <w:rPr>
                    <w:rFonts w:ascii="Cambria Math" w:hAnsi="Cambria Math" w:cs="Arial"/>
                    <w:color w:val="404040"/>
                    <w:shd w:val="clear" w:color="auto" w:fill="FFFFFF"/>
                  </w:rPr>
                </m:ctrlPr>
              </m:dPr>
              <m:e>
                <m:r>
                  <m:rPr>
                    <m:sty m:val="p"/>
                  </m:rPr>
                  <w:rPr>
                    <w:rFonts w:ascii="Cambria Math" w:hAnsi="Cambria Math" w:cs="Arial"/>
                    <w:color w:val="404040"/>
                    <w:shd w:val="clear" w:color="auto" w:fill="FFFFFF"/>
                  </w:rPr>
                  <m:t>n</m:t>
                </m:r>
              </m:e>
            </m:d>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m:t>
        </m:r>
        <m:sSup>
          <m:sSupPr>
            <m:ctrlPr>
              <w:rPr>
                <w:rFonts w:ascii="Cambria Math" w:hAnsi="Cambria Math" w:cs="Arial"/>
                <w:color w:val="404040"/>
                <w:shd w:val="clear" w:color="auto" w:fill="FFFFFF"/>
              </w:rPr>
            </m:ctrlPr>
          </m:sSupPr>
          <m:e>
            <m:r>
              <m:rPr>
                <m:sty m:val="p"/>
              </m:rPr>
              <w:rPr>
                <w:rFonts w:ascii="Cambria Math" w:hAnsi="Cambria Math" w:cs="Arial"/>
                <w:color w:val="404040"/>
                <w:shd w:val="clear" w:color="auto" w:fill="FFFFFF"/>
              </w:rPr>
              <m:t>n</m:t>
            </m:r>
          </m:e>
          <m:sup>
            <m:r>
              <w:rPr>
                <w:rFonts w:ascii="Cambria Math" w:hAnsi="Cambria Math" w:cs="Arial"/>
                <w:color w:val="404040"/>
                <w:shd w:val="clear" w:color="auto" w:fill="FFFFFF"/>
              </w:rPr>
              <m:t>a</m:t>
            </m:r>
          </m:sup>
        </m:sSup>
        <m:r>
          <m:rPr>
            <m:sty m:val="p"/>
          </m:rPr>
          <w:rPr>
            <w:rFonts w:ascii="Cambria Math" w:hAnsi="Cambria Math" w:cs="Arial"/>
            <w:color w:val="404040"/>
            <w:shd w:val="clear" w:color="auto" w:fill="FFFFFF"/>
          </w:rPr>
          <m:t>)</m:t>
        </m:r>
      </m:oMath>
      <w:r>
        <w:rPr>
          <w:rFonts w:hint="eastAsia"/>
          <w:color w:val="404040"/>
          <w:shd w:val="clear" w:color="auto" w:fill="FFFFFF"/>
        </w:rPr>
        <w:t xml:space="preserve"> </w:t>
      </w:r>
      <w:r>
        <w:rPr>
          <w:color w:val="404040"/>
          <w:shd w:val="clear" w:color="auto" w:fill="FFFFFF"/>
        </w:rPr>
        <w:t>n</w:t>
      </w:r>
      <w:r w:rsidRPr="00BB5DAB">
        <w:rPr>
          <w:rFonts w:hint="eastAsia"/>
        </w:rPr>
        <w:t>出现在底数的位置</w:t>
      </w:r>
    </w:p>
    <w:p w:rsidR="00BB5DAB" w:rsidRDefault="00BB5DAB" w:rsidP="00BB5DAB">
      <w:pPr>
        <w:pStyle w:val="a1"/>
        <w:ind w:firstLine="360"/>
      </w:pPr>
      <w:r>
        <w:rPr>
          <w:rFonts w:hint="eastAsia"/>
        </w:rPr>
        <w:t>非多项式级时间：</w:t>
      </w:r>
      <m:oMath>
        <m:r>
          <m:rPr>
            <m:sty m:val="p"/>
          </m:rPr>
          <w:rPr>
            <w:rFonts w:ascii="Cambria Math" w:hAnsi="Cambria Math" w:cs="Arial"/>
            <w:color w:val="404040"/>
            <w:shd w:val="clear" w:color="auto" w:fill="FFFFFF"/>
          </w:rPr>
          <m:t>O</m:t>
        </m:r>
        <m:d>
          <m:dPr>
            <m:ctrlPr>
              <w:rPr>
                <w:rFonts w:ascii="Cambria Math" w:hAnsi="Cambria Math" w:cs="Arial"/>
                <w:color w:val="404040"/>
                <w:shd w:val="clear" w:color="auto" w:fill="FFFFFF"/>
              </w:rPr>
            </m:ctrlPr>
          </m:dPr>
          <m:e>
            <m:sSup>
              <m:sSupPr>
                <m:ctrlPr>
                  <w:rPr>
                    <w:rFonts w:ascii="Cambria Math" w:hAnsi="Cambria Math" w:cs="Arial"/>
                    <w:color w:val="404040"/>
                    <w:shd w:val="clear" w:color="auto" w:fill="FFFFFF"/>
                  </w:rPr>
                </m:ctrlPr>
              </m:sSupPr>
              <m:e>
                <m:r>
                  <m:rPr>
                    <m:sty m:val="p"/>
                  </m:rPr>
                  <w:rPr>
                    <w:rFonts w:ascii="Cambria Math" w:hAnsi="Cambria Math" w:cs="Arial"/>
                    <w:color w:val="404040"/>
                    <w:shd w:val="clear" w:color="auto" w:fill="FFFFFF"/>
                  </w:rPr>
                  <m:t>a</m:t>
                </m:r>
              </m:e>
              <m:sup>
                <m:r>
                  <m:rPr>
                    <m:sty m:val="p"/>
                  </m:rPr>
                  <w:rPr>
                    <w:rFonts w:ascii="Cambria Math" w:hAnsi="Cambria Math" w:cs="Arial"/>
                    <w:color w:val="404040"/>
                    <w:shd w:val="clear" w:color="auto" w:fill="FFFFFF"/>
                  </w:rPr>
                  <m:t>n</m:t>
                </m:r>
              </m:sup>
            </m:sSup>
          </m:e>
        </m:d>
        <m:r>
          <m:rPr>
            <m:sty m:val="p"/>
          </m:rPr>
          <w:rPr>
            <w:rFonts w:ascii="Cambria Math" w:hAnsi="Cambria Math" w:cs="Arial" w:hint="eastAsia"/>
            <w:color w:val="404040"/>
            <w:shd w:val="clear" w:color="auto" w:fill="FFFFFF"/>
          </w:rPr>
          <m:t>，</m:t>
        </m:r>
        <m:r>
          <m:rPr>
            <m:sty m:val="p"/>
          </m:rPr>
          <w:rPr>
            <w:rFonts w:ascii="Cambria Math" w:hAnsi="Cambria Math" w:cs="Arial"/>
            <w:color w:val="404040"/>
            <w:shd w:val="clear" w:color="auto" w:fill="FFFFFF"/>
          </w:rPr>
          <m:t>O(n!)</m:t>
        </m:r>
      </m:oMath>
      <w:r>
        <w:rPr>
          <w:rFonts w:hint="eastAsia"/>
          <w:color w:val="404040"/>
          <w:shd w:val="clear" w:color="auto" w:fill="FFFFFF"/>
        </w:rPr>
        <w:t xml:space="preserve"> </w:t>
      </w:r>
      <w:r>
        <w:rPr>
          <w:color w:val="404040"/>
          <w:shd w:val="clear" w:color="auto" w:fill="FFFFFF"/>
        </w:rPr>
        <w:t xml:space="preserve"> </w:t>
      </w:r>
      <w:r>
        <w:rPr>
          <w:rFonts w:hint="eastAsia"/>
          <w:color w:val="404040"/>
          <w:shd w:val="clear" w:color="auto" w:fill="FFFFFF"/>
        </w:rPr>
        <w:t>计算复杂度太高</w:t>
      </w:r>
    </w:p>
    <w:p w:rsidR="00BB5DAB" w:rsidRPr="00BB5DAB" w:rsidRDefault="00BB5DAB" w:rsidP="00BB5DAB">
      <w:pPr>
        <w:pStyle w:val="a1"/>
        <w:ind w:firstLine="360"/>
      </w:pPr>
    </w:p>
    <w:p w:rsidR="008D6E35" w:rsidRDefault="008D6E35" w:rsidP="008D6E35">
      <w:pPr>
        <w:pStyle w:val="a1"/>
        <w:ind w:firstLine="360"/>
      </w:pPr>
      <w:r>
        <w:rPr>
          <w:rFonts w:hint="eastAsia"/>
        </w:rPr>
        <w:t>一个多项式近似方案</w:t>
      </w:r>
      <w:r>
        <w:t>(PAS)</w:t>
      </w:r>
      <w:r>
        <w:rPr>
          <w:rFonts w:hint="eastAsia"/>
        </w:rPr>
        <w:t>是一个近似方案</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r>
          <m:rPr>
            <m:sty m:val="p"/>
          </m:rPr>
          <w:rPr>
            <w:rFonts w:ascii="Cambria Math" w:hAnsi="Cambria Math"/>
          </w:rPr>
          <m:t>}</m:t>
        </m:r>
      </m:oMath>
      <w:r>
        <w:t>,</w:t>
      </w:r>
      <w:r>
        <w:rPr>
          <w:rFonts w:hint="eastAsia"/>
        </w:rPr>
        <w:t>其中每一个算法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oMath>
      <w:r>
        <w:rPr>
          <w:rFonts w:hint="eastAsia"/>
        </w:rPr>
        <w:t>在输入实例</w:t>
      </w:r>
      <w:r>
        <w:t>I</w:t>
      </w:r>
      <w:r>
        <w:rPr>
          <w:rFonts w:hint="eastAsia"/>
        </w:rPr>
        <w:t>的规模的多项式时间内运行</w:t>
      </w:r>
      <w:r>
        <w:t>;</w:t>
      </w:r>
    </w:p>
    <w:p w:rsidR="008D6E35" w:rsidRDefault="008D6E35" w:rsidP="008D6E35">
      <w:pPr>
        <w:pStyle w:val="a1"/>
        <w:ind w:firstLine="360"/>
      </w:pPr>
      <w:r>
        <w:rPr>
          <w:rFonts w:hint="eastAsia"/>
        </w:rPr>
        <w:t>一个完全多项式近似方案</w:t>
      </w:r>
      <w:r>
        <w:t>(FPAS)</w:t>
      </w:r>
      <w:r>
        <w:rPr>
          <w:rFonts w:hint="eastAsia"/>
        </w:rPr>
        <w:t>是一个近似方案</w:t>
      </w:r>
      <m:oMath>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r>
          <w:rPr>
            <w:rFonts w:ascii="Cambria Math" w:hAnsi="Cambria Math" w:hint="eastAsia"/>
          </w:rPr>
          <m:t>}</m:t>
        </m:r>
      </m:oMath>
      <w:r>
        <w:t>,</w:t>
      </w:r>
      <w:r>
        <w:rPr>
          <w:rFonts w:hint="eastAsia"/>
        </w:rPr>
        <w:t>其中每个算法</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Ɛ</m:t>
            </m:r>
          </m:sub>
        </m:sSub>
      </m:oMath>
      <w:r>
        <w:rPr>
          <w:rFonts w:hint="eastAsia"/>
        </w:rPr>
        <w:t>在以输入实例的规模</w:t>
      </w:r>
      <w:r>
        <w:rPr>
          <w:rFonts w:hint="eastAsia"/>
        </w:rPr>
        <w:t>I</w:t>
      </w:r>
      <w:r>
        <w:rPr>
          <w:rFonts w:hint="eastAsia"/>
        </w:rPr>
        <w:t>和</w:t>
      </w:r>
      <m:oMath>
        <m:f>
          <m:fPr>
            <m:ctrlPr>
              <w:rPr>
                <w:rFonts w:ascii="Cambria Math" w:hAnsi="Cambria Math"/>
              </w:rPr>
            </m:ctrlPr>
          </m:fPr>
          <m:num>
            <m:r>
              <w:rPr>
                <w:rFonts w:ascii="Cambria Math" w:hAnsi="Cambria Math"/>
              </w:rPr>
              <m:t>1</m:t>
            </m:r>
          </m:num>
          <m:den>
            <m:r>
              <m:rPr>
                <m:sty m:val="p"/>
              </m:rPr>
              <w:rPr>
                <w:rFonts w:ascii="Cambria Math" w:hAnsi="Cambria Math"/>
              </w:rPr>
              <m:t>Ɛ</m:t>
            </m:r>
          </m:den>
        </m:f>
      </m:oMath>
      <w:r>
        <w:rPr>
          <w:rFonts w:hint="eastAsia"/>
        </w:rPr>
        <w:t>两者的多项式时间内运行</w:t>
      </w:r>
      <w:r>
        <w:rPr>
          <w:rFonts w:hint="eastAsia"/>
        </w:rPr>
        <w:t>.</w:t>
      </w:r>
    </w:p>
    <w:p w:rsidR="00074D73" w:rsidRDefault="00074D73" w:rsidP="008D6E35">
      <w:pPr>
        <w:pStyle w:val="a1"/>
        <w:ind w:firstLine="360"/>
      </w:pPr>
    </w:p>
    <w:p w:rsidR="00074D73" w:rsidRDefault="00074D73" w:rsidP="008D6E35">
      <w:pPr>
        <w:pStyle w:val="a1"/>
        <w:ind w:firstLine="360"/>
      </w:pPr>
      <w:r w:rsidRPr="00074D73">
        <w:rPr>
          <w:rFonts w:hint="eastAsia"/>
        </w:rPr>
        <w:t>若</w:t>
      </w:r>
      <w:r>
        <w:rPr>
          <w:rFonts w:hint="eastAsia"/>
        </w:rPr>
        <w:t>P2</w:t>
      </w:r>
      <w:r w:rsidRPr="00074D73">
        <w:rPr>
          <w:rFonts w:hint="eastAsia"/>
        </w:rPr>
        <w:t>多项式时间转化为</w:t>
      </w:r>
      <w:r w:rsidRPr="00074D73">
        <w:rPr>
          <w:rFonts w:hint="eastAsia"/>
        </w:rPr>
        <w:t>(polynomial transforms to) P1,</w:t>
      </w:r>
      <w:r w:rsidRPr="00074D73">
        <w:rPr>
          <w:rFonts w:hint="eastAsia"/>
        </w:rPr>
        <w:t>则</w:t>
      </w:r>
      <w:r w:rsidRPr="00074D73">
        <w:rPr>
          <w:rFonts w:hint="eastAsia"/>
        </w:rPr>
        <w:t>P2</w:t>
      </w:r>
      <w:r w:rsidRPr="00074D73">
        <w:rPr>
          <w:rFonts w:hint="eastAsia"/>
        </w:rPr>
        <w:t>至少</w:t>
      </w:r>
      <w:r>
        <w:rPr>
          <w:rFonts w:hint="eastAsia"/>
        </w:rPr>
        <w:t>不会比</w:t>
      </w:r>
      <w:r>
        <w:rPr>
          <w:rFonts w:hint="eastAsia"/>
        </w:rPr>
        <w:t>P</w:t>
      </w:r>
      <w:r>
        <w:t>1</w:t>
      </w:r>
      <w:r w:rsidRPr="00074D73">
        <w:rPr>
          <w:rFonts w:hint="eastAsia"/>
        </w:rPr>
        <w:t>难。</w:t>
      </w:r>
      <w:r>
        <w:rPr>
          <w:rFonts w:hint="eastAsia"/>
        </w:rPr>
        <w:t>P</w:t>
      </w:r>
      <w:r>
        <w:t>2</w:t>
      </w:r>
      <w:r>
        <w:rPr>
          <w:rFonts w:hint="eastAsia"/>
        </w:rPr>
        <w:t>比</w:t>
      </w:r>
      <w:r>
        <w:rPr>
          <w:rFonts w:hint="eastAsia"/>
        </w:rPr>
        <w:t>P</w:t>
      </w:r>
      <w:r>
        <w:t>1</w:t>
      </w:r>
      <w:r>
        <w:rPr>
          <w:rFonts w:hint="eastAsia"/>
        </w:rPr>
        <w:t>简单，所以才能用</w:t>
      </w:r>
      <w:r>
        <w:rPr>
          <w:rFonts w:hint="eastAsia"/>
        </w:rPr>
        <w:t>P</w:t>
      </w:r>
      <w:r>
        <w:t>1</w:t>
      </w:r>
      <w:r>
        <w:rPr>
          <w:rFonts w:hint="eastAsia"/>
        </w:rPr>
        <w:t>的表示。</w:t>
      </w:r>
    </w:p>
    <w:p w:rsidR="00F95C59" w:rsidRDefault="00F95C59" w:rsidP="008D6E35">
      <w:pPr>
        <w:pStyle w:val="a1"/>
        <w:ind w:firstLine="360"/>
      </w:pPr>
    </w:p>
    <w:p w:rsidR="0041578F" w:rsidRDefault="00F95C59" w:rsidP="008D6E35">
      <w:pPr>
        <w:pStyle w:val="a1"/>
        <w:ind w:firstLine="360"/>
      </w:pPr>
      <w:r>
        <w:rPr>
          <w:rFonts w:hint="eastAsia"/>
        </w:rPr>
        <w:t>多项式算法：时间复杂度是输入</w:t>
      </w:r>
      <w:r w:rsidRPr="000912BF">
        <w:rPr>
          <w:rFonts w:hint="eastAsia"/>
          <w:b/>
        </w:rPr>
        <w:t>数据量</w:t>
      </w:r>
      <w:r>
        <w:rPr>
          <w:rFonts w:hint="eastAsia"/>
        </w:rPr>
        <w:t>的多项式表达</w:t>
      </w:r>
    </w:p>
    <w:p w:rsidR="0041578F" w:rsidRDefault="0041578F" w:rsidP="008D6E35">
      <w:pPr>
        <w:pStyle w:val="a1"/>
        <w:ind w:firstLine="360"/>
      </w:pPr>
      <w:r>
        <w:rPr>
          <w:rFonts w:hint="eastAsia"/>
        </w:rPr>
        <w:t>伪多项式算法：</w:t>
      </w:r>
      <w:r w:rsidR="00AC36BB">
        <w:rPr>
          <w:rFonts w:hint="eastAsia"/>
        </w:rPr>
        <w:t>时间复杂度是输入</w:t>
      </w:r>
      <w:r w:rsidR="00F95C59" w:rsidRPr="000912BF">
        <w:rPr>
          <w:rFonts w:hint="eastAsia"/>
          <w:b/>
        </w:rPr>
        <w:t>数值</w:t>
      </w:r>
      <w:r w:rsidR="00AC36BB">
        <w:rPr>
          <w:rFonts w:hint="eastAsia"/>
        </w:rPr>
        <w:t>的多项式表达</w:t>
      </w:r>
    </w:p>
    <w:p w:rsidR="000F5276" w:rsidRDefault="000F5276" w:rsidP="000F5276">
      <w:pPr>
        <w:pStyle w:val="2"/>
        <w:spacing w:before="156" w:after="156"/>
      </w:pPr>
      <w:r>
        <w:rPr>
          <w:rFonts w:hint="eastAsia"/>
        </w:rPr>
        <w:t>N</w:t>
      </w:r>
      <w:r>
        <w:t>P</w:t>
      </w:r>
    </w:p>
    <w:p w:rsidR="000F5276" w:rsidRDefault="000F5276" w:rsidP="000F5276">
      <w:pPr>
        <w:pStyle w:val="a1"/>
        <w:ind w:firstLine="360"/>
      </w:pPr>
      <w:r>
        <w:rPr>
          <w:rFonts w:hint="eastAsia"/>
        </w:rPr>
        <w:t>P</w:t>
      </w:r>
      <w:r>
        <w:rPr>
          <w:rFonts w:hint="eastAsia"/>
        </w:rPr>
        <w:t>问题：可以找到一个能在多项式的时间里解决它的算法</w:t>
      </w:r>
      <w:r w:rsidRPr="000F5276">
        <w:rPr>
          <w:rFonts w:hint="eastAsia"/>
        </w:rPr>
        <w:t>。</w:t>
      </w:r>
    </w:p>
    <w:p w:rsidR="000F5276" w:rsidRDefault="000F5276" w:rsidP="000F5276">
      <w:pPr>
        <w:pStyle w:val="a1"/>
        <w:ind w:firstLine="360"/>
      </w:pPr>
      <w:r>
        <w:t>NP</w:t>
      </w:r>
      <w:r>
        <w:rPr>
          <w:rFonts w:hint="eastAsia"/>
        </w:rPr>
        <w:t>问题：</w:t>
      </w:r>
      <w:r w:rsidR="00530288" w:rsidRPr="00530288">
        <w:rPr>
          <w:rFonts w:hint="eastAsia"/>
        </w:rPr>
        <w:t>可以在多项式的时间里验证一个</w:t>
      </w:r>
      <w:proofErr w:type="gramStart"/>
      <w:r w:rsidR="00530288" w:rsidRPr="00530288">
        <w:rPr>
          <w:rFonts w:hint="eastAsia"/>
        </w:rPr>
        <w:t>解</w:t>
      </w:r>
      <w:r w:rsidR="00530288">
        <w:rPr>
          <w:rFonts w:hint="eastAsia"/>
        </w:rPr>
        <w:t>是否</w:t>
      </w:r>
      <w:proofErr w:type="gramEnd"/>
      <w:r w:rsidR="00530288">
        <w:rPr>
          <w:rFonts w:hint="eastAsia"/>
        </w:rPr>
        <w:t>正确</w:t>
      </w:r>
      <w:r w:rsidR="00530288" w:rsidRPr="00530288">
        <w:rPr>
          <w:rFonts w:hint="eastAsia"/>
        </w:rPr>
        <w:t>的问题。</w:t>
      </w:r>
      <w:r w:rsidR="005E62A3">
        <w:rPr>
          <w:rFonts w:hint="eastAsia"/>
        </w:rPr>
        <w:t>(</w:t>
      </w:r>
      <w:r w:rsidR="005E62A3">
        <w:rPr>
          <w:rFonts w:hint="eastAsia"/>
        </w:rPr>
        <w:t>并不</w:t>
      </w:r>
      <w:r w:rsidR="00F567DC">
        <w:rPr>
          <w:rFonts w:hint="eastAsia"/>
        </w:rPr>
        <w:t>是</w:t>
      </w:r>
      <w:r w:rsidR="005E62A3">
        <w:rPr>
          <w:rFonts w:hint="eastAsia"/>
        </w:rPr>
        <w:t>求出解</w:t>
      </w:r>
      <w:r w:rsidR="00F567DC">
        <w:rPr>
          <w:rFonts w:hint="eastAsia"/>
        </w:rPr>
        <w:t>，而是猜测一个解，验证其是否正确</w:t>
      </w:r>
      <w:r w:rsidR="005E62A3">
        <w:t>)</w:t>
      </w:r>
    </w:p>
    <w:p w:rsidR="00D769E9" w:rsidRDefault="000F5276" w:rsidP="000F5276">
      <w:pPr>
        <w:pStyle w:val="a1"/>
        <w:ind w:firstLine="360"/>
      </w:pPr>
      <w:r>
        <w:rPr>
          <w:rFonts w:hint="eastAsia"/>
        </w:rPr>
        <w:t>N</w:t>
      </w:r>
      <w:r>
        <w:t>PC</w:t>
      </w:r>
      <w:r w:rsidR="00D769E9">
        <w:t>(</w:t>
      </w:r>
      <w:r w:rsidR="00D769E9">
        <w:rPr>
          <w:rFonts w:hint="eastAsia"/>
        </w:rPr>
        <w:t>完全</w:t>
      </w:r>
      <w:r w:rsidR="00D769E9">
        <w:t>)</w:t>
      </w:r>
      <w:r>
        <w:rPr>
          <w:rFonts w:hint="eastAsia"/>
        </w:rPr>
        <w:t>问题：</w:t>
      </w:r>
    </w:p>
    <w:p w:rsidR="00D769E9" w:rsidRDefault="00D769E9" w:rsidP="00D769E9">
      <w:pPr>
        <w:pStyle w:val="a1"/>
        <w:numPr>
          <w:ilvl w:val="6"/>
          <w:numId w:val="1"/>
        </w:numPr>
        <w:ind w:firstLineChars="0"/>
        <w:jc w:val="left"/>
      </w:pPr>
      <w:r>
        <w:rPr>
          <w:rFonts w:hint="eastAsia"/>
        </w:rPr>
        <w:t>属于一个</w:t>
      </w:r>
      <w:r>
        <w:rPr>
          <w:rFonts w:hint="eastAsia"/>
        </w:rPr>
        <w:t>N</w:t>
      </w:r>
      <w:r>
        <w:t>P</w:t>
      </w:r>
      <w:r>
        <w:rPr>
          <w:rFonts w:hint="eastAsia"/>
        </w:rPr>
        <w:t>问题。</w:t>
      </w:r>
    </w:p>
    <w:p w:rsidR="00225A9C" w:rsidRDefault="00D769E9" w:rsidP="004475C1">
      <w:pPr>
        <w:pStyle w:val="a1"/>
        <w:numPr>
          <w:ilvl w:val="6"/>
          <w:numId w:val="1"/>
        </w:numPr>
        <w:ind w:firstLineChars="0"/>
        <w:jc w:val="left"/>
      </w:pPr>
      <w:r>
        <w:rPr>
          <w:rFonts w:hint="eastAsia"/>
        </w:rPr>
        <w:t>所有</w:t>
      </w:r>
      <w:r>
        <w:rPr>
          <w:rFonts w:hint="eastAsia"/>
        </w:rPr>
        <w:t>N</w:t>
      </w:r>
      <w:r>
        <w:t>P</w:t>
      </w:r>
      <w:r>
        <w:rPr>
          <w:rFonts w:hint="eastAsia"/>
        </w:rPr>
        <w:t>问题都可以约化成该问题。</w:t>
      </w:r>
    </w:p>
    <w:p w:rsidR="00225A9C" w:rsidRPr="00971BB0" w:rsidRDefault="00225A9C" w:rsidP="00225A9C">
      <w:pPr>
        <w:pStyle w:val="a1"/>
        <w:ind w:firstLineChars="200" w:firstLine="480"/>
      </w:pPr>
      <m:oMathPara>
        <m:oMathParaPr>
          <m:jc m:val="left"/>
        </m:oMathParaPr>
        <m:oMath>
          <m:r>
            <m:rPr>
              <m:sty m:val="p"/>
            </m:rPr>
            <w:rPr>
              <w:rFonts w:ascii="Cambria Math" w:hAnsi="Cambria Math"/>
            </w:rPr>
            <m:t xml:space="preserve">P∈NP,   </m:t>
          </m:r>
          <m:r>
            <m:rPr>
              <m:sty m:val="p"/>
            </m:rPr>
            <w:rPr>
              <w:rFonts w:ascii="Cambria Math" w:hAnsi="Cambria Math" w:hint="eastAsia"/>
            </w:rPr>
            <m:t>N</m:t>
          </m:r>
          <m:r>
            <m:rPr>
              <m:sty m:val="p"/>
            </m:rPr>
            <w:rPr>
              <w:rFonts w:ascii="Cambria Math" w:hAnsi="Cambria Math"/>
            </w:rPr>
            <m:t>PC∈NP</m:t>
          </m:r>
        </m:oMath>
      </m:oMathPara>
    </w:p>
    <w:p w:rsidR="00971BB0" w:rsidRDefault="00971BB0" w:rsidP="00971BB0">
      <w:pPr>
        <w:pStyle w:val="2"/>
        <w:spacing w:before="156" w:after="156"/>
      </w:pPr>
      <w:r>
        <w:rPr>
          <w:rFonts w:hint="eastAsia"/>
        </w:rPr>
        <w:lastRenderedPageBreak/>
        <w:t>算法正确性</w:t>
      </w:r>
    </w:p>
    <w:p w:rsidR="00971BB0" w:rsidRPr="00971BB0" w:rsidRDefault="00971BB0" w:rsidP="00971BB0">
      <w:pPr>
        <w:pStyle w:val="a1"/>
        <w:ind w:firstLine="360"/>
      </w:pPr>
      <w:r w:rsidRPr="00971BB0">
        <w:rPr>
          <w:rFonts w:hint="eastAsia"/>
        </w:rPr>
        <w:t>算法正确性是对任意一个合法的输入经过有限</w:t>
      </w:r>
      <w:proofErr w:type="gramStart"/>
      <w:r w:rsidRPr="00971BB0">
        <w:rPr>
          <w:rFonts w:hint="eastAsia"/>
        </w:rPr>
        <w:t>步执行</w:t>
      </w:r>
      <w:proofErr w:type="gramEnd"/>
      <w:r w:rsidRPr="00971BB0">
        <w:rPr>
          <w:rFonts w:hint="eastAsia"/>
        </w:rPr>
        <w:t>之后算法应给出正确的结果。</w:t>
      </w:r>
    </w:p>
    <w:p w:rsidR="001E2B98" w:rsidRDefault="00E466D7" w:rsidP="00653255">
      <w:pPr>
        <w:pStyle w:val="2"/>
        <w:spacing w:before="156" w:after="156"/>
      </w:pPr>
      <w:r>
        <w:rPr>
          <w:rFonts w:hint="eastAsia"/>
        </w:rPr>
        <w:t>常见算法介绍</w:t>
      </w:r>
    </w:p>
    <w:p w:rsidR="00E466D7" w:rsidRDefault="00E466D7" w:rsidP="00653255">
      <w:pPr>
        <w:pStyle w:val="a1"/>
        <w:ind w:firstLine="360"/>
      </w:pPr>
      <w:r w:rsidRPr="00653255">
        <w:t>Las Vegas</w:t>
      </w:r>
      <w:r>
        <w:t>(</w:t>
      </w:r>
      <w:r>
        <w:rPr>
          <w:rFonts w:hint="eastAsia"/>
        </w:rPr>
        <w:t>拉斯维加斯</w:t>
      </w:r>
      <w:r>
        <w:t>)</w:t>
      </w:r>
      <w:r>
        <w:rPr>
          <w:rFonts w:hint="eastAsia"/>
        </w:rPr>
        <w:t>：</w:t>
      </w:r>
    </w:p>
    <w:p w:rsidR="00653255" w:rsidRDefault="00653255" w:rsidP="00E466D7">
      <w:pPr>
        <w:pStyle w:val="a1"/>
        <w:ind w:left="420" w:firstLineChars="175" w:firstLine="420"/>
      </w:pPr>
      <w:r>
        <w:rPr>
          <w:rFonts w:hint="eastAsia"/>
        </w:rPr>
        <w:t>一种随机搜索解的算法，不一定能找到解，但找到的一定是解。</w:t>
      </w:r>
    </w:p>
    <w:p w:rsidR="00E32665" w:rsidRDefault="00E32665" w:rsidP="00E32665">
      <w:pPr>
        <w:pStyle w:val="a1"/>
        <w:ind w:firstLineChars="174" w:firstLine="418"/>
      </w:pPr>
      <w:r w:rsidRPr="00E32665">
        <w:rPr>
          <w:rFonts w:hint="eastAsia"/>
        </w:rPr>
        <w:t xml:space="preserve">Monte Carlo </w:t>
      </w:r>
      <w:r w:rsidRPr="00E32665">
        <w:rPr>
          <w:rFonts w:hint="eastAsia"/>
        </w:rPr>
        <w:t>算法</w:t>
      </w:r>
    </w:p>
    <w:p w:rsidR="00E32665" w:rsidRDefault="00E32665" w:rsidP="00E32665">
      <w:pPr>
        <w:pStyle w:val="a1"/>
        <w:ind w:firstLineChars="174" w:firstLine="418"/>
      </w:pPr>
      <w:r>
        <w:tab/>
      </w:r>
      <w:r>
        <w:tab/>
      </w:r>
      <w:r>
        <w:rPr>
          <w:rFonts w:hint="eastAsia"/>
        </w:rPr>
        <w:t>一种根据概率统计设计的随机算法，是一种近似算法。</w:t>
      </w:r>
      <w:r w:rsidR="00183449">
        <w:rPr>
          <w:rFonts w:hint="eastAsia"/>
        </w:rPr>
        <w:t>一定有解，但解不一定正确</w:t>
      </w:r>
      <w:r w:rsidR="0051173F">
        <w:rPr>
          <w:rFonts w:hint="eastAsia"/>
        </w:rPr>
        <w:t>。</w:t>
      </w:r>
    </w:p>
    <w:p w:rsidR="00E466D7" w:rsidRDefault="00E466D7" w:rsidP="00E466D7">
      <w:pPr>
        <w:pStyle w:val="a1"/>
        <w:ind w:firstLineChars="62" w:firstLine="149"/>
      </w:pPr>
      <w:r>
        <w:tab/>
      </w:r>
      <w:r>
        <w:rPr>
          <w:rFonts w:hint="eastAsia"/>
        </w:rPr>
        <w:t>贪心算法：</w:t>
      </w:r>
    </w:p>
    <w:p w:rsidR="00E466D7" w:rsidRPr="00E466D7" w:rsidRDefault="00E466D7" w:rsidP="00E466D7">
      <w:pPr>
        <w:pStyle w:val="a1"/>
        <w:ind w:firstLineChars="62" w:firstLine="149"/>
      </w:pPr>
      <w:r>
        <w:tab/>
      </w:r>
      <w:r>
        <w:tab/>
      </w:r>
      <w:r>
        <w:rPr>
          <w:rFonts w:hint="eastAsia"/>
        </w:rPr>
        <w:t>选择都是可行的、局部最优的，但不一定是全局最优。</w:t>
      </w:r>
    </w:p>
    <w:p w:rsidR="007A336D" w:rsidRDefault="007A336D" w:rsidP="007A336D">
      <w:pPr>
        <w:pStyle w:val="2"/>
        <w:spacing w:before="156" w:after="156"/>
      </w:pPr>
      <w:r>
        <w:rPr>
          <w:rFonts w:hint="eastAsia"/>
        </w:rPr>
        <w:t>近似算法</w:t>
      </w:r>
    </w:p>
    <w:p w:rsidR="00586510" w:rsidRPr="00586510" w:rsidRDefault="00586510" w:rsidP="00586510">
      <w:pPr>
        <w:pStyle w:val="a1"/>
        <w:ind w:firstLine="360"/>
      </w:pPr>
      <w:r>
        <w:rPr>
          <w:rFonts w:hint="eastAsia"/>
        </w:rPr>
        <w:t>求解问题：</w:t>
      </w:r>
      <w:r>
        <w:rPr>
          <w:rFonts w:hint="eastAsia"/>
        </w:rPr>
        <w:t>f</w:t>
      </w:r>
    </w:p>
    <w:p w:rsidR="007A336D" w:rsidRDefault="007A336D" w:rsidP="007A336D">
      <w:pPr>
        <w:pStyle w:val="a1"/>
        <w:ind w:firstLine="360"/>
      </w:pPr>
      <w:r>
        <w:rPr>
          <w:rFonts w:hint="eastAsia"/>
        </w:rPr>
        <w:t>近似算法解：</w:t>
      </w:r>
      <w:r>
        <w:rPr>
          <w:rFonts w:hint="eastAsia"/>
        </w:rPr>
        <w:t>c</w:t>
      </w:r>
      <w:r>
        <w:t xml:space="preserve"> </w:t>
      </w:r>
    </w:p>
    <w:p w:rsidR="007A336D" w:rsidRDefault="007A336D" w:rsidP="007A336D">
      <w:pPr>
        <w:pStyle w:val="a1"/>
        <w:ind w:firstLine="360"/>
      </w:pPr>
      <w:r>
        <w:rPr>
          <w:rFonts w:hint="eastAsia"/>
        </w:rPr>
        <w:t>最优解：</w:t>
      </w:r>
      <m:oMath>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oMath>
    </w:p>
    <w:p w:rsidR="007A336D" w:rsidRPr="007A336D" w:rsidRDefault="007A336D" w:rsidP="007A336D">
      <w:pPr>
        <w:pStyle w:val="a1"/>
        <w:ind w:firstLine="360"/>
      </w:pPr>
      <w:r>
        <w:rPr>
          <w:rFonts w:hint="eastAsia"/>
        </w:rPr>
        <w:t>性能比：</w:t>
      </w:r>
      <m:oMath>
        <m:r>
          <m:rPr>
            <m:sty m:val="p"/>
          </m:rPr>
          <w:rPr>
            <w:rFonts w:ascii="Cambria Math" w:hAnsi="Cambria Math" w:hint="eastAsia"/>
          </w:rPr>
          <m:t>η</m:t>
        </m:r>
        <m:r>
          <m:rPr>
            <m:sty m:val="p"/>
          </m:rPr>
          <w:rPr>
            <w:rFonts w:ascii="Cambria Math" w:hAnsi="Cambria Math"/>
          </w:rPr>
          <m:t>=max⁡{</m:t>
        </m:r>
        <m:f>
          <m:fPr>
            <m:ctrlPr>
              <w:rPr>
                <w:rFonts w:ascii="Cambria Math" w:hAnsi="Cambria Math"/>
              </w:rPr>
            </m:ctrlPr>
          </m:fPr>
          <m:num>
            <m:r>
              <w:rPr>
                <w:rFonts w:ascii="Cambria Math" w:hAnsi="Cambria Math" w:hint="eastAsia"/>
              </w:rPr>
              <m:t>f</m:t>
            </m:r>
            <m:r>
              <w:rPr>
                <w:rFonts w:ascii="Cambria Math" w:hAnsi="Cambria Math"/>
              </w:rPr>
              <m:t>(</m:t>
            </m:r>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r>
              <w:rPr>
                <w:rFonts w:ascii="Cambria Math" w:hAnsi="Cambria Math"/>
              </w:rPr>
              <m:t>)</m:t>
            </m:r>
          </m:num>
          <m:den>
            <m:r>
              <w:rPr>
                <w:rFonts w:ascii="Cambria Math" w:hAnsi="Cambria Math"/>
              </w:rPr>
              <m:t>f(c)</m:t>
            </m:r>
          </m:den>
        </m:f>
        <m:r>
          <m:rPr>
            <m:sty m:val="p"/>
          </m:rPr>
          <w:rPr>
            <w:rFonts w:ascii="Cambria Math" w:hAnsi="Cambria Math"/>
          </w:rPr>
          <m:t>,</m:t>
        </m:r>
        <m:f>
          <m:fPr>
            <m:ctrlPr>
              <w:rPr>
                <w:rFonts w:ascii="Cambria Math" w:hAnsi="Cambria Math"/>
              </w:rPr>
            </m:ctrlPr>
          </m:fPr>
          <m:num>
            <m:r>
              <w:rPr>
                <w:rFonts w:ascii="Cambria Math" w:hAnsi="Cambria Math"/>
              </w:rPr>
              <m:t>f(c)</m:t>
            </m:r>
          </m:num>
          <m:den>
            <m:r>
              <w:rPr>
                <w:rFonts w:ascii="Cambria Math" w:hAnsi="Cambria Math"/>
              </w:rPr>
              <m:t>f(</m:t>
            </m:r>
            <m:sSup>
              <m:sSupPr>
                <m:ctrlPr>
                  <w:rPr>
                    <w:rFonts w:ascii="Cambria Math" w:hAnsi="Cambria Math"/>
                  </w:rPr>
                </m:ctrlPr>
              </m:sSupPr>
              <m:e>
                <m:r>
                  <m:rPr>
                    <m:sty m:val="p"/>
                  </m:rPr>
                  <w:rPr>
                    <w:rFonts w:ascii="Cambria Math" w:hAnsi="Cambria Math" w:hint="eastAsia"/>
                  </w:rPr>
                  <m:t>c</m:t>
                </m:r>
              </m:e>
              <m:sup>
                <m:r>
                  <w:rPr>
                    <w:rFonts w:ascii="Cambria Math" w:hAnsi="Cambria Math"/>
                  </w:rPr>
                  <m:t>*</m:t>
                </m:r>
              </m:sup>
            </m:sSup>
            <m:r>
              <w:rPr>
                <w:rFonts w:ascii="Cambria Math" w:hAnsi="Cambria Math"/>
              </w:rPr>
              <m:t>)</m:t>
            </m:r>
          </m:den>
        </m:f>
        <m:r>
          <m:rPr>
            <m:sty m:val="p"/>
          </m:rPr>
          <w:rPr>
            <w:rFonts w:ascii="Cambria Math" w:hAnsi="Cambria Math"/>
          </w:rPr>
          <m:t>}</m:t>
        </m:r>
      </m:oMath>
      <w:r w:rsidR="00115A72">
        <w:rPr>
          <w:rFonts w:hint="eastAsia"/>
        </w:rPr>
        <w:t xml:space="preserve"> </w:t>
      </w:r>
      <w:r w:rsidR="00115A72">
        <w:rPr>
          <w:rFonts w:hint="eastAsia"/>
        </w:rPr>
        <w:t>，大于</w:t>
      </w:r>
      <w:r w:rsidR="00115A72">
        <w:rPr>
          <w:rFonts w:hint="eastAsia"/>
        </w:rPr>
        <w:t>1</w:t>
      </w:r>
      <w:r w:rsidR="00115A72">
        <w:rPr>
          <w:rFonts w:hint="eastAsia"/>
        </w:rPr>
        <w:t>，越接近</w:t>
      </w:r>
      <w:r w:rsidR="00115A72">
        <w:rPr>
          <w:rFonts w:hint="eastAsia"/>
        </w:rPr>
        <w:t>1</w:t>
      </w:r>
      <w:r w:rsidR="00115A72">
        <w:rPr>
          <w:rFonts w:hint="eastAsia"/>
        </w:rPr>
        <w:t>越准确</w:t>
      </w:r>
    </w:p>
    <w:p w:rsidR="007A336D" w:rsidRDefault="007A336D" w:rsidP="007A336D">
      <w:pPr>
        <w:pStyle w:val="2"/>
        <w:spacing w:before="156" w:after="156"/>
      </w:pPr>
      <w:r>
        <w:rPr>
          <w:rFonts w:hint="eastAsia"/>
        </w:rPr>
        <w:t>各种排序的时间复杂度</w:t>
      </w:r>
    </w:p>
    <w:p w:rsidR="00B64650" w:rsidRDefault="00B64650" w:rsidP="00B64650">
      <w:pPr>
        <w:pStyle w:val="a1"/>
        <w:ind w:firstLine="360"/>
      </w:pPr>
      <m:oMath>
        <m:r>
          <m:rPr>
            <m:sty m:val="p"/>
          </m:rPr>
          <w:rPr>
            <w:rFonts w:ascii="Cambria Math" w:hAnsi="Cambria Math"/>
          </w:rPr>
          <m:t>O</m:t>
        </m:r>
      </m:oMath>
      <w:r>
        <w:rPr>
          <w:rFonts w:hint="eastAsia"/>
        </w:rPr>
        <w:t>：不大于，最坏情况</w:t>
      </w:r>
    </w:p>
    <w:p w:rsidR="00B64650" w:rsidRDefault="00B64650" w:rsidP="00B64650">
      <w:pPr>
        <w:pStyle w:val="a1"/>
        <w:ind w:firstLine="360"/>
      </w:pPr>
      <m:oMath>
        <m:r>
          <m:rPr>
            <m:sty m:val="p"/>
          </m:rPr>
          <w:rPr>
            <w:rFonts w:ascii="Cambria Math" w:hAnsi="Cambria Math" w:hint="eastAsia"/>
          </w:rPr>
          <m:t>Ω</m:t>
        </m:r>
      </m:oMath>
      <w:r>
        <w:rPr>
          <w:rFonts w:hint="eastAsia"/>
        </w:rPr>
        <w:t>：不小于，最好情况</w:t>
      </w:r>
    </w:p>
    <w:p w:rsidR="00157A1D" w:rsidRDefault="00157A1D" w:rsidP="00B64650">
      <w:pPr>
        <w:pStyle w:val="a1"/>
        <w:ind w:firstLine="360"/>
      </w:pPr>
    </w:p>
    <w:p w:rsidR="00225A9C" w:rsidRDefault="00157A1D" w:rsidP="00761B07">
      <w:pPr>
        <w:pStyle w:val="a1"/>
        <w:ind w:firstLine="360"/>
      </w:pPr>
      <w:r>
        <w:rPr>
          <w:rFonts w:hint="eastAsia"/>
        </w:rPr>
        <w:t>快排：</w:t>
      </w:r>
      <m:oMath>
        <m:r>
          <m:rPr>
            <m:sty m:val="p"/>
          </m:rPr>
          <w:rPr>
            <w:rFonts w:ascii="Cambria Math" w:hAnsi="Cambria Math" w:hint="eastAsia"/>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r>
          <m:rPr>
            <m:sty m:val="p"/>
          </m:rPr>
          <w:rPr>
            <w:rFonts w:ascii="Cambria Math" w:hAnsi="Cambria Math" w:hint="eastAsia"/>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w:r w:rsidR="00540FC5">
        <w:rPr>
          <w:rFonts w:hint="eastAsia"/>
        </w:rPr>
        <w:t xml:space="preserve"> </w:t>
      </w:r>
      <w:r w:rsidR="00540FC5">
        <w:t xml:space="preserve"> </w:t>
      </w:r>
      <w:r w:rsidR="00540FC5">
        <w:rPr>
          <w:rFonts w:hint="eastAsia"/>
        </w:rPr>
        <w:t>随机</w:t>
      </w:r>
      <w:proofErr w:type="gramStart"/>
      <w:r w:rsidR="00540FC5">
        <w:rPr>
          <w:rFonts w:hint="eastAsia"/>
        </w:rPr>
        <w:t>快排能够</w:t>
      </w:r>
      <w:proofErr w:type="gramEnd"/>
      <w:r w:rsidR="00540FC5">
        <w:rPr>
          <w:rFonts w:hint="eastAsia"/>
        </w:rPr>
        <w:t>避免最坏情况的出现</w:t>
      </w:r>
    </w:p>
    <w:p w:rsidR="00540FC5" w:rsidRPr="00540FC5" w:rsidRDefault="00540FC5" w:rsidP="00761B07">
      <w:pPr>
        <w:pStyle w:val="a1"/>
        <w:ind w:firstLine="360"/>
      </w:pPr>
    </w:p>
    <w:p w:rsidR="00761B07" w:rsidRDefault="00601F61" w:rsidP="00761B07">
      <w:pPr>
        <w:pStyle w:val="1"/>
        <w:spacing w:after="312"/>
      </w:pPr>
      <w:r>
        <w:rPr>
          <w:rFonts w:hint="eastAsia"/>
        </w:rPr>
        <w:t>简</w:t>
      </w:r>
      <w:proofErr w:type="gramStart"/>
      <w:r>
        <w:rPr>
          <w:rFonts w:hint="eastAsia"/>
        </w:rPr>
        <w:t>答知识</w:t>
      </w:r>
      <w:proofErr w:type="gramEnd"/>
      <w:r>
        <w:rPr>
          <w:rFonts w:hint="eastAsia"/>
        </w:rPr>
        <w:t>点</w:t>
      </w:r>
    </w:p>
    <w:p w:rsidR="00601F61" w:rsidRDefault="00341056" w:rsidP="00341056">
      <w:pPr>
        <w:pStyle w:val="2"/>
        <w:spacing w:before="156" w:after="156"/>
      </w:pPr>
      <w:proofErr w:type="gramStart"/>
      <w:r>
        <w:rPr>
          <w:rFonts w:hint="eastAsia"/>
        </w:rPr>
        <w:t>减治策略</w:t>
      </w:r>
      <w:proofErr w:type="gramEnd"/>
    </w:p>
    <w:p w:rsidR="00341056" w:rsidRDefault="00341056" w:rsidP="00341056">
      <w:pPr>
        <w:pStyle w:val="a1"/>
        <w:ind w:firstLine="360"/>
      </w:pPr>
      <w:r w:rsidRPr="00341056">
        <w:rPr>
          <w:rFonts w:hint="eastAsia"/>
        </w:rPr>
        <w:t>利用了一个问题给定实例的解</w:t>
      </w:r>
      <w:r>
        <w:rPr>
          <w:rFonts w:hint="eastAsia"/>
        </w:rPr>
        <w:t xml:space="preserve"> </w:t>
      </w:r>
      <w:r w:rsidRPr="00341056">
        <w:rPr>
          <w:rFonts w:hint="eastAsia"/>
        </w:rPr>
        <w:t>和</w:t>
      </w:r>
      <w:r>
        <w:rPr>
          <w:rFonts w:hint="eastAsia"/>
        </w:rPr>
        <w:t xml:space="preserve"> </w:t>
      </w:r>
      <w:r w:rsidRPr="00341056">
        <w:rPr>
          <w:rFonts w:hint="eastAsia"/>
        </w:rPr>
        <w:t>同样问题较小实例的解</w:t>
      </w:r>
      <w:r>
        <w:rPr>
          <w:rFonts w:hint="eastAsia"/>
        </w:rPr>
        <w:t xml:space="preserve"> </w:t>
      </w:r>
      <w:r w:rsidRPr="00341056">
        <w:rPr>
          <w:rFonts w:hint="eastAsia"/>
        </w:rPr>
        <w:t>之间的关系。</w:t>
      </w:r>
    </w:p>
    <w:p w:rsidR="00E7165D" w:rsidRDefault="00E7165D" w:rsidP="00341056">
      <w:pPr>
        <w:pStyle w:val="a1"/>
        <w:ind w:firstLine="360"/>
      </w:pPr>
    </w:p>
    <w:p w:rsidR="00E7165D" w:rsidRDefault="00E7165D" w:rsidP="00E7165D">
      <w:pPr>
        <w:pStyle w:val="a1"/>
        <w:numPr>
          <w:ilvl w:val="0"/>
          <w:numId w:val="13"/>
        </w:numPr>
        <w:ind w:firstLineChars="0"/>
      </w:pPr>
      <w:r w:rsidRPr="00E7165D">
        <w:rPr>
          <w:rFonts w:hint="eastAsia"/>
          <w:b/>
        </w:rPr>
        <w:t>减一个常量</w:t>
      </w:r>
      <w:r>
        <w:rPr>
          <w:rFonts w:hint="eastAsia"/>
        </w:rPr>
        <w:t>：常常是规模减</w:t>
      </w:r>
      <w:r>
        <w:rPr>
          <w:rFonts w:hint="eastAsia"/>
        </w:rPr>
        <w:t>1</w:t>
      </w:r>
      <w:r>
        <w:rPr>
          <w:rFonts w:hint="eastAsia"/>
        </w:rPr>
        <w:t>，如：插入排序</w:t>
      </w:r>
    </w:p>
    <w:p w:rsidR="00E7165D" w:rsidRDefault="00E7165D" w:rsidP="00E7165D">
      <w:pPr>
        <w:pStyle w:val="a1"/>
        <w:numPr>
          <w:ilvl w:val="0"/>
          <w:numId w:val="13"/>
        </w:numPr>
        <w:ind w:firstLineChars="0"/>
      </w:pPr>
      <w:r w:rsidRPr="00E7165D">
        <w:rPr>
          <w:rFonts w:hint="eastAsia"/>
          <w:b/>
        </w:rPr>
        <w:lastRenderedPageBreak/>
        <w:t>减一个常因子</w:t>
      </w:r>
      <w:r>
        <w:rPr>
          <w:rFonts w:hint="eastAsia"/>
          <w:b/>
        </w:rPr>
        <w:t>：</w:t>
      </w:r>
      <w:r w:rsidRPr="00E7165D">
        <w:rPr>
          <w:rFonts w:hint="eastAsia"/>
        </w:rPr>
        <w:t>每次</w:t>
      </w:r>
      <w:r>
        <w:rPr>
          <w:rFonts w:hint="eastAsia"/>
        </w:rPr>
        <w:t>迭代</w:t>
      </w:r>
      <w:r w:rsidRPr="00E7165D">
        <w:rPr>
          <w:rFonts w:hint="eastAsia"/>
        </w:rPr>
        <w:t>减去</w:t>
      </w:r>
      <w:r>
        <w:rPr>
          <w:rFonts w:hint="eastAsia"/>
        </w:rPr>
        <w:t>一个常量的倍数</w:t>
      </w:r>
      <w:r>
        <w:rPr>
          <w:rFonts w:hint="eastAsia"/>
        </w:rPr>
        <w:t>(</w:t>
      </w:r>
      <w:r>
        <w:rPr>
          <w:rFonts w:hint="eastAsia"/>
        </w:rPr>
        <w:t>小于</w:t>
      </w:r>
      <w:r>
        <w:rPr>
          <w:rFonts w:hint="eastAsia"/>
        </w:rPr>
        <w:t>1</w:t>
      </w:r>
      <w:r>
        <w:t>)</w:t>
      </w:r>
      <w:r>
        <w:rPr>
          <w:rFonts w:hint="eastAsia"/>
        </w:rPr>
        <w:t>，如：折半查找。</w:t>
      </w:r>
    </w:p>
    <w:p w:rsidR="00E7165D" w:rsidRDefault="00E7165D" w:rsidP="00FA2BBC">
      <w:pPr>
        <w:pStyle w:val="a1"/>
        <w:numPr>
          <w:ilvl w:val="0"/>
          <w:numId w:val="13"/>
        </w:numPr>
        <w:ind w:firstLineChars="0"/>
      </w:pPr>
      <w:r w:rsidRPr="00FA2BBC">
        <w:rPr>
          <w:rFonts w:hint="eastAsia"/>
          <w:b/>
        </w:rPr>
        <w:t>减可变规模</w:t>
      </w:r>
      <w:r w:rsidR="00FA2BBC">
        <w:rPr>
          <w:rFonts w:hint="eastAsia"/>
        </w:rPr>
        <w:t>：</w:t>
      </w:r>
      <w:r w:rsidR="00FA2BBC" w:rsidRPr="00FA2BBC">
        <w:rPr>
          <w:rFonts w:hint="eastAsia"/>
        </w:rPr>
        <w:t>每次都减小，但减小的程度不是确定的</w:t>
      </w:r>
      <w:r w:rsidR="00FA2BBC">
        <w:rPr>
          <w:rFonts w:hint="eastAsia"/>
        </w:rPr>
        <w:t>，</w:t>
      </w:r>
      <w:r>
        <w:rPr>
          <w:rFonts w:hint="eastAsia"/>
        </w:rPr>
        <w:t>如</w:t>
      </w:r>
      <w:r w:rsidR="00FA2BBC">
        <w:rPr>
          <w:rFonts w:hint="eastAsia"/>
        </w:rPr>
        <w:t>：</w:t>
      </w:r>
      <w:proofErr w:type="gramStart"/>
      <w:r w:rsidR="00FA2BBC" w:rsidRPr="00FA2BBC">
        <w:rPr>
          <w:rFonts w:hint="eastAsia"/>
        </w:rPr>
        <w:t>二叉查找</w:t>
      </w:r>
      <w:proofErr w:type="gramEnd"/>
      <w:r w:rsidR="00FA2BBC" w:rsidRPr="00FA2BBC">
        <w:rPr>
          <w:rFonts w:hint="eastAsia"/>
        </w:rPr>
        <w:t>树</w:t>
      </w:r>
      <w:r>
        <w:rPr>
          <w:rFonts w:hint="eastAsia"/>
        </w:rPr>
        <w:t>.</w:t>
      </w:r>
    </w:p>
    <w:p w:rsidR="00E7165D" w:rsidRDefault="00A718F1" w:rsidP="00E3790F">
      <w:pPr>
        <w:pStyle w:val="2"/>
        <w:spacing w:before="156" w:after="156"/>
      </w:pPr>
      <w:r>
        <w:rPr>
          <w:rFonts w:hint="eastAsia"/>
        </w:rPr>
        <w:t>查找树</w:t>
      </w:r>
    </w:p>
    <w:p w:rsidR="00E3790F" w:rsidRPr="00E3790F" w:rsidRDefault="00E3790F" w:rsidP="00E3790F">
      <w:pPr>
        <w:pStyle w:val="3"/>
        <w:spacing w:before="156" w:after="156"/>
      </w:pPr>
      <w:proofErr w:type="gramStart"/>
      <w:r>
        <w:rPr>
          <w:rFonts w:hint="eastAsia"/>
        </w:rPr>
        <w:t>二叉查找</w:t>
      </w:r>
      <w:proofErr w:type="gramEnd"/>
      <w:r>
        <w:rPr>
          <w:rFonts w:hint="eastAsia"/>
        </w:rPr>
        <w:t>树</w:t>
      </w:r>
    </w:p>
    <w:p w:rsidR="00A718F1" w:rsidRDefault="00A718F1" w:rsidP="00A718F1">
      <w:pPr>
        <w:pStyle w:val="a1"/>
        <w:ind w:firstLine="360"/>
      </w:pPr>
      <w:r>
        <w:rPr>
          <w:rFonts w:hint="eastAsia"/>
        </w:rPr>
        <w:t>最优情况：满二叉树，高度相同，</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466585" w:rsidRDefault="00A718F1" w:rsidP="00466585">
      <w:pPr>
        <w:pStyle w:val="a1"/>
        <w:ind w:firstLine="360"/>
      </w:pPr>
      <w:r>
        <w:rPr>
          <w:rFonts w:hint="eastAsia"/>
        </w:rPr>
        <w:t>最差情况：单二叉树，每层只有一个节点，</w:t>
      </w:r>
      <m:oMath>
        <m:r>
          <m:rPr>
            <m:sty m:val="p"/>
          </m:rPr>
          <w:rPr>
            <w:rFonts w:ascii="Cambria Math" w:hAnsi="Cambria Math"/>
          </w:rPr>
          <m:t>O(</m:t>
        </m:r>
        <m:r>
          <m:rPr>
            <m:sty m:val="p"/>
          </m:rPr>
          <w:rPr>
            <w:rFonts w:ascii="Cambria Math" w:hAnsi="Cambria Math" w:hint="eastAsia"/>
          </w:rPr>
          <m:t>n</m:t>
        </m:r>
        <m:r>
          <w:rPr>
            <w:rFonts w:ascii="Cambria Math" w:hAnsi="Cambria Math"/>
          </w:rPr>
          <m:t>)</m:t>
        </m:r>
      </m:oMath>
    </w:p>
    <w:p w:rsidR="00466585" w:rsidRDefault="00466585" w:rsidP="00A718F1">
      <w:pPr>
        <w:pStyle w:val="a1"/>
        <w:ind w:firstLine="360"/>
      </w:pPr>
      <w:r>
        <w:rPr>
          <w:rFonts w:hint="eastAsia"/>
        </w:rPr>
        <w:t>插入数据有序排列时，二叉树变为一条长链。</w:t>
      </w:r>
    </w:p>
    <w:p w:rsidR="00466585" w:rsidRDefault="00466585" w:rsidP="00A718F1">
      <w:pPr>
        <w:pStyle w:val="a1"/>
        <w:ind w:firstLine="360"/>
      </w:pPr>
    </w:p>
    <w:p w:rsidR="003136DE" w:rsidRDefault="003136DE" w:rsidP="00A718F1">
      <w:pPr>
        <w:pStyle w:val="a1"/>
        <w:ind w:firstLine="360"/>
      </w:pPr>
      <w:r>
        <w:rPr>
          <w:rFonts w:hint="eastAsia"/>
        </w:rPr>
        <w:t>为了防止出现最差情况，可以选择</w:t>
      </w:r>
      <w:r>
        <w:rPr>
          <w:rFonts w:hint="eastAsia"/>
        </w:rPr>
        <w:t>A</w:t>
      </w:r>
      <w:r>
        <w:t>VL</w:t>
      </w:r>
      <w:r>
        <w:rPr>
          <w:rFonts w:hint="eastAsia"/>
        </w:rPr>
        <w:t>树和</w:t>
      </w:r>
      <w:r>
        <w:rPr>
          <w:rFonts w:hint="eastAsia"/>
        </w:rPr>
        <w:t>2-</w:t>
      </w:r>
      <w:r>
        <w:t>3</w:t>
      </w:r>
      <w:r>
        <w:rPr>
          <w:rFonts w:hint="eastAsia"/>
        </w:rPr>
        <w:t>树进行查找和插入</w:t>
      </w:r>
    </w:p>
    <w:p w:rsidR="00E3790F" w:rsidRDefault="003136DE" w:rsidP="00E3790F">
      <w:pPr>
        <w:pStyle w:val="3"/>
        <w:spacing w:before="156" w:after="156"/>
      </w:pPr>
      <w:r>
        <w:rPr>
          <w:rFonts w:hint="eastAsia"/>
        </w:rPr>
        <w:t>A</w:t>
      </w:r>
      <w:r>
        <w:t>VL</w:t>
      </w:r>
      <w:r>
        <w:rPr>
          <w:rFonts w:hint="eastAsia"/>
        </w:rPr>
        <w:t>树</w:t>
      </w:r>
    </w:p>
    <w:p w:rsidR="003136DE" w:rsidRDefault="003136DE" w:rsidP="003136DE">
      <w:pPr>
        <w:pStyle w:val="a1"/>
        <w:ind w:firstLine="360"/>
      </w:pPr>
      <w:r w:rsidRPr="003136DE">
        <w:rPr>
          <w:rFonts w:hint="eastAsia"/>
        </w:rPr>
        <w:t>AVL</w:t>
      </w:r>
      <w:r w:rsidRPr="003136DE">
        <w:rPr>
          <w:rFonts w:hint="eastAsia"/>
        </w:rPr>
        <w:t>树是</w:t>
      </w:r>
      <w:r>
        <w:rPr>
          <w:rFonts w:hint="eastAsia"/>
        </w:rPr>
        <w:t>自</w:t>
      </w:r>
      <w:proofErr w:type="gramStart"/>
      <w:r>
        <w:rPr>
          <w:rFonts w:hint="eastAsia"/>
        </w:rPr>
        <w:t>平衡二叉查找</w:t>
      </w:r>
      <w:proofErr w:type="gramEnd"/>
      <w:r>
        <w:rPr>
          <w:rFonts w:hint="eastAsia"/>
        </w:rPr>
        <w:t>树</w:t>
      </w:r>
      <w:r w:rsidRPr="003136DE">
        <w:rPr>
          <w:rFonts w:hint="eastAsia"/>
        </w:rPr>
        <w:t>，任</w:t>
      </w:r>
      <w:proofErr w:type="gramStart"/>
      <w:r w:rsidRPr="003136DE">
        <w:rPr>
          <w:rFonts w:hint="eastAsia"/>
        </w:rPr>
        <w:t>一</w:t>
      </w:r>
      <w:proofErr w:type="gramEnd"/>
      <w:r w:rsidRPr="003136DE">
        <w:rPr>
          <w:rFonts w:hint="eastAsia"/>
        </w:rPr>
        <w:t>节点对应的两棵子树的最大高度差为</w:t>
      </w:r>
      <w:r w:rsidRPr="003136DE">
        <w:rPr>
          <w:rFonts w:hint="eastAsia"/>
        </w:rPr>
        <w:t>1</w:t>
      </w:r>
      <w:r w:rsidRPr="003136DE">
        <w:rPr>
          <w:rFonts w:hint="eastAsia"/>
        </w:rPr>
        <w:t>，因此它也被称为高度平衡树。</w:t>
      </w:r>
    </w:p>
    <w:p w:rsidR="003136DE" w:rsidRDefault="003136DE" w:rsidP="003136DE">
      <w:pPr>
        <w:pStyle w:val="a1"/>
        <w:ind w:firstLine="360"/>
      </w:pPr>
      <w:r w:rsidRPr="003136DE">
        <w:rPr>
          <w:rFonts w:hint="eastAsia"/>
        </w:rPr>
        <w:t>查找、插入和删除在平均和最坏情况下的时间复杂度都是</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p w:rsidR="003136DE" w:rsidRDefault="003136DE" w:rsidP="003136DE">
      <w:pPr>
        <w:pStyle w:val="3"/>
        <w:spacing w:before="156" w:after="156"/>
      </w:pPr>
      <w:r>
        <w:rPr>
          <w:rFonts w:hint="eastAsia"/>
        </w:rPr>
        <w:t>2-</w:t>
      </w:r>
      <w:r>
        <w:t>3</w:t>
      </w:r>
      <w:r>
        <w:rPr>
          <w:rFonts w:hint="eastAsia"/>
        </w:rPr>
        <w:t>树</w:t>
      </w:r>
    </w:p>
    <w:p w:rsidR="003136DE" w:rsidRDefault="00E508F5" w:rsidP="003136DE">
      <w:pPr>
        <w:pStyle w:val="a1"/>
        <w:ind w:firstLine="360"/>
      </w:pPr>
      <w:r>
        <w:rPr>
          <w:rFonts w:hint="eastAsia"/>
        </w:rPr>
        <w:t>一种平衡树</w:t>
      </w:r>
      <w:r w:rsidR="00820E3E">
        <w:rPr>
          <w:rFonts w:hint="eastAsia"/>
        </w:rPr>
        <w:t>，</w:t>
      </w:r>
      <w:r w:rsidR="004304E3">
        <w:rPr>
          <w:rFonts w:hint="eastAsia"/>
        </w:rPr>
        <w:t>各种情况的</w:t>
      </w:r>
      <w:r w:rsidR="00820E3E">
        <w:rPr>
          <w:rFonts w:hint="eastAsia"/>
        </w:rPr>
        <w:t>时间复杂度都是</w:t>
      </w:r>
      <m:oMath>
        <m:r>
          <m:rPr>
            <m:sty m:val="p"/>
          </m:rPr>
          <w:rPr>
            <w:rFonts w:ascii="Cambria Math" w:hAnsi="Cambria Math"/>
          </w:rPr>
          <m:t>O(</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20E3E">
        <w:rPr>
          <w:rFonts w:hint="eastAsia"/>
        </w:rPr>
        <w:t>。</w:t>
      </w:r>
    </w:p>
    <w:p w:rsidR="00E508F5" w:rsidRDefault="00E508F5" w:rsidP="003136DE">
      <w:pPr>
        <w:pStyle w:val="a1"/>
        <w:ind w:firstLine="360"/>
      </w:pPr>
      <w:r>
        <w:rPr>
          <w:rFonts w:hint="eastAsia"/>
        </w:rPr>
        <w:t>2</w:t>
      </w:r>
      <w:r>
        <w:rPr>
          <w:rFonts w:hint="eastAsia"/>
        </w:rPr>
        <w:t>节点：有</w:t>
      </w:r>
      <w:r>
        <w:rPr>
          <w:rFonts w:hint="eastAsia"/>
        </w:rPr>
        <w:t>1</w:t>
      </w:r>
      <w:r>
        <w:rPr>
          <w:rFonts w:hint="eastAsia"/>
        </w:rPr>
        <w:t>个数据，</w:t>
      </w:r>
      <w:r>
        <w:rPr>
          <w:rFonts w:hint="eastAsia"/>
        </w:rPr>
        <w:t>2</w:t>
      </w:r>
      <w:r>
        <w:rPr>
          <w:rFonts w:hint="eastAsia"/>
        </w:rPr>
        <w:t>个子节点</w:t>
      </w:r>
    </w:p>
    <w:p w:rsidR="00E508F5" w:rsidRDefault="00E508F5" w:rsidP="003136DE">
      <w:pPr>
        <w:pStyle w:val="a1"/>
        <w:ind w:firstLine="360"/>
      </w:pPr>
      <w:r>
        <w:t>3</w:t>
      </w:r>
      <w:r>
        <w:rPr>
          <w:rFonts w:hint="eastAsia"/>
        </w:rPr>
        <w:t>节点：有</w:t>
      </w:r>
      <w:r>
        <w:rPr>
          <w:rFonts w:hint="eastAsia"/>
        </w:rPr>
        <w:t>2</w:t>
      </w:r>
      <w:r>
        <w:rPr>
          <w:rFonts w:hint="eastAsia"/>
        </w:rPr>
        <w:t>个数据，</w:t>
      </w:r>
      <w:r>
        <w:rPr>
          <w:rFonts w:hint="eastAsia"/>
        </w:rPr>
        <w:t>3</w:t>
      </w:r>
      <w:r>
        <w:rPr>
          <w:rFonts w:hint="eastAsia"/>
        </w:rPr>
        <w:t>个子节点</w:t>
      </w:r>
    </w:p>
    <w:p w:rsidR="00E508F5" w:rsidRPr="00E508F5" w:rsidRDefault="00E508F5" w:rsidP="003136DE">
      <w:pPr>
        <w:pStyle w:val="a1"/>
        <w:ind w:firstLine="360"/>
      </w:pPr>
      <w:r>
        <w:rPr>
          <w:rFonts w:hint="eastAsia"/>
        </w:rPr>
        <w:t>由</w:t>
      </w:r>
      <w:r>
        <w:rPr>
          <w:rFonts w:hint="eastAsia"/>
        </w:rPr>
        <w:t>2</w:t>
      </w:r>
      <w:r>
        <w:rPr>
          <w:rFonts w:hint="eastAsia"/>
        </w:rPr>
        <w:t>节点、</w:t>
      </w:r>
      <w:r>
        <w:rPr>
          <w:rFonts w:hint="eastAsia"/>
        </w:rPr>
        <w:t>3</w:t>
      </w:r>
      <w:r>
        <w:rPr>
          <w:rFonts w:hint="eastAsia"/>
        </w:rPr>
        <w:t>节点和叶节点构成的树叫做</w:t>
      </w:r>
      <w:r>
        <w:rPr>
          <w:rFonts w:hint="eastAsia"/>
        </w:rPr>
        <w:t>2-</w:t>
      </w:r>
      <w:r>
        <w:t>3</w:t>
      </w:r>
      <w:r>
        <w:rPr>
          <w:rFonts w:hint="eastAsia"/>
        </w:rPr>
        <w:t>树</w:t>
      </w:r>
    </w:p>
    <w:p w:rsidR="0041578F" w:rsidRDefault="0041578F" w:rsidP="0041578F">
      <w:pPr>
        <w:pStyle w:val="2"/>
        <w:spacing w:before="156" w:after="156"/>
      </w:pPr>
      <w:r>
        <w:rPr>
          <w:rFonts w:hint="eastAsia"/>
        </w:rPr>
        <w:t>Monte Carlo</w:t>
      </w:r>
      <w:r w:rsidRPr="0041578F">
        <w:rPr>
          <w:rFonts w:hint="eastAsia"/>
        </w:rPr>
        <w:t>算法转化为</w:t>
      </w:r>
      <w:r w:rsidRPr="0041578F">
        <w:rPr>
          <w:rFonts w:hint="eastAsia"/>
        </w:rPr>
        <w:t xml:space="preserve">Las Vegas </w:t>
      </w:r>
      <w:r w:rsidRPr="0041578F">
        <w:rPr>
          <w:rFonts w:hint="eastAsia"/>
        </w:rPr>
        <w:t>算法</w:t>
      </w:r>
    </w:p>
    <w:p w:rsidR="0041578F" w:rsidRDefault="0041578F" w:rsidP="0041578F">
      <w:pPr>
        <w:pStyle w:val="a1"/>
        <w:ind w:firstLine="360"/>
      </w:pPr>
      <w:r>
        <w:rPr>
          <w:rFonts w:hint="eastAsia"/>
        </w:rPr>
        <w:t>Monte Carlo</w:t>
      </w:r>
      <w:r w:rsidRPr="0041578F">
        <w:rPr>
          <w:rFonts w:hint="eastAsia"/>
        </w:rPr>
        <w:t>算法</w:t>
      </w:r>
      <w:r>
        <w:rPr>
          <w:rFonts w:hint="eastAsia"/>
        </w:rPr>
        <w:t>得到结果后进行正确性验证，正确的情况下才返回解，否则不返回。</w:t>
      </w:r>
    </w:p>
    <w:p w:rsidR="00BE17AC" w:rsidRDefault="00BE17AC" w:rsidP="00BE17AC">
      <w:pPr>
        <w:pStyle w:val="2"/>
        <w:spacing w:before="156" w:after="156"/>
      </w:pPr>
      <w:r>
        <w:rPr>
          <w:rFonts w:hint="eastAsia"/>
        </w:rPr>
        <w:t>0-</w:t>
      </w:r>
      <w:r>
        <w:t>1</w:t>
      </w:r>
      <w:r>
        <w:rPr>
          <w:rFonts w:hint="eastAsia"/>
        </w:rPr>
        <w:t>背包问题</w:t>
      </w:r>
    </w:p>
    <w:p w:rsidR="00BE17AC" w:rsidRDefault="00BE17AC" w:rsidP="00BE17AC">
      <w:pPr>
        <w:pStyle w:val="a1"/>
        <w:ind w:firstLine="360"/>
      </w:pPr>
      <w:r>
        <w:rPr>
          <w:rFonts w:hint="eastAsia"/>
        </w:rPr>
        <w:t>有</w:t>
      </w:r>
      <w:r>
        <w:rPr>
          <w:rFonts w:hint="eastAsia"/>
        </w:rPr>
        <w:t>n</w:t>
      </w:r>
      <w:proofErr w:type="gramStart"/>
      <w:r>
        <w:rPr>
          <w:rFonts w:hint="eastAsia"/>
        </w:rPr>
        <w:t>个</w:t>
      </w:r>
      <w:proofErr w:type="gramEnd"/>
      <w:r>
        <w:rPr>
          <w:rFonts w:hint="eastAsia"/>
        </w:rPr>
        <w:t>物体，重量和价值分别为</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n</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e>
        </m:d>
      </m:oMath>
      <w:r>
        <w:rPr>
          <w:rFonts w:hint="eastAsia"/>
        </w:rPr>
        <w:t>，求一个承重为</w:t>
      </w:r>
      <w:r>
        <w:rPr>
          <w:rFonts w:hint="eastAsia"/>
        </w:rPr>
        <w:t>W</w:t>
      </w:r>
      <w:r>
        <w:rPr>
          <w:rFonts w:hint="eastAsia"/>
        </w:rPr>
        <w:t>的背包中最多能装有多少价值的物体。</w:t>
      </w:r>
    </w:p>
    <w:p w:rsidR="00BE17AC" w:rsidRDefault="00BE17AC" w:rsidP="00BE17AC">
      <w:pPr>
        <w:pStyle w:val="a1"/>
        <w:ind w:firstLine="360"/>
      </w:pPr>
    </w:p>
    <w:p w:rsidR="00BE17AC" w:rsidRDefault="00BE17AC" w:rsidP="00BE17AC">
      <w:pPr>
        <w:pStyle w:val="a1"/>
        <w:ind w:firstLine="360"/>
      </w:pPr>
      <w:r>
        <w:rPr>
          <w:rFonts w:hint="eastAsia"/>
        </w:rPr>
        <w:t>多项式等价的判定问题：在上述条件下，一个承重为</w:t>
      </w:r>
      <w:r>
        <w:rPr>
          <w:rFonts w:hint="eastAsia"/>
        </w:rPr>
        <w:t>W</w:t>
      </w:r>
      <w:r>
        <w:rPr>
          <w:rFonts w:hint="eastAsia"/>
        </w:rPr>
        <w:t>的背包中装有的物体价值是否</w:t>
      </w:r>
      <m:oMath>
        <m:r>
          <m:rPr>
            <m:sty m:val="p"/>
          </m:rPr>
          <w:rPr>
            <w:rFonts w:ascii="Cambria Math" w:hAnsi="Cambria Math"/>
          </w:rPr>
          <m:t>≥P</m:t>
        </m:r>
      </m:oMath>
      <w:r>
        <w:rPr>
          <w:rFonts w:hint="eastAsia"/>
        </w:rPr>
        <w:t>？</w:t>
      </w:r>
    </w:p>
    <w:p w:rsidR="00BE17AC" w:rsidRDefault="00BE17AC" w:rsidP="00BE17AC">
      <w:pPr>
        <w:pStyle w:val="a1"/>
        <w:ind w:firstLine="360"/>
      </w:pPr>
      <w:r>
        <w:rPr>
          <w:rFonts w:hint="eastAsia"/>
        </w:rPr>
        <w:t>等价原因：若判定问题存在多项式</w:t>
      </w:r>
      <w:r w:rsidR="00E30E9A">
        <w:rPr>
          <w:rFonts w:hint="eastAsia"/>
        </w:rPr>
        <w:t>时间的</w:t>
      </w:r>
      <w:r>
        <w:rPr>
          <w:rFonts w:hint="eastAsia"/>
        </w:rPr>
        <w:t>解法，那么</w:t>
      </w:r>
      <w:proofErr w:type="gramStart"/>
      <w:r>
        <w:rPr>
          <w:rFonts w:hint="eastAsia"/>
        </w:rPr>
        <w:t>有限次</w:t>
      </w:r>
      <w:proofErr w:type="gramEnd"/>
      <w:r>
        <w:rPr>
          <w:rFonts w:hint="eastAsia"/>
        </w:rPr>
        <w:t>内调用该解法，即可解</w:t>
      </w:r>
      <w:r>
        <w:rPr>
          <w:rFonts w:hint="eastAsia"/>
        </w:rPr>
        <w:lastRenderedPageBreak/>
        <w:t>决</w:t>
      </w:r>
      <w:r>
        <w:rPr>
          <w:rFonts w:hint="eastAsia"/>
        </w:rPr>
        <w:t>0-</w:t>
      </w:r>
      <w:r>
        <w:t>1</w:t>
      </w:r>
      <w:r>
        <w:rPr>
          <w:rFonts w:hint="eastAsia"/>
        </w:rPr>
        <w:t>背包问题。</w:t>
      </w:r>
    </w:p>
    <w:p w:rsidR="00BE17AC" w:rsidRPr="00BE17AC" w:rsidRDefault="00BE17AC" w:rsidP="00BE17AC">
      <w:pPr>
        <w:pStyle w:val="a1"/>
        <w:ind w:firstLine="360"/>
      </w:pPr>
    </w:p>
    <w:p w:rsidR="00BC355D" w:rsidRDefault="00BC355D" w:rsidP="001E2B98">
      <w:pPr>
        <w:pStyle w:val="1"/>
        <w:spacing w:after="312"/>
      </w:pPr>
      <w:r>
        <w:rPr>
          <w:rFonts w:hint="eastAsia"/>
        </w:rPr>
        <w:t>分治</w:t>
      </w:r>
    </w:p>
    <w:p w:rsidR="00BC355D" w:rsidRDefault="00BC355D" w:rsidP="00BC355D">
      <w:pPr>
        <w:pStyle w:val="2"/>
        <w:spacing w:before="156" w:after="156"/>
      </w:pPr>
      <w:r>
        <w:rPr>
          <w:rFonts w:hint="eastAsia"/>
        </w:rPr>
        <w:t>逆序数</w:t>
      </w:r>
    </w:p>
    <w:p w:rsidR="00BC355D" w:rsidRDefault="00BC355D" w:rsidP="00BC355D">
      <w:pPr>
        <w:pStyle w:val="a1"/>
        <w:ind w:firstLine="360"/>
      </w:pPr>
      <w:r w:rsidRPr="00BC355D">
        <w:rPr>
          <w:rFonts w:hint="eastAsia"/>
        </w:rPr>
        <w:t>写出一个求解下列问题的分治算法</w:t>
      </w:r>
      <w:r w:rsidRPr="00BC355D">
        <w:rPr>
          <w:rFonts w:hint="eastAsia"/>
        </w:rPr>
        <w:t>,</w:t>
      </w:r>
      <w:r w:rsidRPr="00BC355D">
        <w:rPr>
          <w:rFonts w:hint="eastAsia"/>
        </w:rPr>
        <w:t>推导其时间复杂性并与蛮力法相比较。</w:t>
      </w:r>
      <w:r w:rsidRPr="00BC355D">
        <w:rPr>
          <w:rFonts w:hint="eastAsia"/>
        </w:rPr>
        <w:t xml:space="preserve"> </w:t>
      </w:r>
      <w:r w:rsidRPr="00BC355D">
        <w:rPr>
          <w:rFonts w:hint="eastAsia"/>
        </w:rPr>
        <w:t>给定互不相等的</w:t>
      </w:r>
      <w:r w:rsidRPr="00BC355D">
        <w:rPr>
          <w:rFonts w:hint="eastAsia"/>
        </w:rPr>
        <w:t>n</w:t>
      </w:r>
      <w:r w:rsidRPr="00BC355D">
        <w:rPr>
          <w:rFonts w:hint="eastAsia"/>
        </w:rPr>
        <w:t>个数的一个序列</w:t>
      </w:r>
      <m:oMath>
        <m:sSub>
          <m:sSubPr>
            <m:ctrlPr>
              <w:rPr>
                <w:rFonts w:ascii="Cambria Math" w:hAnsi="Cambria Math"/>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n</m:t>
            </m:r>
          </m:sub>
        </m:sSub>
      </m:oMath>
      <w:r w:rsidRPr="00BC355D">
        <w:rPr>
          <w:rFonts w:hint="eastAsia"/>
        </w:rPr>
        <w:t>若其中某两个数</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BC355D">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的关系为</w:t>
      </w:r>
      <w:r w:rsidRPr="00BC355D">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hint="eastAsia"/>
              </w:rPr>
              <m:t>a</m:t>
            </m:r>
          </m:e>
          <m:sub>
            <m:r>
              <w:rPr>
                <w:rFonts w:ascii="Cambria Math" w:hAnsi="Cambria Math"/>
              </w:rPr>
              <m:t>i</m:t>
            </m:r>
          </m:sub>
        </m:sSub>
        <m:r>
          <w:rPr>
            <w:rFonts w:ascii="Cambria Math" w:hAnsi="Cambria Math"/>
          </w:rPr>
          <m:t>&gt;</m:t>
        </m:r>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 xml:space="preserve"> </w:t>
      </w:r>
      <w:r w:rsidRPr="00BC355D">
        <w:rPr>
          <w:rFonts w:hint="eastAsia"/>
        </w:rPr>
        <w:t>且</w:t>
      </w:r>
      <w:r w:rsidRPr="00BC355D">
        <w:rPr>
          <w:rFonts w:ascii="Cambria Math" w:hAnsi="Cambria Math" w:cs="Cambria Math"/>
        </w:rPr>
        <w:t>𝑖</w:t>
      </w:r>
      <w:r w:rsidRPr="00BC355D">
        <w:rPr>
          <w:rFonts w:hint="eastAsia"/>
        </w:rPr>
        <w:t xml:space="preserve"> &lt; </w:t>
      </w:r>
      <w:r w:rsidRPr="00BC355D">
        <w:rPr>
          <w:rFonts w:ascii="Cambria Math" w:hAnsi="Cambria Math" w:cs="Cambria Math"/>
        </w:rPr>
        <w:t>𝑗</w:t>
      </w:r>
      <w:r w:rsidRPr="00BC355D">
        <w:rPr>
          <w:rFonts w:hint="eastAsia"/>
        </w:rPr>
        <w:t>,</w:t>
      </w:r>
      <w:r w:rsidRPr="00BC355D">
        <w:rPr>
          <w:rFonts w:hint="eastAsia"/>
        </w:rPr>
        <w:t>则称</w:t>
      </w:r>
      <m:oMath>
        <m:sSub>
          <m:sSubPr>
            <m:ctrlPr>
              <w:rPr>
                <w:rFonts w:ascii="Cambria Math" w:hAnsi="Cambria Math"/>
              </w:rPr>
            </m:ctrlPr>
          </m:sSubPr>
          <m:e>
            <m:r>
              <w:rPr>
                <w:rFonts w:ascii="Cambria Math" w:hAnsi="Cambria Math" w:hint="eastAsia"/>
              </w:rPr>
              <m:t>a</m:t>
            </m:r>
          </m:e>
          <m:sub>
            <m:r>
              <w:rPr>
                <w:rFonts w:ascii="Cambria Math" w:hAnsi="Cambria Math"/>
              </w:rPr>
              <m:t>i</m:t>
            </m:r>
          </m:sub>
        </m:sSub>
      </m:oMath>
      <w:r w:rsidRPr="00BC355D">
        <w:rPr>
          <w:rFonts w:hint="eastAsia"/>
        </w:rPr>
        <w:t>和</w:t>
      </w:r>
      <m:oMath>
        <m:sSub>
          <m:sSubPr>
            <m:ctrlPr>
              <w:rPr>
                <w:rFonts w:ascii="Cambria Math" w:hAnsi="Cambria Math"/>
              </w:rPr>
            </m:ctrlPr>
          </m:sSubPr>
          <m:e>
            <m:r>
              <w:rPr>
                <w:rFonts w:ascii="Cambria Math" w:hAnsi="Cambria Math" w:hint="eastAsia"/>
              </w:rPr>
              <m:t>a</m:t>
            </m:r>
          </m:e>
          <m:sub>
            <m:r>
              <w:rPr>
                <w:rFonts w:ascii="Cambria Math" w:hAnsi="Cambria Math"/>
              </w:rPr>
              <m:t>j</m:t>
            </m:r>
          </m:sub>
        </m:sSub>
      </m:oMath>
      <w:r w:rsidRPr="00BC355D">
        <w:rPr>
          <w:rFonts w:hint="eastAsia"/>
        </w:rPr>
        <w:t>是逆序的。要求计算该序列中的逆序个数</w:t>
      </w:r>
      <w:r w:rsidRPr="00BC355D">
        <w:rPr>
          <w:rFonts w:hint="eastAsia"/>
        </w:rPr>
        <w:t>,</w:t>
      </w:r>
      <w:r w:rsidRPr="00BC355D">
        <w:rPr>
          <w:rFonts w:hint="eastAsia"/>
        </w:rPr>
        <w:t>即具有逆序关系的元素对的总数目</w:t>
      </w:r>
      <w:r>
        <w:rPr>
          <w:rFonts w:hint="eastAsia"/>
        </w:rPr>
        <w:t>.</w:t>
      </w:r>
    </w:p>
    <w:p w:rsidR="00BC355D" w:rsidRDefault="00BC355D" w:rsidP="00BC355D">
      <w:pPr>
        <w:pStyle w:val="a1"/>
        <w:ind w:firstLine="360"/>
      </w:pPr>
      <w:r>
        <w:rPr>
          <w:rFonts w:hint="eastAsia"/>
        </w:rPr>
        <w:t>解：</w:t>
      </w:r>
    </w:p>
    <w:p w:rsidR="00BC355D" w:rsidRDefault="00BC355D" w:rsidP="00BC355D">
      <w:pPr>
        <w:pStyle w:val="a1"/>
        <w:ind w:firstLine="360"/>
      </w:pPr>
      <w:r>
        <w:rPr>
          <w:rFonts w:hint="eastAsia"/>
        </w:rPr>
        <w:t>总体思路：</w:t>
      </w:r>
      <w:proofErr w:type="gramStart"/>
      <w:r>
        <w:rPr>
          <w:rFonts w:hint="eastAsia"/>
        </w:rPr>
        <w:t>当待统计</w:t>
      </w:r>
      <w:proofErr w:type="gramEnd"/>
      <w:r>
        <w:rPr>
          <w:rFonts w:hint="eastAsia"/>
        </w:rPr>
        <w:t>数组个数大于</w:t>
      </w:r>
      <w:r>
        <w:rPr>
          <w:rFonts w:hint="eastAsia"/>
        </w:rPr>
        <w:t>1</w:t>
      </w:r>
      <w:r>
        <w:rPr>
          <w:rFonts w:hint="eastAsia"/>
        </w:rPr>
        <w:t>时，将数组分为两部分分别统计逆序数，然后在统计这两个子数组之间的逆序数</w:t>
      </w:r>
      <w:r w:rsidR="005736BF">
        <w:rPr>
          <w:rFonts w:hint="eastAsia"/>
        </w:rPr>
        <w:t>，并且在统计时对两个子数组进行归并排序</w:t>
      </w:r>
      <w:r>
        <w:rPr>
          <w:rFonts w:hint="eastAsia"/>
        </w:rPr>
        <w:t>。总</w:t>
      </w:r>
      <w:proofErr w:type="gramStart"/>
      <w:r>
        <w:rPr>
          <w:rFonts w:hint="eastAsia"/>
        </w:rPr>
        <w:t>逆序数</w:t>
      </w:r>
      <w:proofErr w:type="gramEnd"/>
      <w:r>
        <w:rPr>
          <w:rFonts w:hint="eastAsia"/>
        </w:rPr>
        <w:t>等于这三者的</w:t>
      </w:r>
      <w:proofErr w:type="gramStart"/>
      <w:r>
        <w:rPr>
          <w:rFonts w:hint="eastAsia"/>
        </w:rPr>
        <w:t>和</w:t>
      </w:r>
      <w:proofErr w:type="gramEnd"/>
      <w:r>
        <w:rPr>
          <w:rFonts w:hint="eastAsia"/>
        </w:rPr>
        <w:t>。</w:t>
      </w:r>
    </w:p>
    <w:p w:rsidR="00BC355D" w:rsidRDefault="00B243BA" w:rsidP="00BC355D">
      <w:pPr>
        <w:pStyle w:val="a1"/>
        <w:ind w:firstLine="360"/>
      </w:pPr>
      <w:r>
        <w:t>c</w:t>
      </w:r>
      <w:r>
        <w:rPr>
          <w:rFonts w:hint="eastAsia"/>
        </w:rPr>
        <w:t>ou</w:t>
      </w:r>
      <w:r>
        <w:t>nt</w:t>
      </w:r>
      <w:r>
        <w:rPr>
          <w:rFonts w:hint="eastAsia"/>
        </w:rPr>
        <w:t>(</w:t>
      </w:r>
      <w:r>
        <w:t xml:space="preserve">A, </w:t>
      </w:r>
      <w:proofErr w:type="spellStart"/>
      <w:r>
        <w:t>begin_i</w:t>
      </w:r>
      <w:proofErr w:type="spellEnd"/>
      <w:r>
        <w:t xml:space="preserve">, </w:t>
      </w:r>
      <w:proofErr w:type="spellStart"/>
      <w:r>
        <w:t>end_i</w:t>
      </w:r>
      <w:proofErr w:type="spellEnd"/>
      <w:r>
        <w:t xml:space="preserve">) </w:t>
      </w:r>
      <w:r>
        <w:rPr>
          <w:rFonts w:hint="eastAsia"/>
        </w:rPr>
        <w:t>：递归统计数组</w:t>
      </w:r>
      <w:r>
        <w:rPr>
          <w:rFonts w:hint="eastAsia"/>
        </w:rPr>
        <w:t>A[</w:t>
      </w:r>
      <w:proofErr w:type="spellStart"/>
      <w:r>
        <w:t>begin_i,end_i</w:t>
      </w:r>
      <w:proofErr w:type="spellEnd"/>
      <w:r>
        <w:t>]</w:t>
      </w:r>
      <w:r>
        <w:rPr>
          <w:rFonts w:hint="eastAsia"/>
        </w:rPr>
        <w:t>内的逆序数</w:t>
      </w:r>
    </w:p>
    <w:p w:rsidR="00B243BA" w:rsidRDefault="00B243BA" w:rsidP="00BC355D">
      <w:pPr>
        <w:pStyle w:val="a1"/>
        <w:ind w:firstLine="360"/>
      </w:pPr>
      <w:proofErr w:type="spellStart"/>
      <w:r>
        <w:rPr>
          <w:rFonts w:hint="eastAsia"/>
        </w:rPr>
        <w:t>c</w:t>
      </w:r>
      <w:r>
        <w:t>ombine_</w:t>
      </w:r>
      <w:proofErr w:type="gramStart"/>
      <w:r>
        <w:t>count</w:t>
      </w:r>
      <w:proofErr w:type="spellEnd"/>
      <w:r>
        <w:t>(</w:t>
      </w:r>
      <w:proofErr w:type="gramEnd"/>
      <w:r>
        <w:t xml:space="preserve">A, </w:t>
      </w:r>
      <w:proofErr w:type="spellStart"/>
      <w:r>
        <w:t>l_begin_i</w:t>
      </w:r>
      <w:proofErr w:type="spellEnd"/>
      <w:r>
        <w:t xml:space="preserve">, </w:t>
      </w:r>
      <w:proofErr w:type="spellStart"/>
      <w:r>
        <w:t>l_end_i</w:t>
      </w:r>
      <w:proofErr w:type="spellEnd"/>
      <w:r>
        <w:t xml:space="preserve">, </w:t>
      </w:r>
      <w:proofErr w:type="spellStart"/>
      <w:r>
        <w:t>r_begin_i</w:t>
      </w:r>
      <w:proofErr w:type="spellEnd"/>
      <w:r>
        <w:t xml:space="preserve">, </w:t>
      </w:r>
      <w:proofErr w:type="spellStart"/>
      <w:r>
        <w:t>r</w:t>
      </w:r>
      <w:r w:rsidR="00697160">
        <w:t>_end_i</w:t>
      </w:r>
      <w:proofErr w:type="spellEnd"/>
      <w:r>
        <w:t xml:space="preserve">) : </w:t>
      </w:r>
    </w:p>
    <w:p w:rsidR="00B243BA" w:rsidRDefault="00B243BA" w:rsidP="00BC355D">
      <w:pPr>
        <w:pStyle w:val="a1"/>
        <w:ind w:firstLine="360"/>
      </w:pPr>
      <w:r>
        <w:rPr>
          <w:rFonts w:hint="eastAsia"/>
        </w:rPr>
        <w:t>统计数组</w:t>
      </w:r>
      <w:r>
        <w:rPr>
          <w:rFonts w:hint="eastAsia"/>
        </w:rPr>
        <w:t>A[</w:t>
      </w:r>
      <w:proofErr w:type="spellStart"/>
      <w:r>
        <w:rPr>
          <w:rFonts w:hint="eastAsia"/>
        </w:rPr>
        <w:t>l</w:t>
      </w:r>
      <w:r>
        <w:t>_begin_i,l_end_i</w:t>
      </w:r>
      <w:proofErr w:type="spellEnd"/>
      <w:r>
        <w:t>]</w:t>
      </w:r>
      <w:r>
        <w:rPr>
          <w:rFonts w:hint="eastAsia"/>
        </w:rPr>
        <w:t>与数组</w:t>
      </w:r>
      <w:r>
        <w:rPr>
          <w:rFonts w:hint="eastAsia"/>
        </w:rPr>
        <w:t>A[</w:t>
      </w:r>
      <w:proofErr w:type="spellStart"/>
      <w:r>
        <w:t>r_begin_i,</w:t>
      </w:r>
      <w:r>
        <w:rPr>
          <w:rFonts w:hint="eastAsia"/>
        </w:rPr>
        <w:t>r</w:t>
      </w:r>
      <w:r>
        <w:t>_end_i</w:t>
      </w:r>
      <w:proofErr w:type="spellEnd"/>
      <w:r>
        <w:t>]</w:t>
      </w:r>
      <w:r>
        <w:rPr>
          <w:rFonts w:hint="eastAsia"/>
        </w:rPr>
        <w:t>之间的逆序数</w:t>
      </w:r>
      <w:r w:rsidR="00AE3299">
        <w:rPr>
          <w:rFonts w:hint="eastAsia"/>
        </w:rPr>
        <w:t>，将</w:t>
      </w:r>
      <w:proofErr w:type="spellStart"/>
      <w:r w:rsidR="00AE3299">
        <w:rPr>
          <w:rFonts w:hint="eastAsia"/>
        </w:rPr>
        <w:t>l</w:t>
      </w:r>
      <w:r w:rsidR="00AE3299">
        <w:t>_A</w:t>
      </w:r>
      <w:proofErr w:type="spellEnd"/>
      <w:r w:rsidR="00AE3299">
        <w:rPr>
          <w:rFonts w:hint="eastAsia"/>
        </w:rPr>
        <w:t>和</w:t>
      </w:r>
      <w:proofErr w:type="spellStart"/>
      <w:r w:rsidR="00AE3299">
        <w:rPr>
          <w:rFonts w:hint="eastAsia"/>
        </w:rPr>
        <w:t>r</w:t>
      </w:r>
      <w:r w:rsidR="00AE3299">
        <w:t>_A</w:t>
      </w:r>
      <w:proofErr w:type="spellEnd"/>
      <w:r w:rsidR="00AE3299">
        <w:rPr>
          <w:rFonts w:hint="eastAsia"/>
        </w:rPr>
        <w:t>两个数据取出来，在之前的迭代中，他们是已经排好序的。现在对他们进行合并排序，并在合并的过程中记录逆序数的个数。</w:t>
      </w:r>
    </w:p>
    <w:p w:rsidR="008472A3" w:rsidRDefault="008472A3" w:rsidP="00BC355D">
      <w:pPr>
        <w:pStyle w:val="a1"/>
        <w:ind w:firstLine="360"/>
      </w:pPr>
    </w:p>
    <w:p w:rsidR="008472A3" w:rsidRDefault="008472A3" w:rsidP="00BC355D">
      <w:pPr>
        <w:pStyle w:val="a1"/>
        <w:ind w:firstLine="360"/>
      </w:pPr>
      <w:r>
        <w:rPr>
          <w:rFonts w:hint="eastAsia"/>
        </w:rPr>
        <w:t>伪码：</w:t>
      </w:r>
    </w:p>
    <w:p w:rsidR="009C771C" w:rsidRDefault="009C771C" w:rsidP="009C771C">
      <w:pPr>
        <w:pStyle w:val="a1"/>
        <w:ind w:firstLine="360"/>
      </w:pPr>
      <w:proofErr w:type="gramStart"/>
      <w:r>
        <w:t>count(</w:t>
      </w:r>
      <w:proofErr w:type="gramEnd"/>
      <w:r>
        <w:t xml:space="preserve">A, </w:t>
      </w:r>
      <w:proofErr w:type="spellStart"/>
      <w:r>
        <w:t>begin_i</w:t>
      </w:r>
      <w:proofErr w:type="spellEnd"/>
      <w:r>
        <w:t xml:space="preserve">, </w:t>
      </w:r>
      <w:proofErr w:type="spellStart"/>
      <w:r>
        <w:t>end_i</w:t>
      </w:r>
      <w:proofErr w:type="spellEnd"/>
      <w:r>
        <w:t>){</w:t>
      </w:r>
    </w:p>
    <w:p w:rsidR="009C771C" w:rsidRDefault="009C771C" w:rsidP="009C771C">
      <w:pPr>
        <w:pStyle w:val="a1"/>
        <w:ind w:firstLine="360"/>
      </w:pPr>
      <w:r>
        <w:tab/>
      </w:r>
      <w:r>
        <w:tab/>
      </w:r>
      <w:proofErr w:type="gramStart"/>
      <w:r>
        <w:t>if(</w:t>
      </w:r>
      <w:proofErr w:type="spellStart"/>
      <w:proofErr w:type="gramEnd"/>
      <w:r>
        <w:t>begin_i</w:t>
      </w:r>
      <w:proofErr w:type="spellEnd"/>
      <w:r>
        <w:t xml:space="preserve"> &lt; </w:t>
      </w:r>
      <w:proofErr w:type="spellStart"/>
      <w:r>
        <w:t>end_i</w:t>
      </w:r>
      <w:proofErr w:type="spellEnd"/>
      <w:r>
        <w:t>) then{</w:t>
      </w:r>
    </w:p>
    <w:p w:rsidR="009C771C" w:rsidRDefault="009C771C" w:rsidP="009C771C">
      <w:pPr>
        <w:pStyle w:val="a1"/>
        <w:ind w:firstLine="360"/>
      </w:pPr>
      <w:r>
        <w:rPr>
          <w:rFonts w:hint="eastAsia"/>
        </w:rPr>
        <w:tab/>
      </w:r>
      <w:r>
        <w:rPr>
          <w:rFonts w:hint="eastAsia"/>
        </w:rPr>
        <w:tab/>
      </w:r>
      <w:r>
        <w:tab/>
      </w:r>
      <w:proofErr w:type="spellStart"/>
      <w:r>
        <w:rPr>
          <w:rFonts w:hint="eastAsia"/>
        </w:rPr>
        <w:t>temp_i</w:t>
      </w:r>
      <w:proofErr w:type="spellEnd"/>
      <w:r>
        <w:rPr>
          <w:rFonts w:hint="eastAsia"/>
        </w:rPr>
        <w:t xml:space="preserve"> = (</w:t>
      </w:r>
      <w:proofErr w:type="spellStart"/>
      <w:r>
        <w:rPr>
          <w:rFonts w:hint="eastAsia"/>
        </w:rPr>
        <w:t>begin_i</w:t>
      </w:r>
      <w:proofErr w:type="spellEnd"/>
      <w:r>
        <w:rPr>
          <w:rFonts w:hint="eastAsia"/>
        </w:rPr>
        <w:t xml:space="preserve"> + </w:t>
      </w:r>
      <w:proofErr w:type="spellStart"/>
      <w:r>
        <w:rPr>
          <w:rFonts w:hint="eastAsia"/>
        </w:rPr>
        <w:t>end_i</w:t>
      </w:r>
      <w:proofErr w:type="spellEnd"/>
      <w:r>
        <w:rPr>
          <w:rFonts w:hint="eastAsia"/>
        </w:rPr>
        <w:t>)/2  #</w:t>
      </w:r>
      <w:r>
        <w:rPr>
          <w:rFonts w:hint="eastAsia"/>
        </w:rPr>
        <w:t>取整</w:t>
      </w:r>
    </w:p>
    <w:p w:rsidR="009C771C" w:rsidRDefault="009C771C" w:rsidP="009C771C">
      <w:pPr>
        <w:pStyle w:val="a1"/>
        <w:ind w:firstLine="360"/>
      </w:pPr>
      <w:r>
        <w:tab/>
      </w:r>
      <w:r>
        <w:tab/>
      </w:r>
      <w:r>
        <w:tab/>
      </w:r>
      <w:proofErr w:type="gramStart"/>
      <w:r>
        <w:t>count(</w:t>
      </w:r>
      <w:proofErr w:type="gramEnd"/>
      <w:r>
        <w:t xml:space="preserve">A, </w:t>
      </w:r>
      <w:proofErr w:type="spellStart"/>
      <w:r>
        <w:t>begin_i</w:t>
      </w:r>
      <w:proofErr w:type="spellEnd"/>
      <w:r>
        <w:t xml:space="preserve">, </w:t>
      </w:r>
      <w:proofErr w:type="spellStart"/>
      <w:r>
        <w:t>temp_i</w:t>
      </w:r>
      <w:proofErr w:type="spellEnd"/>
      <w:r>
        <w:t>)</w:t>
      </w:r>
    </w:p>
    <w:p w:rsidR="009C771C" w:rsidRDefault="009C771C" w:rsidP="009C771C">
      <w:pPr>
        <w:pStyle w:val="a1"/>
        <w:ind w:firstLine="360"/>
      </w:pPr>
      <w:r>
        <w:tab/>
      </w:r>
      <w:r>
        <w:tab/>
      </w:r>
      <w:r>
        <w:tab/>
      </w:r>
      <w:proofErr w:type="gramStart"/>
      <w:r>
        <w:t>count(</w:t>
      </w:r>
      <w:proofErr w:type="gramEnd"/>
      <w:r>
        <w:t xml:space="preserve">A,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r>
      <w:r>
        <w:tab/>
      </w:r>
      <w:proofErr w:type="spellStart"/>
      <w:r>
        <w:t>combine_</w:t>
      </w:r>
      <w:proofErr w:type="gramStart"/>
      <w:r>
        <w:t>count</w:t>
      </w:r>
      <w:proofErr w:type="spellEnd"/>
      <w:r>
        <w:t>(</w:t>
      </w:r>
      <w:proofErr w:type="gramEnd"/>
      <w:r>
        <w:t xml:space="preserve">A, </w:t>
      </w:r>
      <w:proofErr w:type="spellStart"/>
      <w:r>
        <w:t>begin_i</w:t>
      </w:r>
      <w:proofErr w:type="spellEnd"/>
      <w:r>
        <w:t xml:space="preserve">, </w:t>
      </w:r>
      <w:proofErr w:type="spellStart"/>
      <w:r>
        <w:t>temp_i</w:t>
      </w:r>
      <w:proofErr w:type="spellEnd"/>
      <w:r>
        <w:t xml:space="preserve">, </w:t>
      </w:r>
      <w:proofErr w:type="spellStart"/>
      <w:r>
        <w:t>temp_i</w:t>
      </w:r>
      <w:proofErr w:type="spellEnd"/>
      <w:r>
        <w:t xml:space="preserve">, </w:t>
      </w:r>
      <w:proofErr w:type="spellStart"/>
      <w:r>
        <w:t>end_i</w:t>
      </w:r>
      <w:proofErr w:type="spellEnd"/>
      <w:r>
        <w:t>)</w:t>
      </w:r>
    </w:p>
    <w:p w:rsidR="009C771C" w:rsidRDefault="009C771C" w:rsidP="009C771C">
      <w:pPr>
        <w:pStyle w:val="a1"/>
        <w:ind w:firstLine="360"/>
      </w:pPr>
      <w:r>
        <w:tab/>
      </w:r>
      <w:r>
        <w:tab/>
        <w:t>}</w:t>
      </w:r>
      <w:r>
        <w:tab/>
        <w:t xml:space="preserve"> </w:t>
      </w:r>
    </w:p>
    <w:p w:rsidR="009C771C" w:rsidRDefault="009C771C" w:rsidP="009C771C">
      <w:pPr>
        <w:pStyle w:val="a1"/>
        <w:ind w:firstLine="360"/>
      </w:pPr>
      <w:r>
        <w:t>}</w:t>
      </w:r>
    </w:p>
    <w:p w:rsidR="009C771C" w:rsidRDefault="009C771C" w:rsidP="009C771C">
      <w:pPr>
        <w:pStyle w:val="a1"/>
        <w:ind w:firstLine="360"/>
      </w:pPr>
    </w:p>
    <w:p w:rsidR="009C771C" w:rsidRDefault="009C771C" w:rsidP="009C771C">
      <w:pPr>
        <w:pStyle w:val="a1"/>
        <w:ind w:firstLine="360"/>
      </w:pPr>
      <w:proofErr w:type="spellStart"/>
      <w:r>
        <w:lastRenderedPageBreak/>
        <w:t>combine_</w:t>
      </w:r>
      <w:proofErr w:type="gramStart"/>
      <w:r>
        <w:t>count</w:t>
      </w:r>
      <w:proofErr w:type="spellEnd"/>
      <w:r>
        <w:t>(</w:t>
      </w:r>
      <w:proofErr w:type="gramEnd"/>
      <w:r>
        <w:t xml:space="preserve">A, </w:t>
      </w:r>
      <w:proofErr w:type="spellStart"/>
      <w:r w:rsidR="00AE3299">
        <w:t>l_begin_i</w:t>
      </w:r>
      <w:proofErr w:type="spellEnd"/>
      <w:r w:rsidR="00AE3299">
        <w:t xml:space="preserve">, </w:t>
      </w:r>
      <w:proofErr w:type="spellStart"/>
      <w:r w:rsidR="00AE3299">
        <w:t>l_end_i</w:t>
      </w:r>
      <w:proofErr w:type="spellEnd"/>
      <w:r w:rsidR="00AE3299">
        <w:t xml:space="preserve">, </w:t>
      </w:r>
      <w:proofErr w:type="spellStart"/>
      <w:r w:rsidR="00AE3299">
        <w:t>r_begin_i</w:t>
      </w:r>
      <w:proofErr w:type="spellEnd"/>
      <w:r w:rsidR="00AE3299">
        <w:t xml:space="preserve">, </w:t>
      </w:r>
      <w:proofErr w:type="spellStart"/>
      <w:r w:rsidR="00AE3299">
        <w:t>r_end_i</w:t>
      </w:r>
      <w:proofErr w:type="spellEnd"/>
      <w:r>
        <w:t>){</w:t>
      </w:r>
    </w:p>
    <w:p w:rsidR="009C771C" w:rsidRDefault="009C771C" w:rsidP="009C771C">
      <w:pPr>
        <w:pStyle w:val="a1"/>
        <w:ind w:firstLine="360"/>
      </w:pPr>
      <w:r>
        <w:tab/>
      </w:r>
      <w:r>
        <w:tab/>
      </w:r>
      <w:proofErr w:type="spellStart"/>
      <w:r>
        <w:t>l_A</w:t>
      </w:r>
      <w:proofErr w:type="spellEnd"/>
      <w:r>
        <w:t xml:space="preserve"> = </w:t>
      </w:r>
      <w:proofErr w:type="gramStart"/>
      <w:r>
        <w:t>A[</w:t>
      </w:r>
      <w:proofErr w:type="spellStart"/>
      <w:proofErr w:type="gramEnd"/>
      <w:r>
        <w:t>begin_i</w:t>
      </w:r>
      <w:proofErr w:type="spellEnd"/>
      <w:r>
        <w:t xml:space="preserve">, </w:t>
      </w:r>
      <w:proofErr w:type="spellStart"/>
      <w:r w:rsidR="00AE3299">
        <w:t>l_end_i</w:t>
      </w:r>
      <w:proofErr w:type="spellEnd"/>
      <w:r>
        <w:t>]</w:t>
      </w:r>
    </w:p>
    <w:p w:rsidR="009C771C" w:rsidRDefault="009C771C" w:rsidP="009C771C">
      <w:pPr>
        <w:pStyle w:val="a1"/>
        <w:ind w:firstLine="360"/>
      </w:pPr>
      <w:r>
        <w:tab/>
      </w:r>
      <w:r>
        <w:tab/>
      </w:r>
      <w:proofErr w:type="spellStart"/>
      <w:r>
        <w:t>r_A</w:t>
      </w:r>
      <w:proofErr w:type="spellEnd"/>
      <w:r>
        <w:t xml:space="preserve"> = </w:t>
      </w:r>
      <w:proofErr w:type="gramStart"/>
      <w:r>
        <w:t>A[</w:t>
      </w:r>
      <w:proofErr w:type="spellStart"/>
      <w:proofErr w:type="gramEnd"/>
      <w:r w:rsidR="00AE3299">
        <w:t>r_begin_i</w:t>
      </w:r>
      <w:proofErr w:type="spellEnd"/>
      <w:r>
        <w:t xml:space="preserve">, </w:t>
      </w:r>
      <w:proofErr w:type="spellStart"/>
      <w:r w:rsidR="00AE3299">
        <w:t>r_end_i</w:t>
      </w:r>
      <w:proofErr w:type="spellEnd"/>
      <w:r>
        <w:t>]</w:t>
      </w:r>
    </w:p>
    <w:p w:rsidR="009C771C" w:rsidRDefault="009C771C" w:rsidP="009C771C">
      <w:pPr>
        <w:pStyle w:val="a1"/>
        <w:ind w:firstLine="360"/>
      </w:pPr>
    </w:p>
    <w:p w:rsidR="009C771C" w:rsidRDefault="009C771C" w:rsidP="009C771C">
      <w:pPr>
        <w:pStyle w:val="a1"/>
        <w:ind w:firstLine="360"/>
      </w:pPr>
      <w:r>
        <w:tab/>
      </w:r>
      <w:r>
        <w:tab/>
      </w:r>
      <w:proofErr w:type="spellStart"/>
      <w:r>
        <w:t>i</w:t>
      </w:r>
      <w:proofErr w:type="spellEnd"/>
      <w:r>
        <w:t xml:space="preserve"> = j = 1</w:t>
      </w:r>
    </w:p>
    <w:p w:rsidR="009C771C" w:rsidRDefault="009C771C" w:rsidP="009C771C">
      <w:pPr>
        <w:pStyle w:val="a1"/>
        <w:ind w:firstLine="360"/>
      </w:pPr>
      <w:r>
        <w:tab/>
      </w:r>
      <w:r>
        <w:tab/>
        <w:t xml:space="preserve">k = </w:t>
      </w:r>
      <w:proofErr w:type="spellStart"/>
      <w:r w:rsidR="00AE3299">
        <w:t>l_begin_i</w:t>
      </w:r>
      <w:proofErr w:type="spellEnd"/>
    </w:p>
    <w:p w:rsidR="009C771C" w:rsidRDefault="009C771C" w:rsidP="009C771C">
      <w:pPr>
        <w:pStyle w:val="a1"/>
        <w:ind w:firstLine="360"/>
      </w:pPr>
      <w:r>
        <w:tab/>
      </w:r>
      <w:r>
        <w:tab/>
      </w:r>
      <w:proofErr w:type="gramStart"/>
      <w:r>
        <w:t>while(</w:t>
      </w:r>
      <w:proofErr w:type="spellStart"/>
      <w:proofErr w:type="gramEnd"/>
      <w:r>
        <w:t>i</w:t>
      </w:r>
      <w:proofErr w:type="spellEnd"/>
      <w:r>
        <w:t xml:space="preserve"> &lt;= </w:t>
      </w:r>
      <w:proofErr w:type="spellStart"/>
      <w:r>
        <w:t>l_A.length</w:t>
      </w:r>
      <w:proofErr w:type="spellEnd"/>
      <w:r>
        <w:t xml:space="preserve"> &amp;&amp; j &lt;= </w:t>
      </w:r>
      <w:proofErr w:type="spellStart"/>
      <w:r>
        <w:t>r_A.length</w:t>
      </w:r>
      <w:proofErr w:type="spellEnd"/>
      <w:r>
        <w:t>) do{</w:t>
      </w:r>
    </w:p>
    <w:p w:rsidR="009C771C" w:rsidRDefault="009C771C" w:rsidP="009C771C">
      <w:pPr>
        <w:pStyle w:val="a1"/>
        <w:ind w:firstLine="360"/>
      </w:pPr>
      <w:r>
        <w:tab/>
      </w:r>
      <w:r>
        <w:tab/>
      </w:r>
      <w:r>
        <w:tab/>
        <w:t xml:space="preserve">if </w:t>
      </w:r>
      <w:proofErr w:type="spellStart"/>
      <w:r>
        <w:t>l_A</w:t>
      </w:r>
      <w:proofErr w:type="spellEnd"/>
      <w:r>
        <w:t>[</w:t>
      </w:r>
      <w:proofErr w:type="spellStart"/>
      <w:r>
        <w:t>i</w:t>
      </w:r>
      <w:proofErr w:type="spellEnd"/>
      <w:r>
        <w:t xml:space="preserve">] &lt;= </w:t>
      </w:r>
      <w:proofErr w:type="spellStart"/>
      <w:r>
        <w:t>r_A</w:t>
      </w:r>
      <w:proofErr w:type="spellEnd"/>
      <w:r>
        <w:t>[j] then</w:t>
      </w:r>
    </w:p>
    <w:p w:rsidR="009C771C" w:rsidRDefault="009C771C" w:rsidP="009C771C">
      <w:pPr>
        <w:pStyle w:val="a1"/>
        <w:ind w:firstLine="360"/>
      </w:pPr>
      <w:r>
        <w:tab/>
      </w:r>
      <w:r>
        <w:tab/>
      </w:r>
      <w:r>
        <w:tab/>
      </w:r>
      <w:r>
        <w:tab/>
        <w:t xml:space="preserve">A[k] = </w:t>
      </w:r>
      <w:proofErr w:type="spellStart"/>
      <w:r>
        <w:t>l_A</w:t>
      </w:r>
      <w:proofErr w:type="spellEnd"/>
      <w:r>
        <w:t>[</w:t>
      </w:r>
      <w:proofErr w:type="spellStart"/>
      <w:r>
        <w:t>i</w:t>
      </w:r>
      <w:proofErr w:type="spellEnd"/>
      <w:r>
        <w:t>]</w:t>
      </w:r>
    </w:p>
    <w:p w:rsidR="009C771C" w:rsidRDefault="009C771C" w:rsidP="009C771C">
      <w:pPr>
        <w:pStyle w:val="a1"/>
        <w:ind w:firstLine="360"/>
      </w:pPr>
      <w:r>
        <w:tab/>
      </w:r>
      <w:r>
        <w:tab/>
      </w:r>
      <w:r>
        <w:tab/>
      </w:r>
      <w:r>
        <w:tab/>
      </w:r>
      <w:proofErr w:type="spellStart"/>
      <w:r>
        <w:t>i</w:t>
      </w:r>
      <w:proofErr w:type="spellEnd"/>
      <w:r>
        <w:t xml:space="preserve"> ++</w:t>
      </w:r>
    </w:p>
    <w:p w:rsidR="009C771C" w:rsidRDefault="009C771C" w:rsidP="009C771C">
      <w:pPr>
        <w:pStyle w:val="a1"/>
        <w:ind w:firstLine="360"/>
      </w:pPr>
      <w:r>
        <w:tab/>
      </w:r>
      <w:r>
        <w:tab/>
      </w:r>
      <w:r>
        <w:tab/>
      </w:r>
      <w:r>
        <w:tab/>
        <w:t>k ++</w:t>
      </w:r>
    </w:p>
    <w:p w:rsidR="009C771C" w:rsidRDefault="009C771C" w:rsidP="009C771C">
      <w:pPr>
        <w:pStyle w:val="a1"/>
        <w:ind w:firstLine="360"/>
      </w:pPr>
      <w:r>
        <w:tab/>
      </w:r>
      <w:r>
        <w:tab/>
      </w:r>
      <w:r>
        <w:tab/>
        <w:t>else</w:t>
      </w:r>
    </w:p>
    <w:p w:rsidR="009C771C" w:rsidRDefault="009C771C" w:rsidP="009C771C">
      <w:pPr>
        <w:pStyle w:val="a1"/>
        <w:ind w:firstLine="360"/>
      </w:pPr>
      <w:r>
        <w:tab/>
      </w:r>
      <w:r>
        <w:tab/>
      </w:r>
      <w:r>
        <w:tab/>
      </w:r>
      <w:r>
        <w:tab/>
        <w:t xml:space="preserve">A[k] = </w:t>
      </w:r>
      <w:proofErr w:type="spellStart"/>
      <w:r>
        <w:t>r_A</w:t>
      </w:r>
      <w:proofErr w:type="spellEnd"/>
      <w:r>
        <w:t>[j]</w:t>
      </w:r>
    </w:p>
    <w:p w:rsidR="009C771C" w:rsidRDefault="009C771C" w:rsidP="009C771C">
      <w:pPr>
        <w:pStyle w:val="a1"/>
        <w:ind w:firstLine="360"/>
      </w:pPr>
      <w:r>
        <w:tab/>
      </w:r>
      <w:r>
        <w:tab/>
      </w:r>
      <w:r>
        <w:tab/>
      </w:r>
      <w:r>
        <w:tab/>
        <w:t>j ++</w:t>
      </w:r>
    </w:p>
    <w:p w:rsidR="009C771C" w:rsidRDefault="009C771C" w:rsidP="009C771C">
      <w:pPr>
        <w:pStyle w:val="a1"/>
        <w:ind w:firstLine="360"/>
      </w:pPr>
      <w:r>
        <w:tab/>
      </w:r>
      <w:r>
        <w:tab/>
      </w:r>
      <w:r>
        <w:tab/>
      </w:r>
      <w:r>
        <w:tab/>
        <w:t>k ++</w:t>
      </w:r>
    </w:p>
    <w:p w:rsidR="009C771C" w:rsidRDefault="009C771C" w:rsidP="009C771C">
      <w:pPr>
        <w:pStyle w:val="a1"/>
        <w:ind w:firstLine="360"/>
      </w:pPr>
      <w:r>
        <w:tab/>
      </w:r>
      <w:r>
        <w:tab/>
      </w:r>
      <w:r>
        <w:tab/>
      </w:r>
      <w:r>
        <w:tab/>
      </w:r>
      <w:proofErr w:type="spellStart"/>
      <w:r>
        <w:t>count_num</w:t>
      </w:r>
      <w:proofErr w:type="spellEnd"/>
      <w:r>
        <w:t xml:space="preserve"> += </w:t>
      </w:r>
      <w:proofErr w:type="spellStart"/>
      <w:r>
        <w:t>l_</w:t>
      </w:r>
      <w:proofErr w:type="gramStart"/>
      <w:r>
        <w:t>A.length</w:t>
      </w:r>
      <w:proofErr w:type="spellEnd"/>
      <w:proofErr w:type="gramEnd"/>
      <w:r>
        <w:t xml:space="preserve"> + j - </w:t>
      </w:r>
      <w:proofErr w:type="spellStart"/>
      <w:r>
        <w:t>i</w:t>
      </w:r>
      <w:proofErr w:type="spellEnd"/>
    </w:p>
    <w:p w:rsidR="009C771C" w:rsidRDefault="009C771C" w:rsidP="009C771C">
      <w:pPr>
        <w:pStyle w:val="a1"/>
        <w:ind w:firstLine="360"/>
      </w:pPr>
      <w:r>
        <w:tab/>
      </w:r>
      <w:r>
        <w:tab/>
        <w:t>}</w:t>
      </w:r>
    </w:p>
    <w:p w:rsidR="009C771C" w:rsidRDefault="009C771C" w:rsidP="009C771C">
      <w:pPr>
        <w:pStyle w:val="a1"/>
        <w:ind w:firstLine="360"/>
      </w:pPr>
      <w:r>
        <w:t>}</w:t>
      </w:r>
    </w:p>
    <w:p w:rsidR="008472A3" w:rsidRDefault="009C771C" w:rsidP="009C771C">
      <w:pPr>
        <w:pStyle w:val="a1"/>
        <w:ind w:firstLine="360"/>
      </w:pPr>
      <w:proofErr w:type="spellStart"/>
      <w:r>
        <w:rPr>
          <w:rFonts w:hint="eastAsia"/>
        </w:rPr>
        <w:t>count_num</w:t>
      </w:r>
      <w:proofErr w:type="spellEnd"/>
      <w:r>
        <w:rPr>
          <w:rFonts w:hint="eastAsia"/>
        </w:rPr>
        <w:t xml:space="preserve"> = 0  #</w:t>
      </w:r>
      <w:r>
        <w:rPr>
          <w:rFonts w:hint="eastAsia"/>
        </w:rPr>
        <w:t>计数器，全局变量</w:t>
      </w:r>
    </w:p>
    <w:p w:rsidR="008472A3" w:rsidRDefault="008472A3" w:rsidP="00BC355D">
      <w:pPr>
        <w:pStyle w:val="a1"/>
        <w:ind w:firstLine="360"/>
      </w:pPr>
    </w:p>
    <w:p w:rsidR="00BC355D" w:rsidRDefault="00BC355D" w:rsidP="00BC355D">
      <w:pPr>
        <w:pStyle w:val="a1"/>
        <w:ind w:firstLine="360"/>
      </w:pPr>
    </w:p>
    <w:p w:rsidR="009C771C" w:rsidRDefault="009C771C" w:rsidP="00BC355D">
      <w:pPr>
        <w:pStyle w:val="a1"/>
        <w:ind w:firstLine="360"/>
      </w:pPr>
      <w:r>
        <w:rPr>
          <w:rFonts w:hint="eastAsia"/>
        </w:rPr>
        <w:t>main</w:t>
      </w:r>
      <w:r>
        <w:t>(A</w:t>
      </w:r>
      <w:proofErr w:type="gramStart"/>
      <w:r>
        <w:t>){</w:t>
      </w:r>
      <w:proofErr w:type="gramEnd"/>
    </w:p>
    <w:p w:rsidR="009C771C" w:rsidRDefault="009C771C" w:rsidP="00BC355D">
      <w:pPr>
        <w:pStyle w:val="a1"/>
        <w:ind w:firstLine="360"/>
      </w:pPr>
      <w:r>
        <w:tab/>
      </w:r>
      <w:r>
        <w:tab/>
      </w:r>
      <w:proofErr w:type="gramStart"/>
      <w:r>
        <w:t>count(</w:t>
      </w:r>
      <w:proofErr w:type="gramEnd"/>
      <w:r>
        <w:t xml:space="preserve">A, 1, </w:t>
      </w:r>
      <w:proofErr w:type="spellStart"/>
      <w:r>
        <w:t>A.length</w:t>
      </w:r>
      <w:proofErr w:type="spellEnd"/>
      <w:r>
        <w:t>)</w:t>
      </w:r>
    </w:p>
    <w:p w:rsidR="009C771C" w:rsidRDefault="009C771C" w:rsidP="00BC355D">
      <w:pPr>
        <w:pStyle w:val="a1"/>
        <w:ind w:firstLine="360"/>
      </w:pPr>
      <w:r>
        <w:t>}</w:t>
      </w:r>
    </w:p>
    <w:p w:rsidR="002A35A8" w:rsidRDefault="002A35A8" w:rsidP="00BC355D">
      <w:pPr>
        <w:pStyle w:val="a1"/>
        <w:ind w:firstLine="360"/>
      </w:pPr>
    </w:p>
    <w:p w:rsidR="002A35A8" w:rsidRDefault="002A35A8" w:rsidP="00BC355D">
      <w:pPr>
        <w:pStyle w:val="a1"/>
        <w:ind w:firstLine="360"/>
      </w:pPr>
      <w:r>
        <w:rPr>
          <w:rFonts w:hint="eastAsia"/>
        </w:rPr>
        <w:t>分析：</w:t>
      </w:r>
    </w:p>
    <w:p w:rsidR="002A35A8" w:rsidRDefault="002A35A8" w:rsidP="00BC355D">
      <w:pPr>
        <w:pStyle w:val="a1"/>
        <w:ind w:firstLine="360"/>
      </w:pPr>
      <w:r>
        <w:tab/>
      </w:r>
      <w:r>
        <w:rPr>
          <w:rFonts w:hint="eastAsia"/>
        </w:rPr>
        <w:t>暴力求解法：</w:t>
      </w:r>
      <m:oMath>
        <m:r>
          <m:rPr>
            <m:sty m:val="p"/>
          </m:rP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m:rPr>
            <m:sty m:val="p"/>
          </m:rPr>
          <w:rPr>
            <w:rFonts w:ascii="Cambria Math" w:hAnsi="Cambria Math"/>
          </w:rPr>
          <m:t>)</m:t>
        </m:r>
      </m:oMath>
    </w:p>
    <w:p w:rsidR="002A35A8" w:rsidRDefault="002A35A8" w:rsidP="00BC355D">
      <w:pPr>
        <w:pStyle w:val="a1"/>
        <w:ind w:firstLine="360"/>
      </w:pPr>
      <w:r>
        <w:tab/>
      </w:r>
      <w:r>
        <w:rPr>
          <w:rFonts w:hint="eastAsia"/>
        </w:rPr>
        <w:t>分治法：</w:t>
      </w:r>
      <m:oMath>
        <m:r>
          <m:rPr>
            <m:sty m:val="p"/>
          </m:rPr>
          <w:rPr>
            <w:rFonts w:ascii="Cambria Math" w:hAnsi="Cambria Math"/>
          </w:rPr>
          <m:t>T</m:t>
        </m:r>
        <m:d>
          <m:dPr>
            <m:ctrlPr>
              <w:rPr>
                <w:rFonts w:ascii="Cambria Math" w:hAnsi="Cambria Math"/>
              </w:rPr>
            </m:ctrlPr>
          </m:dPr>
          <m:e>
            <m:r>
              <m:rPr>
                <m:sty m:val="p"/>
              </m:rP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+O(n)</m:t>
        </m:r>
      </m:oMath>
      <w:r>
        <w:rPr>
          <w:rFonts w:hint="eastAsia"/>
        </w:rPr>
        <w:t xml:space="preserve"> </w:t>
      </w:r>
      <w:r>
        <w:t xml:space="preserve"> </w:t>
      </w:r>
    </w:p>
    <w:p w:rsidR="002A35A8" w:rsidRDefault="002A35A8" w:rsidP="002A35A8">
      <w:pPr>
        <w:pStyle w:val="a1"/>
        <w:ind w:left="840" w:firstLineChars="175" w:firstLine="420"/>
      </w:pPr>
      <w:r>
        <w:rPr>
          <w:rFonts w:hint="eastAsia"/>
        </w:rPr>
        <w:t>每层的时间复杂度为</w:t>
      </w:r>
      <m:oMath>
        <m:r>
          <w:rPr>
            <w:rFonts w:ascii="Cambria Math" w:hAnsi="Cambria Math"/>
          </w:rPr>
          <m:t>O(n)</m:t>
        </m:r>
      </m:oMath>
      <w:r>
        <w:rPr>
          <w:rFonts w:hint="eastAsia"/>
        </w:rPr>
        <w:t>，有</w:t>
      </w:r>
      <m:oMath>
        <m:r>
          <m:rPr>
            <m:sty m:val="p"/>
          </m:rPr>
          <w:rPr>
            <w:rFonts w:ascii="Cambria Math" w:hAnsi="Cambria Math"/>
          </w:rPr>
          <m:t>logn</m:t>
        </m:r>
      </m:oMath>
      <w:r>
        <w:rPr>
          <w:rFonts w:hint="eastAsia"/>
        </w:rPr>
        <w:t>层</w:t>
      </w:r>
    </w:p>
    <w:p w:rsidR="002A35A8" w:rsidRPr="002A35A8" w:rsidRDefault="004C78F7" w:rsidP="002A35A8">
      <w:pPr>
        <w:pStyle w:val="a1"/>
        <w:ind w:left="840" w:firstLineChars="175" w:firstLine="420"/>
      </w:pPr>
      <w:r>
        <w:rPr>
          <w:rFonts w:hint="eastAsia"/>
        </w:rPr>
        <w:lastRenderedPageBreak/>
        <w:t>总</w:t>
      </w:r>
      <w:r w:rsidR="002A35A8">
        <w:rPr>
          <w:rFonts w:hint="eastAsia"/>
        </w:rPr>
        <w:t>时间复杂度为</w:t>
      </w:r>
      <m:oMath>
        <m:r>
          <m:rPr>
            <m:sty m:val="p"/>
          </m:rPr>
          <w:rPr>
            <w:rFonts w:ascii="Cambria Math" w:hAnsi="Cambria Math"/>
          </w:rPr>
          <m:t>O(nlogn)</m:t>
        </m:r>
      </m:oMath>
      <w:r w:rsidR="002A35A8">
        <w:rPr>
          <w:rFonts w:hint="eastAsia"/>
        </w:rPr>
        <w:t xml:space="preserve"> </w:t>
      </w:r>
      <w:r w:rsidR="002A35A8">
        <w:t xml:space="preserve"> </w:t>
      </w:r>
    </w:p>
    <w:p w:rsidR="00BC355D" w:rsidRDefault="00D171FD" w:rsidP="00D171FD">
      <w:pPr>
        <w:pStyle w:val="1"/>
        <w:spacing w:after="312"/>
      </w:pPr>
      <w:r>
        <w:rPr>
          <w:rFonts w:hint="eastAsia"/>
        </w:rPr>
        <w:t>变治</w:t>
      </w:r>
    </w:p>
    <w:p w:rsidR="00D171FD" w:rsidRDefault="00D171FD" w:rsidP="00D171FD">
      <w:pPr>
        <w:pStyle w:val="2"/>
        <w:spacing w:before="156" w:after="156"/>
      </w:pPr>
      <w:r>
        <w:rPr>
          <w:rFonts w:hint="eastAsia"/>
        </w:rPr>
        <w:t>求多数元素</w:t>
      </w:r>
    </w:p>
    <w:p w:rsidR="007F6BAD" w:rsidRDefault="007F6BAD" w:rsidP="007F6BAD">
      <w:pPr>
        <w:pStyle w:val="a1"/>
        <w:ind w:firstLine="360"/>
      </w:pPr>
      <w:r w:rsidRPr="007F6BAD">
        <w:tab/>
        <w:t>A[</w:t>
      </w:r>
      <w:proofErr w:type="gramStart"/>
      <w:r w:rsidRPr="007F6BAD">
        <w:t>1,…</w:t>
      </w:r>
      <w:proofErr w:type="gramEnd"/>
      <w:r w:rsidRPr="007F6BAD">
        <w:t>,n]</w:t>
      </w:r>
      <w:r w:rsidRPr="007F6BAD">
        <w:rPr>
          <w:rFonts w:hint="eastAsia"/>
        </w:rPr>
        <w:t>为一个整数序列，</w:t>
      </w:r>
      <w:r w:rsidRPr="007F6BAD">
        <w:t>A</w:t>
      </w:r>
      <w:r w:rsidRPr="007F6BAD">
        <w:rPr>
          <w:rFonts w:hint="eastAsia"/>
        </w:rPr>
        <w:t>中的整数</w:t>
      </w:r>
      <w:r w:rsidRPr="007F6BAD">
        <w:t>a</w:t>
      </w:r>
      <w:r w:rsidRPr="007F6BAD">
        <w:rPr>
          <w:rFonts w:hint="eastAsia"/>
        </w:rPr>
        <w:t>如果在</w:t>
      </w:r>
      <w:r w:rsidRPr="007F6BAD">
        <w:t>A</w:t>
      </w:r>
      <w:r w:rsidRPr="007F6BAD">
        <w:rPr>
          <w:rFonts w:hint="eastAsia"/>
        </w:rPr>
        <w:t>中出现次数多余</w:t>
      </w:r>
      <w:r w:rsidRPr="007F6BAD">
        <w:rPr>
          <w:rFonts w:ascii="Cambria Math" w:hAnsi="Cambria Math" w:cs="Cambria Math"/>
        </w:rPr>
        <w:t>⌊</w:t>
      </w:r>
      <w:r w:rsidRPr="007F6BAD">
        <w:t>n/2</w:t>
      </w:r>
      <w:r w:rsidRPr="007F6BAD">
        <w:rPr>
          <w:rFonts w:ascii="Cambria Math" w:hAnsi="Cambria Math" w:cs="Cambria Math"/>
        </w:rPr>
        <w:t>⌋</w:t>
      </w:r>
      <w:r w:rsidRPr="007F6BAD">
        <w:rPr>
          <w:rFonts w:hint="eastAsia"/>
        </w:rPr>
        <w:t>，那么</w:t>
      </w:r>
      <w:r w:rsidRPr="007F6BAD">
        <w:t>a</w:t>
      </w:r>
      <w:r w:rsidRPr="007F6BAD">
        <w:rPr>
          <w:rFonts w:hint="eastAsia"/>
        </w:rPr>
        <w:t>称为多数元素。例如，在序列</w:t>
      </w:r>
      <w:r w:rsidRPr="007F6BAD">
        <w:t>1,3,2,3,3,4,3</w:t>
      </w:r>
      <w:r w:rsidRPr="007F6BAD">
        <w:rPr>
          <w:rFonts w:hint="eastAsia"/>
        </w:rPr>
        <w:t>中</w:t>
      </w:r>
      <w:r w:rsidRPr="007F6BAD">
        <w:t>3</w:t>
      </w:r>
      <w:r w:rsidRPr="007F6BAD">
        <w:rPr>
          <w:rFonts w:hint="eastAsia"/>
        </w:rPr>
        <w:t>是多数元素，因为出现了</w:t>
      </w:r>
      <w:r w:rsidRPr="007F6BAD">
        <w:t>4</w:t>
      </w:r>
      <w:r w:rsidRPr="007F6BAD">
        <w:rPr>
          <w:rFonts w:hint="eastAsia"/>
        </w:rPr>
        <w:t>次，大于</w:t>
      </w:r>
      <w:r w:rsidRPr="007F6BAD">
        <w:rPr>
          <w:rFonts w:ascii="Cambria Math" w:hAnsi="Cambria Math" w:cs="Cambria Math"/>
        </w:rPr>
        <w:t>⌊</w:t>
      </w:r>
      <w:r w:rsidRPr="007F6BAD">
        <w:t>7/2</w:t>
      </w:r>
      <w:r w:rsidRPr="007F6BAD">
        <w:rPr>
          <w:rFonts w:ascii="Cambria Math" w:hAnsi="Cambria Math" w:cs="Cambria Math"/>
        </w:rPr>
        <w:t>⌋</w:t>
      </w:r>
      <w:r w:rsidRPr="007F6BAD">
        <w:rPr>
          <w:rFonts w:hint="eastAsia"/>
        </w:rPr>
        <w:t>。求</w:t>
      </w:r>
      <w:r w:rsidRPr="007F6BAD">
        <w:t>A</w:t>
      </w:r>
      <w:r w:rsidRPr="007F6BAD">
        <w:rPr>
          <w:rFonts w:hint="eastAsia"/>
        </w:rPr>
        <w:t>的多数元素问题的蛮力算法复杂性如何？设计一个具有变治思想的算法，提高蛮力算法的效率，写出伪代码并分析其事件复杂性。</w:t>
      </w:r>
    </w:p>
    <w:p w:rsidR="007F6BAD" w:rsidRDefault="007F6BAD" w:rsidP="007F6BAD">
      <w:pPr>
        <w:pStyle w:val="a1"/>
        <w:ind w:firstLineChars="0" w:firstLine="0"/>
      </w:pPr>
    </w:p>
    <w:p w:rsidR="007F6BAD" w:rsidRPr="007F6BAD" w:rsidRDefault="007F6BAD" w:rsidP="007F6BAD">
      <w:pPr>
        <w:pStyle w:val="a1"/>
        <w:ind w:firstLineChars="0" w:firstLine="0"/>
        <w:rPr>
          <w:rFonts w:hint="eastAsia"/>
        </w:rPr>
      </w:pPr>
      <w:r>
        <w:rPr>
          <w:rFonts w:hint="eastAsia"/>
        </w:rPr>
        <w:t>解法</w:t>
      </w:r>
      <w:proofErr w:type="gramStart"/>
      <w:r>
        <w:rPr>
          <w:rFonts w:hint="eastAsia"/>
        </w:rPr>
        <w:t>一</w:t>
      </w:r>
      <w:proofErr w:type="gramEnd"/>
      <w:r>
        <w:rPr>
          <w:rFonts w:hint="eastAsia"/>
        </w:rPr>
        <w:t>：</w:t>
      </w:r>
    </w:p>
    <w:p w:rsidR="00D171FD" w:rsidRPr="00D171FD" w:rsidRDefault="00607F65" w:rsidP="00D171FD">
      <w:pPr>
        <w:pStyle w:val="a1"/>
        <w:ind w:firstLine="360"/>
      </w:pPr>
      <w:r>
        <w:rPr>
          <w:rFonts w:hint="eastAsia"/>
        </w:rPr>
        <w:t>方法和</w:t>
      </w:r>
      <w:r>
        <w:rPr>
          <w:rFonts w:hint="eastAsia"/>
        </w:rPr>
        <w:t>3</w:t>
      </w:r>
      <w:r>
        <w:rPr>
          <w:rFonts w:hint="eastAsia"/>
        </w:rPr>
        <w:t>相同，先归并排序，时间复杂度为</w:t>
      </w:r>
      <m:oMath>
        <m:r>
          <m:rPr>
            <m:sty m:val="p"/>
          </m:rPr>
          <w:rPr>
            <w:rFonts w:ascii="Cambria Math" w:hAnsi="Cambria Math"/>
          </w:rPr>
          <m:t>O(nlogn)</m:t>
        </m:r>
      </m:oMath>
      <w:r>
        <w:rPr>
          <w:rFonts w:hint="eastAsia"/>
        </w:rPr>
        <w:t>，然后再遍历一遍统计元素出现次数，时间复杂度为</w:t>
      </w:r>
      <m:oMath>
        <m:r>
          <m:rPr>
            <m:sty m:val="p"/>
          </m:rPr>
          <w:rPr>
            <w:rFonts w:ascii="Cambria Math" w:hAnsi="Cambria Math"/>
          </w:rPr>
          <m:t>O(n)</m:t>
        </m:r>
      </m:oMath>
      <w:r>
        <w:rPr>
          <w:rFonts w:hint="eastAsia"/>
        </w:rPr>
        <w:t>。最终时间复杂度为</w:t>
      </w:r>
      <m:oMath>
        <m:r>
          <m:rPr>
            <m:sty m:val="p"/>
          </m:rPr>
          <w:rPr>
            <w:rFonts w:ascii="Cambria Math" w:hAnsi="Cambria Math"/>
          </w:rPr>
          <m:t>O</m:t>
        </m:r>
        <m:d>
          <m:dPr>
            <m:ctrlPr>
              <w:rPr>
                <w:rFonts w:ascii="Cambria Math" w:hAnsi="Cambria Math"/>
              </w:rPr>
            </m:ctrlPr>
          </m:dPr>
          <m:e>
            <m:r>
              <m:rPr>
                <m:sty m:val="p"/>
              </m:rPr>
              <w:rPr>
                <w:rFonts w:ascii="Cambria Math" w:hAnsi="Cambria Math"/>
              </w:rPr>
              <m:t>nlogn</m:t>
            </m:r>
          </m:e>
        </m:d>
        <m:r>
          <m:rPr>
            <m:sty m:val="p"/>
          </m:rPr>
          <w:rPr>
            <w:rFonts w:ascii="Cambria Math" w:hAnsi="Cambria Math" w:hint="eastAsia"/>
          </w:rPr>
          <m:t>+</m:t>
        </m:r>
        <m:r>
          <m:rPr>
            <m:sty m:val="p"/>
          </m:rPr>
          <w:rPr>
            <w:rFonts w:ascii="Cambria Math" w:hAnsi="Cambria Math"/>
          </w:rPr>
          <m:t>O</m:t>
        </m:r>
        <m:d>
          <m:dPr>
            <m:ctrlPr>
              <w:rPr>
                <w:rFonts w:ascii="Cambria Math" w:hAnsi="Cambria Math"/>
              </w:rPr>
            </m:ctrlPr>
          </m:dPr>
          <m:e>
            <m:r>
              <m:rPr>
                <m:sty m:val="p"/>
              </m:rPr>
              <w:rPr>
                <w:rFonts w:ascii="Cambria Math" w:hAnsi="Cambria Math"/>
              </w:rPr>
              <m:t>n</m:t>
            </m:r>
          </m:e>
        </m:d>
        <m:r>
          <m:rPr>
            <m:sty m:val="p"/>
          </m:rPr>
          <w:rPr>
            <w:rFonts w:ascii="Cambria Math" w:hAnsi="Cambria Math" w:hint="eastAsia"/>
          </w:rPr>
          <m:t>=</m:t>
        </m:r>
        <m:r>
          <m:rPr>
            <m:sty m:val="p"/>
          </m:rPr>
          <w:rPr>
            <w:rFonts w:ascii="Cambria Math" w:hAnsi="Cambria Math"/>
          </w:rPr>
          <m:t>O(nlogn)</m:t>
        </m:r>
      </m:oMath>
    </w:p>
    <w:p w:rsidR="007F6BAD" w:rsidRDefault="007F6BAD" w:rsidP="007F6BAD">
      <w:pPr>
        <w:pStyle w:val="a1"/>
        <w:ind w:firstLineChars="0" w:firstLine="0"/>
      </w:pPr>
    </w:p>
    <w:p w:rsidR="00BC355D" w:rsidRPr="00BC355D" w:rsidRDefault="00BC355D" w:rsidP="00BC355D">
      <w:pPr>
        <w:pStyle w:val="a1"/>
        <w:ind w:firstLine="360"/>
      </w:pPr>
    </w:p>
    <w:p w:rsidR="001E2B98" w:rsidRDefault="001E2B98" w:rsidP="001E2B98">
      <w:pPr>
        <w:pStyle w:val="1"/>
        <w:spacing w:after="312"/>
      </w:pPr>
      <w:r>
        <w:rPr>
          <w:rFonts w:hint="eastAsia"/>
        </w:rPr>
        <w:t>动态规划</w:t>
      </w:r>
    </w:p>
    <w:p w:rsidR="00626C49" w:rsidRDefault="00626C49" w:rsidP="00626C49">
      <w:pPr>
        <w:pStyle w:val="2"/>
        <w:spacing w:before="156" w:after="156"/>
      </w:pPr>
    </w:p>
    <w:p w:rsidR="00626C49" w:rsidRDefault="00626C49" w:rsidP="00626C49">
      <w:pPr>
        <w:pStyle w:val="a1"/>
        <w:ind w:firstLine="360"/>
      </w:pPr>
      <w:r>
        <w:rPr>
          <w:rFonts w:hint="eastAsia"/>
        </w:rPr>
        <w:t>有</w:t>
      </w:r>
      <w:r>
        <w:rPr>
          <w:rFonts w:hint="eastAsia"/>
        </w:rPr>
        <w:t>8</w:t>
      </w:r>
      <w:r>
        <w:rPr>
          <w:rFonts w:hint="eastAsia"/>
        </w:rPr>
        <w:t>万元的投资可以投给</w:t>
      </w:r>
      <w:r>
        <w:rPr>
          <w:rFonts w:hint="eastAsia"/>
        </w:rPr>
        <w:t>3</w:t>
      </w:r>
      <w:r>
        <w:rPr>
          <w:rFonts w:hint="eastAsia"/>
        </w:rPr>
        <w:t>个项目，每个项目在不同投资数额下（以万元为单位）的利润如下表：</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05510D" w:rsidTr="0005510D">
        <w:tc>
          <w:tcPr>
            <w:tcW w:w="928" w:type="dxa"/>
          </w:tcPr>
          <w:p w:rsidR="0005510D" w:rsidRDefault="0005510D" w:rsidP="0005510D">
            <w:pPr>
              <w:pStyle w:val="a1"/>
              <w:ind w:firstLineChars="0" w:firstLine="0"/>
              <w:jc w:val="center"/>
            </w:pP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1</w:t>
            </w:r>
          </w:p>
        </w:tc>
        <w:tc>
          <w:tcPr>
            <w:tcW w:w="929" w:type="dxa"/>
          </w:tcPr>
          <w:p w:rsidR="0005510D" w:rsidRDefault="0005510D" w:rsidP="0005510D">
            <w:pPr>
              <w:pStyle w:val="a1"/>
              <w:ind w:firstLineChars="0" w:firstLine="0"/>
              <w:jc w:val="center"/>
            </w:pPr>
            <w:r>
              <w:rPr>
                <w:rFonts w:hint="eastAsia"/>
              </w:rPr>
              <w:t>2</w:t>
            </w:r>
          </w:p>
        </w:tc>
        <w:tc>
          <w:tcPr>
            <w:tcW w:w="929" w:type="dxa"/>
          </w:tcPr>
          <w:p w:rsidR="0005510D" w:rsidRDefault="0005510D" w:rsidP="0005510D">
            <w:pPr>
              <w:pStyle w:val="a1"/>
              <w:ind w:firstLineChars="0" w:firstLine="0"/>
              <w:jc w:val="center"/>
            </w:pPr>
            <w:r>
              <w:rPr>
                <w:rFonts w:hint="eastAsia"/>
              </w:rPr>
              <w:t>3</w:t>
            </w:r>
          </w:p>
        </w:tc>
        <w:tc>
          <w:tcPr>
            <w:tcW w:w="929" w:type="dxa"/>
          </w:tcPr>
          <w:p w:rsidR="0005510D" w:rsidRDefault="0005510D" w:rsidP="0005510D">
            <w:pPr>
              <w:pStyle w:val="a1"/>
              <w:ind w:firstLineChars="0" w:firstLine="0"/>
              <w:jc w:val="center"/>
            </w:pPr>
            <w:r>
              <w:rPr>
                <w:rFonts w:hint="eastAsia"/>
              </w:rPr>
              <w:t>4</w:t>
            </w:r>
          </w:p>
        </w:tc>
        <w:tc>
          <w:tcPr>
            <w:tcW w:w="929"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6</w:t>
            </w:r>
          </w:p>
        </w:tc>
        <w:tc>
          <w:tcPr>
            <w:tcW w:w="929" w:type="dxa"/>
          </w:tcPr>
          <w:p w:rsidR="0005510D" w:rsidRDefault="0005510D" w:rsidP="0005510D">
            <w:pPr>
              <w:pStyle w:val="a1"/>
              <w:ind w:firstLineChars="0" w:firstLine="0"/>
              <w:jc w:val="center"/>
            </w:pPr>
            <w:r>
              <w:rPr>
                <w:rFonts w:hint="eastAsia"/>
              </w:rPr>
              <w:t>7</w:t>
            </w:r>
          </w:p>
        </w:tc>
        <w:tc>
          <w:tcPr>
            <w:tcW w:w="929" w:type="dxa"/>
          </w:tcPr>
          <w:p w:rsidR="0005510D" w:rsidRDefault="0005510D" w:rsidP="0005510D">
            <w:pPr>
              <w:pStyle w:val="a1"/>
              <w:ind w:firstLineChars="0" w:firstLine="0"/>
              <w:jc w:val="center"/>
            </w:pPr>
            <w:r>
              <w:rPr>
                <w:rFonts w:hint="eastAsia"/>
              </w:rPr>
              <w:t>8</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1</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1</w:t>
            </w:r>
            <w:r>
              <w:t>5</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8</w:t>
            </w:r>
            <w:r>
              <w:t>0</w:t>
            </w:r>
          </w:p>
        </w:tc>
        <w:tc>
          <w:tcPr>
            <w:tcW w:w="929" w:type="dxa"/>
          </w:tcPr>
          <w:p w:rsidR="0005510D" w:rsidRDefault="0005510D" w:rsidP="0005510D">
            <w:pPr>
              <w:pStyle w:val="a1"/>
              <w:ind w:firstLineChars="0" w:firstLine="0"/>
              <w:jc w:val="center"/>
            </w:pPr>
            <w:r>
              <w:rPr>
                <w:rFonts w:hint="eastAsia"/>
              </w:rPr>
              <w:t>9</w:t>
            </w:r>
            <w:r>
              <w:t>0</w:t>
            </w:r>
          </w:p>
        </w:tc>
        <w:tc>
          <w:tcPr>
            <w:tcW w:w="929" w:type="dxa"/>
          </w:tcPr>
          <w:p w:rsidR="0005510D" w:rsidRDefault="0005510D" w:rsidP="0005510D">
            <w:pPr>
              <w:pStyle w:val="a1"/>
              <w:ind w:firstLineChars="0" w:firstLine="0"/>
              <w:jc w:val="center"/>
            </w:pPr>
            <w:r>
              <w:rPr>
                <w:rFonts w:hint="eastAsia"/>
              </w:rPr>
              <w:t>9</w:t>
            </w:r>
            <w:r>
              <w:t>5</w:t>
            </w:r>
          </w:p>
        </w:tc>
        <w:tc>
          <w:tcPr>
            <w:tcW w:w="929" w:type="dxa"/>
          </w:tcPr>
          <w:p w:rsidR="0005510D" w:rsidRDefault="0005510D" w:rsidP="0005510D">
            <w:pPr>
              <w:pStyle w:val="a1"/>
              <w:ind w:firstLineChars="0" w:firstLine="0"/>
              <w:jc w:val="center"/>
            </w:pPr>
            <w:r>
              <w:rPr>
                <w:rFonts w:hint="eastAsia"/>
              </w:rPr>
              <w:t>9</w:t>
            </w:r>
            <w:r>
              <w:t>8</w:t>
            </w:r>
          </w:p>
        </w:tc>
        <w:tc>
          <w:tcPr>
            <w:tcW w:w="929" w:type="dxa"/>
          </w:tcPr>
          <w:p w:rsidR="0005510D" w:rsidRDefault="0005510D" w:rsidP="0005510D">
            <w:pPr>
              <w:pStyle w:val="a1"/>
              <w:ind w:firstLineChars="0" w:firstLine="0"/>
              <w:jc w:val="center"/>
            </w:pPr>
            <w:r>
              <w:rPr>
                <w:rFonts w:hint="eastAsia"/>
              </w:rPr>
              <w:t>1</w:t>
            </w:r>
            <w:r>
              <w:t>00</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2</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5</w:t>
            </w:r>
          </w:p>
        </w:tc>
        <w:tc>
          <w:tcPr>
            <w:tcW w:w="929" w:type="dxa"/>
          </w:tcPr>
          <w:p w:rsidR="0005510D" w:rsidRDefault="0005510D" w:rsidP="0005510D">
            <w:pPr>
              <w:pStyle w:val="a1"/>
              <w:ind w:firstLineChars="0" w:firstLine="0"/>
              <w:jc w:val="center"/>
            </w:pPr>
            <w:r>
              <w:rPr>
                <w:rFonts w:hint="eastAsia"/>
              </w:rPr>
              <w:t>1</w:t>
            </w:r>
            <w:r>
              <w:t>5</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6</w:t>
            </w:r>
            <w:r>
              <w:t>0</w:t>
            </w:r>
          </w:p>
        </w:tc>
        <w:tc>
          <w:tcPr>
            <w:tcW w:w="929" w:type="dxa"/>
          </w:tcPr>
          <w:p w:rsidR="0005510D" w:rsidRDefault="0005510D" w:rsidP="0005510D">
            <w:pPr>
              <w:pStyle w:val="a1"/>
              <w:ind w:firstLineChars="0" w:firstLine="0"/>
              <w:jc w:val="center"/>
            </w:pPr>
            <w:r>
              <w:rPr>
                <w:rFonts w:hint="eastAsia"/>
              </w:rPr>
              <w:t>7</w:t>
            </w:r>
            <w:r>
              <w:t>0</w:t>
            </w:r>
          </w:p>
        </w:tc>
        <w:tc>
          <w:tcPr>
            <w:tcW w:w="929" w:type="dxa"/>
          </w:tcPr>
          <w:p w:rsidR="0005510D" w:rsidRDefault="0005510D" w:rsidP="0005510D">
            <w:pPr>
              <w:pStyle w:val="a1"/>
              <w:ind w:firstLineChars="0" w:firstLine="0"/>
              <w:jc w:val="center"/>
            </w:pPr>
            <w:r>
              <w:rPr>
                <w:rFonts w:hint="eastAsia"/>
              </w:rPr>
              <w:t>7</w:t>
            </w:r>
            <w:r>
              <w:t>3</w:t>
            </w:r>
          </w:p>
        </w:tc>
        <w:tc>
          <w:tcPr>
            <w:tcW w:w="929" w:type="dxa"/>
          </w:tcPr>
          <w:p w:rsidR="0005510D" w:rsidRDefault="0005510D" w:rsidP="0005510D">
            <w:pPr>
              <w:pStyle w:val="a1"/>
              <w:ind w:firstLineChars="0" w:firstLine="0"/>
              <w:jc w:val="center"/>
            </w:pPr>
            <w:r>
              <w:rPr>
                <w:rFonts w:hint="eastAsia"/>
              </w:rPr>
              <w:t>7</w:t>
            </w:r>
            <w:r>
              <w:t>4</w:t>
            </w:r>
          </w:p>
        </w:tc>
        <w:tc>
          <w:tcPr>
            <w:tcW w:w="929" w:type="dxa"/>
          </w:tcPr>
          <w:p w:rsidR="0005510D" w:rsidRDefault="0005510D" w:rsidP="0005510D">
            <w:pPr>
              <w:pStyle w:val="a1"/>
              <w:ind w:firstLineChars="0" w:firstLine="0"/>
              <w:jc w:val="center"/>
            </w:pPr>
            <w:r>
              <w:rPr>
                <w:rFonts w:hint="eastAsia"/>
              </w:rPr>
              <w:t>7</w:t>
            </w:r>
            <w:r>
              <w:t>5</w:t>
            </w:r>
          </w:p>
        </w:tc>
      </w:tr>
      <w:tr w:rsidR="0005510D" w:rsidTr="0005510D">
        <w:tc>
          <w:tcPr>
            <w:tcW w:w="928" w:type="dxa"/>
          </w:tcPr>
          <w:p w:rsidR="0005510D" w:rsidRDefault="0005510D" w:rsidP="0005510D">
            <w:pPr>
              <w:pStyle w:val="a1"/>
              <w:ind w:firstLineChars="0" w:firstLine="0"/>
              <w:jc w:val="center"/>
            </w:pPr>
            <w:r>
              <w:rPr>
                <w:rFonts w:hint="eastAsia"/>
              </w:rPr>
              <w:t>项目</w:t>
            </w:r>
            <w:r>
              <w:rPr>
                <w:rFonts w:hint="eastAsia"/>
              </w:rPr>
              <w:t>3</w:t>
            </w:r>
          </w:p>
        </w:tc>
        <w:tc>
          <w:tcPr>
            <w:tcW w:w="928" w:type="dxa"/>
          </w:tcPr>
          <w:p w:rsidR="0005510D" w:rsidRDefault="0005510D" w:rsidP="0005510D">
            <w:pPr>
              <w:pStyle w:val="a1"/>
              <w:ind w:firstLineChars="0" w:firstLine="0"/>
              <w:jc w:val="center"/>
            </w:pPr>
            <w:r>
              <w:rPr>
                <w:rFonts w:hint="eastAsia"/>
              </w:rPr>
              <w:t>0</w:t>
            </w:r>
          </w:p>
        </w:tc>
        <w:tc>
          <w:tcPr>
            <w:tcW w:w="928" w:type="dxa"/>
          </w:tcPr>
          <w:p w:rsidR="0005510D" w:rsidRDefault="0005510D" w:rsidP="0005510D">
            <w:pPr>
              <w:pStyle w:val="a1"/>
              <w:ind w:firstLineChars="0" w:firstLine="0"/>
              <w:jc w:val="center"/>
            </w:pPr>
            <w:r>
              <w:rPr>
                <w:rFonts w:hint="eastAsia"/>
              </w:rPr>
              <w:t>4</w:t>
            </w:r>
          </w:p>
        </w:tc>
        <w:tc>
          <w:tcPr>
            <w:tcW w:w="929" w:type="dxa"/>
          </w:tcPr>
          <w:p w:rsidR="0005510D" w:rsidRDefault="0005510D" w:rsidP="0005510D">
            <w:pPr>
              <w:pStyle w:val="a1"/>
              <w:ind w:firstLineChars="0" w:firstLine="0"/>
              <w:jc w:val="center"/>
            </w:pPr>
            <w:r>
              <w:rPr>
                <w:rFonts w:hint="eastAsia"/>
              </w:rPr>
              <w:t>2</w:t>
            </w:r>
            <w:r>
              <w:t>6</w:t>
            </w:r>
          </w:p>
        </w:tc>
        <w:tc>
          <w:tcPr>
            <w:tcW w:w="929" w:type="dxa"/>
          </w:tcPr>
          <w:p w:rsidR="0005510D" w:rsidRDefault="0005510D" w:rsidP="0005510D">
            <w:pPr>
              <w:pStyle w:val="a1"/>
              <w:ind w:firstLineChars="0" w:firstLine="0"/>
              <w:jc w:val="center"/>
            </w:pPr>
            <w:r>
              <w:rPr>
                <w:rFonts w:hint="eastAsia"/>
              </w:rPr>
              <w:t>4</w:t>
            </w:r>
            <w:r>
              <w:t>0</w:t>
            </w:r>
          </w:p>
        </w:tc>
        <w:tc>
          <w:tcPr>
            <w:tcW w:w="929" w:type="dxa"/>
          </w:tcPr>
          <w:p w:rsidR="0005510D" w:rsidRDefault="0005510D" w:rsidP="0005510D">
            <w:pPr>
              <w:pStyle w:val="a1"/>
              <w:ind w:firstLineChars="0" w:firstLine="0"/>
              <w:jc w:val="center"/>
            </w:pPr>
            <w:r>
              <w:rPr>
                <w:rFonts w:hint="eastAsia"/>
              </w:rPr>
              <w:t>4</w:t>
            </w:r>
            <w:r>
              <w:t>5</w:t>
            </w:r>
          </w:p>
        </w:tc>
        <w:tc>
          <w:tcPr>
            <w:tcW w:w="929" w:type="dxa"/>
          </w:tcPr>
          <w:p w:rsidR="0005510D" w:rsidRDefault="0005510D" w:rsidP="0005510D">
            <w:pPr>
              <w:pStyle w:val="a1"/>
              <w:ind w:firstLineChars="0" w:firstLine="0"/>
              <w:jc w:val="center"/>
            </w:pPr>
            <w:r>
              <w:rPr>
                <w:rFonts w:hint="eastAsia"/>
              </w:rPr>
              <w:t>5</w:t>
            </w:r>
            <w:r>
              <w:t>0</w:t>
            </w:r>
          </w:p>
        </w:tc>
        <w:tc>
          <w:tcPr>
            <w:tcW w:w="929" w:type="dxa"/>
          </w:tcPr>
          <w:p w:rsidR="0005510D" w:rsidRDefault="0005510D" w:rsidP="0005510D">
            <w:pPr>
              <w:pStyle w:val="a1"/>
              <w:ind w:firstLineChars="0" w:firstLine="0"/>
              <w:jc w:val="center"/>
            </w:pPr>
            <w:r>
              <w:rPr>
                <w:rFonts w:hint="eastAsia"/>
              </w:rPr>
              <w:t>5</w:t>
            </w:r>
            <w:r>
              <w:t>1</w:t>
            </w:r>
          </w:p>
        </w:tc>
        <w:tc>
          <w:tcPr>
            <w:tcW w:w="929" w:type="dxa"/>
          </w:tcPr>
          <w:p w:rsidR="0005510D" w:rsidRDefault="0005510D" w:rsidP="0005510D">
            <w:pPr>
              <w:pStyle w:val="a1"/>
              <w:ind w:firstLineChars="0" w:firstLine="0"/>
              <w:jc w:val="center"/>
            </w:pPr>
            <w:r>
              <w:rPr>
                <w:rFonts w:hint="eastAsia"/>
              </w:rPr>
              <w:t>5</w:t>
            </w:r>
            <w:r>
              <w:t>2</w:t>
            </w:r>
          </w:p>
        </w:tc>
        <w:tc>
          <w:tcPr>
            <w:tcW w:w="929" w:type="dxa"/>
          </w:tcPr>
          <w:p w:rsidR="0005510D" w:rsidRDefault="0005510D" w:rsidP="0005510D">
            <w:pPr>
              <w:pStyle w:val="a1"/>
              <w:ind w:firstLineChars="0" w:firstLine="0"/>
              <w:jc w:val="center"/>
            </w:pPr>
            <w:r>
              <w:rPr>
                <w:rFonts w:hint="eastAsia"/>
              </w:rPr>
              <w:t>5</w:t>
            </w:r>
            <w:r>
              <w:t>3</w:t>
            </w:r>
          </w:p>
        </w:tc>
      </w:tr>
    </w:tbl>
    <w:p w:rsidR="0005510D" w:rsidRDefault="0005510D" w:rsidP="0005510D">
      <w:pPr>
        <w:pStyle w:val="a1"/>
        <w:ind w:firstLine="360"/>
      </w:pPr>
      <w:r>
        <w:rPr>
          <w:rFonts w:hint="eastAsia"/>
        </w:rPr>
        <w:t>请安排投资计划，使总的利润最大。</w:t>
      </w:r>
    </w:p>
    <w:p w:rsidR="00626C49" w:rsidRDefault="0005510D" w:rsidP="0005510D">
      <w:pPr>
        <w:pStyle w:val="a1"/>
        <w:ind w:firstLine="360"/>
      </w:pPr>
      <w:r>
        <w:rPr>
          <w:rFonts w:hint="eastAsia"/>
        </w:rPr>
        <w:t>写出你所设的状态变量、决策变量、状态转移方程与递推关系式，和手工求解的详细步骤和结果。</w:t>
      </w:r>
    </w:p>
    <w:p w:rsidR="000C6687" w:rsidRDefault="000C6687" w:rsidP="000C6687">
      <w:pPr>
        <w:pStyle w:val="a1"/>
        <w:ind w:firstLineChars="0" w:firstLine="0"/>
        <w:rPr>
          <w:rFonts w:hint="eastAsia"/>
        </w:rPr>
      </w:pPr>
      <w:r>
        <w:rPr>
          <w:rFonts w:hint="eastAsia"/>
        </w:rPr>
        <w:t>解：</w:t>
      </w:r>
    </w:p>
    <w:p w:rsidR="0005510D" w:rsidRDefault="0005510D" w:rsidP="0005510D">
      <w:pPr>
        <w:pStyle w:val="a1"/>
        <w:ind w:firstLine="360"/>
      </w:pPr>
      <w:r>
        <w:rPr>
          <w:rFonts w:hint="eastAsia"/>
        </w:rPr>
        <w:t>假设变量：</w:t>
      </w:r>
    </w:p>
    <w:p w:rsidR="0005510D" w:rsidRDefault="0005510D" w:rsidP="0005510D">
      <w:pPr>
        <w:pStyle w:val="a1"/>
        <w:ind w:firstLine="360"/>
      </w:pPr>
      <m:oMath>
        <m:r>
          <m:rPr>
            <m:sty m:val="p"/>
          </m:rPr>
          <w:rPr>
            <w:rFonts w:ascii="Cambria Math" w:hAnsi="Cambria Math"/>
          </w:rPr>
          <m:t>D</m:t>
        </m:r>
        <m:d>
          <m:dPr>
            <m:ctrlPr>
              <w:rPr>
                <w:rFonts w:ascii="Cambria Math" w:hAnsi="Cambria Math"/>
              </w:rPr>
            </m:ctrlPr>
          </m:dPr>
          <m:e>
            <m:r>
              <w:rPr>
                <w:rFonts w:ascii="Cambria Math" w:hAnsi="Cambria Math" w:hint="eastAsia"/>
              </w:rPr>
              <m:t>k</m:t>
            </m:r>
            <m:r>
              <w:rPr>
                <w:rFonts w:ascii="Cambria Math" w:hAnsi="Cambria Math"/>
              </w:rPr>
              <m:t>,x</m:t>
            </m:r>
          </m:e>
        </m:d>
      </m:oMath>
      <w:r>
        <w:rPr>
          <w:rFonts w:hint="eastAsia"/>
        </w:rPr>
        <w:t>：在前</w:t>
      </w:r>
      <w:r>
        <w:rPr>
          <w:rFonts w:hint="eastAsia"/>
        </w:rPr>
        <w:t>k</w:t>
      </w:r>
      <w:proofErr w:type="gramStart"/>
      <w:r>
        <w:rPr>
          <w:rFonts w:hint="eastAsia"/>
        </w:rPr>
        <w:t>个</w:t>
      </w:r>
      <w:proofErr w:type="gramEnd"/>
      <w:r>
        <w:rPr>
          <w:rFonts w:hint="eastAsia"/>
        </w:rPr>
        <w:t>项目中投资</w:t>
      </w:r>
      <w:r>
        <w:rPr>
          <w:rFonts w:hint="eastAsia"/>
        </w:rPr>
        <w:t>x</w:t>
      </w:r>
      <w:r>
        <w:rPr>
          <w:rFonts w:hint="eastAsia"/>
        </w:rPr>
        <w:t>万元可以获得的最大利润</w:t>
      </w:r>
      <w:r w:rsidR="00FA46A3">
        <w:rPr>
          <w:rFonts w:hint="eastAsia"/>
        </w:rPr>
        <w:t>,</w:t>
      </w:r>
      <m:oMath>
        <m:r>
          <m:rPr>
            <m:sty m:val="p"/>
          </m:rPr>
          <w:rPr>
            <w:rFonts w:ascii="Cambria Math" w:hAnsi="Cambria Math"/>
          </w:rPr>
          <m:t xml:space="preserve"> D</m:t>
        </m:r>
        <m:d>
          <m:dPr>
            <m:ctrlPr>
              <w:rPr>
                <w:rFonts w:ascii="Cambria Math" w:hAnsi="Cambria Math"/>
              </w:rPr>
            </m:ctrlPr>
          </m:dPr>
          <m:e>
            <m:r>
              <w:rPr>
                <w:rFonts w:ascii="Cambria Math" w:hAnsi="Cambria Math"/>
              </w:rPr>
              <m:t>0,x</m:t>
            </m:r>
          </m:e>
        </m:d>
        <m:r>
          <w:rPr>
            <w:rFonts w:ascii="Cambria Math" w:hAnsi="Cambria Math"/>
          </w:rPr>
          <m:t>=0</m:t>
        </m:r>
      </m:oMath>
    </w:p>
    <w:p w:rsidR="0005510D" w:rsidRDefault="000B2AED" w:rsidP="0005510D">
      <w:pPr>
        <w:pStyle w:val="a1"/>
        <w:ind w:firstLine="360"/>
      </w:pPr>
      <m:oMath>
        <m:r>
          <m:rPr>
            <m:sty m:val="p"/>
          </m:rPr>
          <w:rPr>
            <w:rFonts w:ascii="Cambria Math" w:hAnsi="Cambria Math"/>
          </w:rPr>
          <w:lastRenderedPageBreak/>
          <m:t>m</m:t>
        </m:r>
        <m:d>
          <m:dPr>
            <m:ctrlPr>
              <w:rPr>
                <w:rFonts w:ascii="Cambria Math" w:hAnsi="Cambria Math"/>
              </w:rPr>
            </m:ctrlPr>
          </m:dPr>
          <m:e>
            <m:r>
              <w:rPr>
                <w:rFonts w:ascii="Cambria Math" w:hAnsi="Cambria Math"/>
              </w:rPr>
              <m:t>i,j</m:t>
            </m:r>
          </m:e>
        </m:d>
      </m:oMath>
      <w:r>
        <w:rPr>
          <w:rFonts w:hint="eastAsia"/>
        </w:rPr>
        <w:t>：在第</w:t>
      </w:r>
      <w:proofErr w:type="spellStart"/>
      <w:r>
        <w:rPr>
          <w:rFonts w:hint="eastAsia"/>
        </w:rPr>
        <w:t>i</w:t>
      </w:r>
      <w:proofErr w:type="spellEnd"/>
      <w:proofErr w:type="gramStart"/>
      <w:r>
        <w:rPr>
          <w:rFonts w:hint="eastAsia"/>
        </w:rPr>
        <w:t>个</w:t>
      </w:r>
      <w:proofErr w:type="gramEnd"/>
      <w:r>
        <w:rPr>
          <w:rFonts w:hint="eastAsia"/>
        </w:rPr>
        <w:t>项目上投资</w:t>
      </w:r>
      <w:r>
        <w:rPr>
          <w:rFonts w:hint="eastAsia"/>
        </w:rPr>
        <w:t>j</w:t>
      </w:r>
      <w:r>
        <w:rPr>
          <w:rFonts w:hint="eastAsia"/>
        </w:rPr>
        <w:t>万元能够获得的利润</w:t>
      </w:r>
    </w:p>
    <w:p w:rsidR="0005510D" w:rsidRDefault="0005510D" w:rsidP="0005510D">
      <w:pPr>
        <w:pStyle w:val="a1"/>
        <w:ind w:firstLine="360"/>
      </w:pPr>
    </w:p>
    <w:p w:rsidR="0005510D" w:rsidRDefault="0005510D" w:rsidP="0005510D">
      <w:pPr>
        <w:pStyle w:val="a1"/>
        <w:ind w:firstLine="360"/>
      </w:pPr>
      <w:r>
        <w:rPr>
          <w:rFonts w:hint="eastAsia"/>
        </w:rPr>
        <w:t>状态变量</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oMath>
      <w:r>
        <w:rPr>
          <w:rFonts w:hint="eastAsia"/>
        </w:rPr>
        <w:t>：</w:t>
      </w:r>
      <w:r w:rsidR="004C41B7">
        <w:rPr>
          <w:rFonts w:hint="eastAsia"/>
        </w:rPr>
        <w:t>前</w:t>
      </w:r>
      <w:r w:rsidR="004C41B7">
        <w:rPr>
          <w:rFonts w:hint="eastAsia"/>
        </w:rPr>
        <w:t>k</w:t>
      </w:r>
      <w:proofErr w:type="gramStart"/>
      <w:r w:rsidR="004C41B7">
        <w:rPr>
          <w:rFonts w:hint="eastAsia"/>
        </w:rPr>
        <w:t>个</w:t>
      </w:r>
      <w:proofErr w:type="gramEnd"/>
      <w:r w:rsidR="004C41B7">
        <w:rPr>
          <w:rFonts w:hint="eastAsia"/>
        </w:rPr>
        <w:t>项目的总投资金额</w:t>
      </w:r>
      <w:r>
        <w:rPr>
          <w:rFonts w:hint="eastAsia"/>
        </w:rPr>
        <w:t xml:space="preserve"> </w:t>
      </w:r>
    </w:p>
    <w:p w:rsidR="0005510D" w:rsidRDefault="0005510D" w:rsidP="00626C49">
      <w:pPr>
        <w:pStyle w:val="a1"/>
        <w:ind w:firstLine="360"/>
      </w:pPr>
      <w:r>
        <w:rPr>
          <w:rFonts w:hint="eastAsia"/>
        </w:rPr>
        <w:t>决策变量</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k</m:t>
            </m:r>
          </m:sub>
        </m:sSub>
      </m:oMath>
      <w:r w:rsidR="004C41B7">
        <w:rPr>
          <w:rFonts w:hint="eastAsia"/>
        </w:rPr>
        <w:t>：第</w:t>
      </w:r>
      <w:r w:rsidR="004C41B7">
        <w:rPr>
          <w:rFonts w:hint="eastAsia"/>
        </w:rPr>
        <w:t>k</w:t>
      </w:r>
      <w:proofErr w:type="gramStart"/>
      <w:r w:rsidR="004C41B7">
        <w:rPr>
          <w:rFonts w:hint="eastAsia"/>
        </w:rPr>
        <w:t>个</w:t>
      </w:r>
      <w:proofErr w:type="gramEnd"/>
      <w:r w:rsidR="004C41B7">
        <w:rPr>
          <w:rFonts w:hint="eastAsia"/>
        </w:rPr>
        <w:t>项目的投资金额，</w:t>
      </w:r>
      <m:oMath>
        <m:r>
          <m:rPr>
            <m:sty m:val="p"/>
          </m:rPr>
          <w:rPr>
            <w:rFonts w:ascii="Cambria Math" w:hAnsi="Cambria Math"/>
          </w:rPr>
          <m:t>0≤</m:t>
        </m:r>
        <m:sSub>
          <m:sSubPr>
            <m:ctrlPr>
              <w:rPr>
                <w:rFonts w:ascii="Cambria Math" w:hAnsi="Cambria Math"/>
              </w:rPr>
            </m:ctrlPr>
          </m:sSubPr>
          <m:e>
            <m:sSub>
              <m:sSubPr>
                <m:ctrlPr>
                  <w:rPr>
                    <w:rFonts w:ascii="Cambria Math" w:hAnsi="Cambria Math"/>
                  </w:rPr>
                </m:ctrlPr>
              </m:sSubPr>
              <m:e>
                <m:r>
                  <m:rPr>
                    <m:sty m:val="p"/>
                  </m:rPr>
                  <w:rPr>
                    <w:rFonts w:ascii="Cambria Math" w:hAnsi="Cambria Math"/>
                  </w:rPr>
                  <m:t>y</m:t>
                </m:r>
              </m:e>
              <m:sub>
                <m:r>
                  <w:rPr>
                    <w:rFonts w:ascii="Cambria Math" w:hAnsi="Cambria Math" w:hint="eastAsia"/>
                  </w:rPr>
                  <m:t>k</m:t>
                </m:r>
              </m:sub>
            </m:sSub>
            <m:r>
              <m:rPr>
                <m:sty m:val="p"/>
              </m:rPr>
              <w:rPr>
                <w:rFonts w:ascii="Cambria Math" w:hAnsi="Cambria Math"/>
              </w:rPr>
              <m:t>≤</m:t>
            </m:r>
            <m:r>
              <m:rPr>
                <m:sty m:val="p"/>
              </m:rPr>
              <w:rPr>
                <w:rFonts w:ascii="Cambria Math" w:hAnsi="Cambria Math" w:hint="eastAsia"/>
              </w:rPr>
              <m:t>x</m:t>
            </m:r>
          </m:e>
          <m:sub>
            <m:r>
              <w:rPr>
                <w:rFonts w:ascii="Cambria Math" w:hAnsi="Cambria Math" w:hint="eastAsia"/>
              </w:rPr>
              <m:t>k</m:t>
            </m:r>
          </m:sub>
        </m:sSub>
      </m:oMath>
    </w:p>
    <w:p w:rsidR="0079532E" w:rsidRDefault="0079532E" w:rsidP="00626C49">
      <w:pPr>
        <w:pStyle w:val="a1"/>
        <w:ind w:firstLine="360"/>
      </w:pPr>
      <w:r>
        <w:rPr>
          <w:rFonts w:hint="eastAsia"/>
        </w:rPr>
        <w:t>状态转移方程：</w:t>
      </w:r>
      <m:oMath>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r>
              <w:rPr>
                <w:rFonts w:ascii="Cambria Math" w:hAnsi="Cambria Math"/>
              </w:rPr>
              <m:t>1</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x</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hint="eastAsia"/>
              </w:rPr>
              <m:t>k</m:t>
            </m:r>
            <m:r>
              <w:rPr>
                <w:rFonts w:ascii="Cambria Math" w:hAnsi="Cambria Math"/>
              </w:rPr>
              <m:t>+1</m:t>
            </m:r>
          </m:sub>
        </m:sSub>
      </m:oMath>
    </w:p>
    <w:p w:rsidR="0079532E" w:rsidRDefault="0079532E" w:rsidP="00626C49">
      <w:pPr>
        <w:pStyle w:val="a1"/>
        <w:ind w:firstLine="360"/>
      </w:pPr>
      <w:r>
        <w:rPr>
          <w:rFonts w:hint="eastAsia"/>
        </w:rPr>
        <w:t>递推关系式：</w:t>
      </w:r>
      <m:oMath>
        <m:r>
          <m:rPr>
            <m:sty m:val="p"/>
          </m:rPr>
          <w:rPr>
            <w:rFonts w:ascii="Cambria Math" w:hAnsi="Cambria Math"/>
          </w:rPr>
          <m:t>D</m:t>
        </m:r>
        <m:d>
          <m:dPr>
            <m:ctrlPr>
              <w:rPr>
                <w:rFonts w:ascii="Cambria Math" w:hAnsi="Cambria Math"/>
              </w:rPr>
            </m:ctrlPr>
          </m:dPr>
          <m:e>
            <m:r>
              <w:rPr>
                <w:rFonts w:ascii="Cambria Math" w:hAnsi="Cambria Math" w:hint="eastAsia"/>
              </w:rPr>
              <m:t>k</m:t>
            </m:r>
            <m:r>
              <w:rPr>
                <w:rFonts w:ascii="Cambria Math" w:hAnsi="Cambria Math"/>
              </w:rPr>
              <m:t>,x</m:t>
            </m:r>
          </m:e>
        </m:d>
        <m:r>
          <w:rPr>
            <w:rFonts w:ascii="Cambria Math" w:hAnsi="Cambria Math" w:hint="eastAsia"/>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k,y</m:t>
                    </m:r>
                  </m:e>
                </m:d>
                <m:r>
                  <w:rPr>
                    <w:rFonts w:ascii="Cambria Math" w:hAnsi="Cambria Math"/>
                  </w:rPr>
                  <m:t>+D</m:t>
                </m:r>
                <m:d>
                  <m:dPr>
                    <m:ctrlPr>
                      <w:rPr>
                        <w:rFonts w:ascii="Cambria Math" w:hAnsi="Cambria Math"/>
                        <w:i/>
                      </w:rPr>
                    </m:ctrlPr>
                  </m:dPr>
                  <m:e>
                    <m:r>
                      <w:rPr>
                        <w:rFonts w:ascii="Cambria Math" w:hAnsi="Cambria Math" w:hint="eastAsia"/>
                      </w:rPr>
                      <m:t>k</m:t>
                    </m:r>
                    <m:r>
                      <w:rPr>
                        <w:rFonts w:ascii="Cambria Math" w:hAnsi="Cambria Math"/>
                      </w:rPr>
                      <m:t>-1,x-y</m:t>
                    </m:r>
                  </m:e>
                </m:d>
                <m:r>
                  <w:rPr>
                    <w:rFonts w:ascii="Cambria Math" w:hAnsi="Cambria Math"/>
                  </w:rPr>
                  <m:t xml:space="preserve"> </m:t>
                </m:r>
              </m:e>
            </m:d>
          </m:e>
        </m:func>
        <m:r>
          <w:rPr>
            <w:rFonts w:ascii="Cambria Math" w:hAnsi="Cambria Math"/>
          </w:rPr>
          <m:t xml:space="preserve"> 0≤y≤x}</m:t>
        </m:r>
      </m:oMath>
    </w:p>
    <w:p w:rsidR="0005510D" w:rsidRDefault="0005510D" w:rsidP="00626C49">
      <w:pPr>
        <w:pStyle w:val="a1"/>
        <w:ind w:firstLine="360"/>
      </w:pPr>
    </w:p>
    <w:p w:rsidR="0005510D" w:rsidRDefault="0005510D" w:rsidP="00626C49">
      <w:pPr>
        <w:pStyle w:val="a1"/>
        <w:ind w:firstLine="360"/>
      </w:pPr>
    </w:p>
    <w:p w:rsidR="009D3FDB" w:rsidRDefault="009D3FDB" w:rsidP="00626C49">
      <w:pPr>
        <w:pStyle w:val="a1"/>
        <w:ind w:firstLine="360"/>
      </w:pPr>
      <w:r>
        <w:rPr>
          <w:rFonts w:hint="eastAsia"/>
        </w:rPr>
        <w:t>k</w:t>
      </w:r>
      <w:r>
        <w:t>=1</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9D3FDB">
        <w:tc>
          <w:tcPr>
            <w:tcW w:w="928" w:type="dxa"/>
            <w:tcBorders>
              <w:tl2br w:val="single" w:sz="4" w:space="0" w:color="auto"/>
            </w:tcBorders>
          </w:tcPr>
          <w:p w:rsidR="009D3FDB" w:rsidRDefault="009D3FDB" w:rsidP="009D3FDB">
            <w:pPr>
              <w:pStyle w:val="a1"/>
              <w:tabs>
                <w:tab w:val="left" w:pos="225"/>
                <w:tab w:val="left" w:pos="576"/>
              </w:tabs>
              <w:ind w:firstLineChars="0" w:firstLine="0"/>
            </w:pPr>
            <w:r>
              <w:tab/>
              <w:t>k</w:t>
            </w:r>
            <w:r>
              <w:tab/>
              <w:t>x</w:t>
            </w:r>
          </w:p>
        </w:tc>
        <w:tc>
          <w:tcPr>
            <w:tcW w:w="928" w:type="dxa"/>
          </w:tcPr>
          <w:p w:rsidR="009D3FDB" w:rsidRDefault="009D3FDB" w:rsidP="00626C49">
            <w:pPr>
              <w:pStyle w:val="a1"/>
              <w:ind w:firstLineChars="0" w:firstLine="0"/>
            </w:pPr>
            <w:r>
              <w:rPr>
                <w:rFonts w:hint="eastAsia"/>
              </w:rPr>
              <w:t>0</w:t>
            </w:r>
          </w:p>
        </w:tc>
        <w:tc>
          <w:tcPr>
            <w:tcW w:w="928" w:type="dxa"/>
          </w:tcPr>
          <w:p w:rsidR="009D3FDB" w:rsidRDefault="009D3FDB" w:rsidP="00626C49">
            <w:pPr>
              <w:pStyle w:val="a1"/>
              <w:ind w:firstLineChars="0" w:firstLine="0"/>
            </w:pPr>
            <w:r>
              <w:rPr>
                <w:rFonts w:hint="eastAsia"/>
              </w:rPr>
              <w:t>1</w:t>
            </w:r>
          </w:p>
        </w:tc>
        <w:tc>
          <w:tcPr>
            <w:tcW w:w="929" w:type="dxa"/>
          </w:tcPr>
          <w:p w:rsidR="009D3FDB" w:rsidRDefault="009D3FDB" w:rsidP="00626C49">
            <w:pPr>
              <w:pStyle w:val="a1"/>
              <w:ind w:firstLineChars="0" w:firstLine="0"/>
            </w:pPr>
            <w:r>
              <w:rPr>
                <w:rFonts w:hint="eastAsia"/>
              </w:rPr>
              <w:t>2</w:t>
            </w:r>
          </w:p>
        </w:tc>
        <w:tc>
          <w:tcPr>
            <w:tcW w:w="929" w:type="dxa"/>
          </w:tcPr>
          <w:p w:rsidR="009D3FDB" w:rsidRDefault="009D3FDB" w:rsidP="00626C49">
            <w:pPr>
              <w:pStyle w:val="a1"/>
              <w:ind w:firstLineChars="0" w:firstLine="0"/>
            </w:pPr>
            <w:r>
              <w:rPr>
                <w:rFonts w:hint="eastAsia"/>
              </w:rPr>
              <w:t>3</w:t>
            </w:r>
          </w:p>
        </w:tc>
        <w:tc>
          <w:tcPr>
            <w:tcW w:w="929" w:type="dxa"/>
          </w:tcPr>
          <w:p w:rsidR="009D3FDB" w:rsidRDefault="009D3FDB" w:rsidP="00626C49">
            <w:pPr>
              <w:pStyle w:val="a1"/>
              <w:ind w:firstLineChars="0" w:firstLine="0"/>
            </w:pPr>
            <w:r>
              <w:rPr>
                <w:rFonts w:hint="eastAsia"/>
              </w:rPr>
              <w:t>4</w:t>
            </w:r>
          </w:p>
        </w:tc>
        <w:tc>
          <w:tcPr>
            <w:tcW w:w="929" w:type="dxa"/>
          </w:tcPr>
          <w:p w:rsidR="009D3FDB" w:rsidRDefault="009D3FDB" w:rsidP="00626C49">
            <w:pPr>
              <w:pStyle w:val="a1"/>
              <w:ind w:firstLineChars="0" w:firstLine="0"/>
            </w:pPr>
            <w:r>
              <w:rPr>
                <w:rFonts w:hint="eastAsia"/>
              </w:rPr>
              <w:t>5</w:t>
            </w:r>
          </w:p>
        </w:tc>
        <w:tc>
          <w:tcPr>
            <w:tcW w:w="929" w:type="dxa"/>
          </w:tcPr>
          <w:p w:rsidR="009D3FDB" w:rsidRDefault="009D3FDB" w:rsidP="00626C49">
            <w:pPr>
              <w:pStyle w:val="a1"/>
              <w:ind w:firstLineChars="0" w:firstLine="0"/>
            </w:pPr>
            <w:r>
              <w:rPr>
                <w:rFonts w:hint="eastAsia"/>
              </w:rPr>
              <w:t>6</w:t>
            </w:r>
          </w:p>
        </w:tc>
        <w:tc>
          <w:tcPr>
            <w:tcW w:w="929" w:type="dxa"/>
          </w:tcPr>
          <w:p w:rsidR="009D3FDB" w:rsidRDefault="009D3FDB" w:rsidP="00626C49">
            <w:pPr>
              <w:pStyle w:val="a1"/>
              <w:ind w:firstLineChars="0" w:firstLine="0"/>
            </w:pPr>
            <w:r>
              <w:rPr>
                <w:rFonts w:hint="eastAsia"/>
              </w:rPr>
              <w:t>7</w:t>
            </w:r>
          </w:p>
        </w:tc>
        <w:tc>
          <w:tcPr>
            <w:tcW w:w="929" w:type="dxa"/>
          </w:tcPr>
          <w:p w:rsidR="009D3FDB" w:rsidRDefault="009D3FDB" w:rsidP="00626C49">
            <w:pPr>
              <w:pStyle w:val="a1"/>
              <w:ind w:firstLineChars="0" w:firstLine="0"/>
            </w:pPr>
            <w:r>
              <w:rPr>
                <w:rFonts w:hint="eastAsia"/>
              </w:rPr>
              <w:t>8</w:t>
            </w:r>
          </w:p>
        </w:tc>
      </w:tr>
      <w:tr w:rsidR="009D3FDB" w:rsidTr="009D3FDB">
        <w:tc>
          <w:tcPr>
            <w:tcW w:w="928" w:type="dxa"/>
          </w:tcPr>
          <w:p w:rsidR="009D3FDB" w:rsidRDefault="009D3FDB" w:rsidP="00626C49">
            <w:pPr>
              <w:pStyle w:val="a1"/>
              <w:ind w:firstLineChars="0" w:firstLine="0"/>
            </w:pPr>
            <w:r>
              <w:rPr>
                <w:rFonts w:hint="eastAsia"/>
              </w:rPr>
              <w:t>1</w:t>
            </w:r>
          </w:p>
        </w:tc>
        <w:tc>
          <w:tcPr>
            <w:tcW w:w="928" w:type="dxa"/>
          </w:tcPr>
          <w:p w:rsidR="009D3FDB" w:rsidRDefault="009D3FDB" w:rsidP="00626C49">
            <w:pPr>
              <w:pStyle w:val="a1"/>
              <w:ind w:firstLineChars="0" w:firstLine="0"/>
            </w:pPr>
            <w:r>
              <w:rPr>
                <w:rFonts w:hint="eastAsia"/>
              </w:rPr>
              <w:t>0</w:t>
            </w:r>
          </w:p>
        </w:tc>
        <w:tc>
          <w:tcPr>
            <w:tcW w:w="928" w:type="dxa"/>
          </w:tcPr>
          <w:p w:rsidR="009D3FDB" w:rsidRDefault="009D3FDB" w:rsidP="00626C49">
            <w:pPr>
              <w:pStyle w:val="a1"/>
              <w:ind w:firstLineChars="0" w:firstLine="0"/>
            </w:pPr>
            <w:r>
              <w:rPr>
                <w:rFonts w:hint="eastAsia"/>
              </w:rPr>
              <w:t>5</w:t>
            </w:r>
          </w:p>
        </w:tc>
        <w:tc>
          <w:tcPr>
            <w:tcW w:w="929" w:type="dxa"/>
          </w:tcPr>
          <w:p w:rsidR="009D3FDB" w:rsidRDefault="009D3FDB" w:rsidP="00626C49">
            <w:pPr>
              <w:pStyle w:val="a1"/>
              <w:ind w:firstLineChars="0" w:firstLine="0"/>
            </w:pPr>
            <w:r>
              <w:rPr>
                <w:rFonts w:hint="eastAsia"/>
              </w:rPr>
              <w:t>1</w:t>
            </w:r>
            <w:r>
              <w:t>5</w:t>
            </w:r>
          </w:p>
        </w:tc>
        <w:tc>
          <w:tcPr>
            <w:tcW w:w="929" w:type="dxa"/>
          </w:tcPr>
          <w:p w:rsidR="009D3FDB" w:rsidRDefault="009D3FDB" w:rsidP="00626C49">
            <w:pPr>
              <w:pStyle w:val="a1"/>
              <w:ind w:firstLineChars="0" w:firstLine="0"/>
            </w:pPr>
            <w:r>
              <w:rPr>
                <w:rFonts w:hint="eastAsia"/>
              </w:rPr>
              <w:t>4</w:t>
            </w:r>
            <w:r>
              <w:t>0</w:t>
            </w:r>
          </w:p>
        </w:tc>
        <w:tc>
          <w:tcPr>
            <w:tcW w:w="929" w:type="dxa"/>
          </w:tcPr>
          <w:p w:rsidR="009D3FDB" w:rsidRDefault="009D3FDB" w:rsidP="00626C49">
            <w:pPr>
              <w:pStyle w:val="a1"/>
              <w:ind w:firstLineChars="0" w:firstLine="0"/>
            </w:pPr>
            <w:r>
              <w:rPr>
                <w:rFonts w:hint="eastAsia"/>
              </w:rPr>
              <w:t>8</w:t>
            </w:r>
            <w:r>
              <w:t>0</w:t>
            </w:r>
          </w:p>
        </w:tc>
        <w:tc>
          <w:tcPr>
            <w:tcW w:w="929" w:type="dxa"/>
          </w:tcPr>
          <w:p w:rsidR="009D3FDB" w:rsidRDefault="009D3FDB" w:rsidP="00626C49">
            <w:pPr>
              <w:pStyle w:val="a1"/>
              <w:ind w:firstLineChars="0" w:firstLine="0"/>
            </w:pPr>
            <w:r>
              <w:rPr>
                <w:rFonts w:hint="eastAsia"/>
              </w:rPr>
              <w:t>9</w:t>
            </w:r>
            <w:r>
              <w:t>0</w:t>
            </w:r>
          </w:p>
        </w:tc>
        <w:tc>
          <w:tcPr>
            <w:tcW w:w="929" w:type="dxa"/>
          </w:tcPr>
          <w:p w:rsidR="009D3FDB" w:rsidRDefault="009D3FDB" w:rsidP="00626C49">
            <w:pPr>
              <w:pStyle w:val="a1"/>
              <w:ind w:firstLineChars="0" w:firstLine="0"/>
            </w:pPr>
            <w:r>
              <w:rPr>
                <w:rFonts w:hint="eastAsia"/>
              </w:rPr>
              <w:t>9</w:t>
            </w:r>
            <w:r>
              <w:t>5</w:t>
            </w:r>
          </w:p>
        </w:tc>
        <w:tc>
          <w:tcPr>
            <w:tcW w:w="929" w:type="dxa"/>
          </w:tcPr>
          <w:p w:rsidR="009D3FDB" w:rsidRDefault="009D3FDB" w:rsidP="00626C49">
            <w:pPr>
              <w:pStyle w:val="a1"/>
              <w:ind w:firstLineChars="0" w:firstLine="0"/>
            </w:pPr>
            <w:r>
              <w:rPr>
                <w:rFonts w:hint="eastAsia"/>
              </w:rPr>
              <w:t>9</w:t>
            </w:r>
            <w:r>
              <w:t>8</w:t>
            </w:r>
          </w:p>
        </w:tc>
        <w:tc>
          <w:tcPr>
            <w:tcW w:w="929" w:type="dxa"/>
          </w:tcPr>
          <w:p w:rsidR="009D3FDB" w:rsidRDefault="009D3FDB" w:rsidP="00626C49">
            <w:pPr>
              <w:pStyle w:val="a1"/>
              <w:ind w:firstLineChars="0" w:firstLine="0"/>
            </w:pPr>
            <w:r>
              <w:rPr>
                <w:rFonts w:hint="eastAsia"/>
              </w:rPr>
              <w:t>1</w:t>
            </w:r>
            <w:r>
              <w:t>00</w:t>
            </w:r>
          </w:p>
        </w:tc>
      </w:tr>
    </w:tbl>
    <w:p w:rsidR="009D3FDB" w:rsidRDefault="009D3FDB" w:rsidP="009D3FDB">
      <w:pPr>
        <w:pStyle w:val="a1"/>
        <w:ind w:firstLine="360"/>
      </w:pPr>
      <w:r>
        <w:rPr>
          <w:rFonts w:hint="eastAsia"/>
        </w:rPr>
        <w:t>k</w:t>
      </w:r>
      <w:r>
        <w:t>=2</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E36283">
        <w:tc>
          <w:tcPr>
            <w:tcW w:w="928" w:type="dxa"/>
            <w:tcBorders>
              <w:tl2br w:val="single" w:sz="4" w:space="0" w:color="auto"/>
            </w:tcBorders>
          </w:tcPr>
          <w:p w:rsidR="009D3FDB" w:rsidRDefault="009D3FDB" w:rsidP="00E36283">
            <w:pPr>
              <w:pStyle w:val="a1"/>
              <w:tabs>
                <w:tab w:val="left" w:pos="225"/>
                <w:tab w:val="left" w:pos="576"/>
              </w:tabs>
              <w:ind w:firstLineChars="0" w:firstLine="0"/>
            </w:pPr>
            <w:r>
              <w:tab/>
              <w:t>k</w:t>
            </w:r>
            <w:r>
              <w:tab/>
              <w:t>x</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1</w:t>
            </w:r>
          </w:p>
        </w:tc>
        <w:tc>
          <w:tcPr>
            <w:tcW w:w="929" w:type="dxa"/>
          </w:tcPr>
          <w:p w:rsidR="009D3FDB" w:rsidRDefault="009D3FDB" w:rsidP="00E36283">
            <w:pPr>
              <w:pStyle w:val="a1"/>
              <w:ind w:firstLineChars="0" w:firstLine="0"/>
            </w:pPr>
            <w:r>
              <w:rPr>
                <w:rFonts w:hint="eastAsia"/>
              </w:rPr>
              <w:t>2</w:t>
            </w:r>
          </w:p>
        </w:tc>
        <w:tc>
          <w:tcPr>
            <w:tcW w:w="929" w:type="dxa"/>
          </w:tcPr>
          <w:p w:rsidR="009D3FDB" w:rsidRDefault="009D3FDB" w:rsidP="00E36283">
            <w:pPr>
              <w:pStyle w:val="a1"/>
              <w:ind w:firstLineChars="0" w:firstLine="0"/>
            </w:pPr>
            <w:r>
              <w:rPr>
                <w:rFonts w:hint="eastAsia"/>
              </w:rPr>
              <w:t>3</w:t>
            </w:r>
          </w:p>
        </w:tc>
        <w:tc>
          <w:tcPr>
            <w:tcW w:w="929" w:type="dxa"/>
          </w:tcPr>
          <w:p w:rsidR="009D3FDB" w:rsidRDefault="009D3FDB" w:rsidP="00E36283">
            <w:pPr>
              <w:pStyle w:val="a1"/>
              <w:ind w:firstLineChars="0" w:firstLine="0"/>
            </w:pPr>
            <w:r>
              <w:rPr>
                <w:rFonts w:hint="eastAsia"/>
              </w:rPr>
              <w:t>4</w:t>
            </w:r>
          </w:p>
        </w:tc>
        <w:tc>
          <w:tcPr>
            <w:tcW w:w="929"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6</w:t>
            </w:r>
          </w:p>
        </w:tc>
        <w:tc>
          <w:tcPr>
            <w:tcW w:w="929" w:type="dxa"/>
          </w:tcPr>
          <w:p w:rsidR="009D3FDB" w:rsidRDefault="009D3FDB" w:rsidP="00E36283">
            <w:pPr>
              <w:pStyle w:val="a1"/>
              <w:ind w:firstLineChars="0" w:firstLine="0"/>
            </w:pPr>
            <w:r>
              <w:rPr>
                <w:rFonts w:hint="eastAsia"/>
              </w:rPr>
              <w:t>7</w:t>
            </w:r>
          </w:p>
        </w:tc>
        <w:tc>
          <w:tcPr>
            <w:tcW w:w="929" w:type="dxa"/>
          </w:tcPr>
          <w:p w:rsidR="009D3FDB" w:rsidRDefault="009D3FDB" w:rsidP="00E36283">
            <w:pPr>
              <w:pStyle w:val="a1"/>
              <w:ind w:firstLineChars="0" w:firstLine="0"/>
            </w:pPr>
            <w:r>
              <w:rPr>
                <w:rFonts w:hint="eastAsia"/>
              </w:rPr>
              <w:t>8</w:t>
            </w:r>
          </w:p>
        </w:tc>
      </w:tr>
      <w:tr w:rsidR="009D3FDB" w:rsidTr="00E36283">
        <w:tc>
          <w:tcPr>
            <w:tcW w:w="928" w:type="dxa"/>
          </w:tcPr>
          <w:p w:rsidR="009D3FDB" w:rsidRDefault="009D3FDB" w:rsidP="00E36283">
            <w:pPr>
              <w:pStyle w:val="a1"/>
              <w:ind w:firstLineChars="0" w:firstLine="0"/>
            </w:pPr>
            <w:r>
              <w:rPr>
                <w:rFonts w:hint="eastAsia"/>
              </w:rPr>
              <w:t>1</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rPr>
                <w:rFonts w:hint="eastAsia"/>
              </w:rPr>
              <w:t>9</w:t>
            </w:r>
            <w:r>
              <w:t>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9</w:t>
            </w:r>
            <w:r>
              <w:t>8</w:t>
            </w:r>
          </w:p>
        </w:tc>
        <w:tc>
          <w:tcPr>
            <w:tcW w:w="929" w:type="dxa"/>
          </w:tcPr>
          <w:p w:rsidR="009D3FDB" w:rsidRDefault="009D3FDB" w:rsidP="00E36283">
            <w:pPr>
              <w:pStyle w:val="a1"/>
              <w:ind w:firstLineChars="0" w:firstLine="0"/>
            </w:pPr>
            <w:r>
              <w:rPr>
                <w:rFonts w:hint="eastAsia"/>
              </w:rPr>
              <w:t>1</w:t>
            </w:r>
            <w:r>
              <w:t>00</w:t>
            </w:r>
          </w:p>
        </w:tc>
      </w:tr>
      <w:tr w:rsidR="009D3FDB" w:rsidTr="00E36283">
        <w:tc>
          <w:tcPr>
            <w:tcW w:w="928" w:type="dxa"/>
          </w:tcPr>
          <w:p w:rsidR="009D3FDB" w:rsidRDefault="009D3FDB" w:rsidP="00E36283">
            <w:pPr>
              <w:pStyle w:val="a1"/>
              <w:ind w:firstLineChars="0" w:firstLine="0"/>
            </w:pPr>
            <w:r>
              <w:rPr>
                <w:rFonts w:hint="eastAsia"/>
              </w:rPr>
              <w:t>2</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t>90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1</w:t>
            </w:r>
            <w:r>
              <w:t>20</w:t>
            </w:r>
          </w:p>
        </w:tc>
        <w:tc>
          <w:tcPr>
            <w:tcW w:w="929" w:type="dxa"/>
          </w:tcPr>
          <w:p w:rsidR="009D3FDB" w:rsidRDefault="009D3FDB" w:rsidP="00E36283">
            <w:pPr>
              <w:pStyle w:val="a1"/>
              <w:ind w:firstLineChars="0" w:firstLine="0"/>
            </w:pPr>
            <w:r>
              <w:rPr>
                <w:rFonts w:hint="eastAsia"/>
              </w:rPr>
              <w:t>1</w:t>
            </w:r>
            <w:r>
              <w:t>40</w:t>
            </w:r>
          </w:p>
        </w:tc>
      </w:tr>
    </w:tbl>
    <w:p w:rsidR="009D3FDB" w:rsidRDefault="009D3FDB" w:rsidP="009D3FDB">
      <w:pPr>
        <w:pStyle w:val="a1"/>
        <w:ind w:firstLine="360"/>
      </w:pPr>
      <w:r>
        <w:rPr>
          <w:rFonts w:hint="eastAsia"/>
        </w:rPr>
        <w:t>k</w:t>
      </w:r>
      <w:r>
        <w:t>=2</w:t>
      </w:r>
      <w:r>
        <w:rPr>
          <w:rFonts w:hint="eastAsia"/>
        </w:rPr>
        <w:t>时：</w:t>
      </w:r>
    </w:p>
    <w:tbl>
      <w:tblPr>
        <w:tblStyle w:val="aff7"/>
        <w:tblW w:w="0" w:type="auto"/>
        <w:tblLook w:val="04A0" w:firstRow="1" w:lastRow="0" w:firstColumn="1" w:lastColumn="0" w:noHBand="0" w:noVBand="1"/>
      </w:tblPr>
      <w:tblGrid>
        <w:gridCol w:w="928"/>
        <w:gridCol w:w="928"/>
        <w:gridCol w:w="928"/>
        <w:gridCol w:w="929"/>
        <w:gridCol w:w="929"/>
        <w:gridCol w:w="929"/>
        <w:gridCol w:w="929"/>
        <w:gridCol w:w="929"/>
        <w:gridCol w:w="929"/>
        <w:gridCol w:w="929"/>
      </w:tblGrid>
      <w:tr w:rsidR="009D3FDB" w:rsidTr="00E36283">
        <w:tc>
          <w:tcPr>
            <w:tcW w:w="928" w:type="dxa"/>
            <w:tcBorders>
              <w:tl2br w:val="single" w:sz="4" w:space="0" w:color="auto"/>
            </w:tcBorders>
          </w:tcPr>
          <w:p w:rsidR="009D3FDB" w:rsidRDefault="009D3FDB" w:rsidP="00E36283">
            <w:pPr>
              <w:pStyle w:val="a1"/>
              <w:tabs>
                <w:tab w:val="left" w:pos="225"/>
                <w:tab w:val="left" w:pos="576"/>
              </w:tabs>
              <w:ind w:firstLineChars="0" w:firstLine="0"/>
            </w:pPr>
            <w:r>
              <w:tab/>
              <w:t>k</w:t>
            </w:r>
            <w:r>
              <w:tab/>
              <w:t>x</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1</w:t>
            </w:r>
          </w:p>
        </w:tc>
        <w:tc>
          <w:tcPr>
            <w:tcW w:w="929" w:type="dxa"/>
          </w:tcPr>
          <w:p w:rsidR="009D3FDB" w:rsidRDefault="009D3FDB" w:rsidP="00E36283">
            <w:pPr>
              <w:pStyle w:val="a1"/>
              <w:ind w:firstLineChars="0" w:firstLine="0"/>
            </w:pPr>
            <w:r>
              <w:rPr>
                <w:rFonts w:hint="eastAsia"/>
              </w:rPr>
              <w:t>2</w:t>
            </w:r>
          </w:p>
        </w:tc>
        <w:tc>
          <w:tcPr>
            <w:tcW w:w="929" w:type="dxa"/>
          </w:tcPr>
          <w:p w:rsidR="009D3FDB" w:rsidRDefault="009D3FDB" w:rsidP="00E36283">
            <w:pPr>
              <w:pStyle w:val="a1"/>
              <w:ind w:firstLineChars="0" w:firstLine="0"/>
            </w:pPr>
            <w:r>
              <w:rPr>
                <w:rFonts w:hint="eastAsia"/>
              </w:rPr>
              <w:t>3</w:t>
            </w:r>
          </w:p>
        </w:tc>
        <w:tc>
          <w:tcPr>
            <w:tcW w:w="929" w:type="dxa"/>
          </w:tcPr>
          <w:p w:rsidR="009D3FDB" w:rsidRDefault="009D3FDB" w:rsidP="00E36283">
            <w:pPr>
              <w:pStyle w:val="a1"/>
              <w:ind w:firstLineChars="0" w:firstLine="0"/>
            </w:pPr>
            <w:r>
              <w:rPr>
                <w:rFonts w:hint="eastAsia"/>
              </w:rPr>
              <w:t>4</w:t>
            </w:r>
          </w:p>
        </w:tc>
        <w:tc>
          <w:tcPr>
            <w:tcW w:w="929"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6</w:t>
            </w:r>
          </w:p>
        </w:tc>
        <w:tc>
          <w:tcPr>
            <w:tcW w:w="929" w:type="dxa"/>
          </w:tcPr>
          <w:p w:rsidR="009D3FDB" w:rsidRDefault="009D3FDB" w:rsidP="00E36283">
            <w:pPr>
              <w:pStyle w:val="a1"/>
              <w:ind w:firstLineChars="0" w:firstLine="0"/>
            </w:pPr>
            <w:r>
              <w:rPr>
                <w:rFonts w:hint="eastAsia"/>
              </w:rPr>
              <w:t>7</w:t>
            </w:r>
          </w:p>
        </w:tc>
        <w:tc>
          <w:tcPr>
            <w:tcW w:w="929" w:type="dxa"/>
          </w:tcPr>
          <w:p w:rsidR="009D3FDB" w:rsidRDefault="009D3FDB" w:rsidP="00E36283">
            <w:pPr>
              <w:pStyle w:val="a1"/>
              <w:ind w:firstLineChars="0" w:firstLine="0"/>
            </w:pPr>
            <w:r>
              <w:rPr>
                <w:rFonts w:hint="eastAsia"/>
              </w:rPr>
              <w:t>8</w:t>
            </w:r>
          </w:p>
        </w:tc>
      </w:tr>
      <w:tr w:rsidR="009D3FDB" w:rsidTr="00E36283">
        <w:tc>
          <w:tcPr>
            <w:tcW w:w="928" w:type="dxa"/>
          </w:tcPr>
          <w:p w:rsidR="009D3FDB" w:rsidRDefault="009D3FDB" w:rsidP="00E36283">
            <w:pPr>
              <w:pStyle w:val="a1"/>
              <w:ind w:firstLineChars="0" w:firstLine="0"/>
            </w:pPr>
            <w:r>
              <w:rPr>
                <w:rFonts w:hint="eastAsia"/>
              </w:rPr>
              <w:t>1</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rPr>
                <w:rFonts w:hint="eastAsia"/>
              </w:rPr>
              <w:t>9</w:t>
            </w:r>
            <w:r>
              <w:t>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9</w:t>
            </w:r>
            <w:r>
              <w:t>8</w:t>
            </w:r>
          </w:p>
        </w:tc>
        <w:tc>
          <w:tcPr>
            <w:tcW w:w="929" w:type="dxa"/>
          </w:tcPr>
          <w:p w:rsidR="009D3FDB" w:rsidRDefault="009D3FDB" w:rsidP="00E36283">
            <w:pPr>
              <w:pStyle w:val="a1"/>
              <w:ind w:firstLineChars="0" w:firstLine="0"/>
            </w:pPr>
            <w:r>
              <w:rPr>
                <w:rFonts w:hint="eastAsia"/>
              </w:rPr>
              <w:t>1</w:t>
            </w:r>
            <w:r>
              <w:t>00</w:t>
            </w:r>
          </w:p>
        </w:tc>
      </w:tr>
      <w:tr w:rsidR="009D3FDB" w:rsidTr="00E36283">
        <w:tc>
          <w:tcPr>
            <w:tcW w:w="928" w:type="dxa"/>
          </w:tcPr>
          <w:p w:rsidR="009D3FDB" w:rsidRDefault="009D3FDB" w:rsidP="00E36283">
            <w:pPr>
              <w:pStyle w:val="a1"/>
              <w:ind w:firstLineChars="0" w:firstLine="0"/>
            </w:pPr>
            <w:r>
              <w:rPr>
                <w:rFonts w:hint="eastAsia"/>
              </w:rPr>
              <w:t>2</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1</w:t>
            </w:r>
            <w:r>
              <w:t>5</w:t>
            </w:r>
          </w:p>
        </w:tc>
        <w:tc>
          <w:tcPr>
            <w:tcW w:w="929" w:type="dxa"/>
          </w:tcPr>
          <w:p w:rsidR="009D3FDB" w:rsidRDefault="009D3FDB" w:rsidP="00E36283">
            <w:pPr>
              <w:pStyle w:val="a1"/>
              <w:ind w:firstLineChars="0" w:firstLine="0"/>
            </w:pPr>
            <w:r>
              <w:rPr>
                <w:rFonts w:hint="eastAsia"/>
              </w:rPr>
              <w:t>4</w:t>
            </w:r>
            <w:r>
              <w:t>0</w:t>
            </w:r>
          </w:p>
        </w:tc>
        <w:tc>
          <w:tcPr>
            <w:tcW w:w="929" w:type="dxa"/>
          </w:tcPr>
          <w:p w:rsidR="009D3FDB" w:rsidRDefault="009D3FDB" w:rsidP="00E36283">
            <w:pPr>
              <w:pStyle w:val="a1"/>
              <w:ind w:firstLineChars="0" w:firstLine="0"/>
            </w:pPr>
            <w:r>
              <w:rPr>
                <w:rFonts w:hint="eastAsia"/>
              </w:rPr>
              <w:t>8</w:t>
            </w:r>
            <w:r>
              <w:t>0</w:t>
            </w:r>
          </w:p>
        </w:tc>
        <w:tc>
          <w:tcPr>
            <w:tcW w:w="929" w:type="dxa"/>
          </w:tcPr>
          <w:p w:rsidR="009D3FDB" w:rsidRDefault="009D3FDB" w:rsidP="00E36283">
            <w:pPr>
              <w:pStyle w:val="a1"/>
              <w:ind w:firstLineChars="0" w:firstLine="0"/>
            </w:pPr>
            <w:r>
              <w:t>90</w:t>
            </w:r>
          </w:p>
        </w:tc>
        <w:tc>
          <w:tcPr>
            <w:tcW w:w="929" w:type="dxa"/>
          </w:tcPr>
          <w:p w:rsidR="009D3FDB" w:rsidRDefault="009D3FDB" w:rsidP="00E36283">
            <w:pPr>
              <w:pStyle w:val="a1"/>
              <w:ind w:firstLineChars="0" w:firstLine="0"/>
            </w:pPr>
            <w:r>
              <w:rPr>
                <w:rFonts w:hint="eastAsia"/>
              </w:rPr>
              <w:t>9</w:t>
            </w:r>
            <w:r>
              <w:t>5</w:t>
            </w:r>
          </w:p>
        </w:tc>
        <w:tc>
          <w:tcPr>
            <w:tcW w:w="929" w:type="dxa"/>
          </w:tcPr>
          <w:p w:rsidR="009D3FDB" w:rsidRDefault="009D3FDB" w:rsidP="00E36283">
            <w:pPr>
              <w:pStyle w:val="a1"/>
              <w:ind w:firstLineChars="0" w:firstLine="0"/>
            </w:pPr>
            <w:r>
              <w:rPr>
                <w:rFonts w:hint="eastAsia"/>
              </w:rPr>
              <w:t>1</w:t>
            </w:r>
            <w:r>
              <w:t>20</w:t>
            </w:r>
          </w:p>
        </w:tc>
        <w:tc>
          <w:tcPr>
            <w:tcW w:w="929" w:type="dxa"/>
          </w:tcPr>
          <w:p w:rsidR="009D3FDB" w:rsidRDefault="009D3FDB" w:rsidP="00E36283">
            <w:pPr>
              <w:pStyle w:val="a1"/>
              <w:ind w:firstLineChars="0" w:firstLine="0"/>
            </w:pPr>
            <w:r>
              <w:rPr>
                <w:rFonts w:hint="eastAsia"/>
              </w:rPr>
              <w:t>1</w:t>
            </w:r>
            <w:r>
              <w:t>40</w:t>
            </w:r>
          </w:p>
        </w:tc>
      </w:tr>
      <w:tr w:rsidR="009D3FDB" w:rsidTr="00E36283">
        <w:tc>
          <w:tcPr>
            <w:tcW w:w="928" w:type="dxa"/>
          </w:tcPr>
          <w:p w:rsidR="009D3FDB" w:rsidRDefault="009D3FDB" w:rsidP="00E36283">
            <w:pPr>
              <w:pStyle w:val="a1"/>
              <w:ind w:firstLineChars="0" w:firstLine="0"/>
            </w:pPr>
            <w:r>
              <w:rPr>
                <w:rFonts w:hint="eastAsia"/>
              </w:rPr>
              <w:t>3</w:t>
            </w:r>
          </w:p>
        </w:tc>
        <w:tc>
          <w:tcPr>
            <w:tcW w:w="928" w:type="dxa"/>
          </w:tcPr>
          <w:p w:rsidR="009D3FDB" w:rsidRDefault="009D3FDB" w:rsidP="00E36283">
            <w:pPr>
              <w:pStyle w:val="a1"/>
              <w:ind w:firstLineChars="0" w:firstLine="0"/>
            </w:pPr>
            <w:r>
              <w:rPr>
                <w:rFonts w:hint="eastAsia"/>
              </w:rPr>
              <w:t>0</w:t>
            </w:r>
          </w:p>
        </w:tc>
        <w:tc>
          <w:tcPr>
            <w:tcW w:w="928" w:type="dxa"/>
          </w:tcPr>
          <w:p w:rsidR="009D3FDB" w:rsidRDefault="009D3FDB" w:rsidP="00E36283">
            <w:pPr>
              <w:pStyle w:val="a1"/>
              <w:ind w:firstLineChars="0" w:firstLine="0"/>
            </w:pPr>
            <w:r>
              <w:rPr>
                <w:rFonts w:hint="eastAsia"/>
              </w:rPr>
              <w:t>5</w:t>
            </w:r>
          </w:p>
        </w:tc>
        <w:tc>
          <w:tcPr>
            <w:tcW w:w="929" w:type="dxa"/>
          </w:tcPr>
          <w:p w:rsidR="009D3FDB" w:rsidRDefault="009D3FDB" w:rsidP="00E36283">
            <w:pPr>
              <w:pStyle w:val="a1"/>
              <w:ind w:firstLineChars="0" w:firstLine="0"/>
            </w:pPr>
            <w:r>
              <w:rPr>
                <w:rFonts w:hint="eastAsia"/>
              </w:rPr>
              <w:t>2</w:t>
            </w:r>
            <w:r>
              <w:t>6</w:t>
            </w:r>
          </w:p>
        </w:tc>
        <w:tc>
          <w:tcPr>
            <w:tcW w:w="929" w:type="dxa"/>
          </w:tcPr>
          <w:p w:rsidR="009D3FDB" w:rsidRDefault="008551ED" w:rsidP="00E36283">
            <w:pPr>
              <w:pStyle w:val="a1"/>
              <w:ind w:firstLineChars="0" w:firstLine="0"/>
            </w:pPr>
            <w:r>
              <w:rPr>
                <w:rFonts w:hint="eastAsia"/>
              </w:rPr>
              <w:t>4</w:t>
            </w:r>
            <w:r>
              <w:t>0</w:t>
            </w:r>
          </w:p>
        </w:tc>
        <w:tc>
          <w:tcPr>
            <w:tcW w:w="929" w:type="dxa"/>
          </w:tcPr>
          <w:p w:rsidR="009D3FDB" w:rsidRDefault="008551ED" w:rsidP="00E36283">
            <w:pPr>
              <w:pStyle w:val="a1"/>
              <w:ind w:firstLineChars="0" w:firstLine="0"/>
            </w:pPr>
            <w:r>
              <w:t>80</w:t>
            </w:r>
          </w:p>
        </w:tc>
        <w:tc>
          <w:tcPr>
            <w:tcW w:w="929" w:type="dxa"/>
          </w:tcPr>
          <w:p w:rsidR="009D3FDB" w:rsidRDefault="008551ED" w:rsidP="00E36283">
            <w:pPr>
              <w:pStyle w:val="a1"/>
              <w:ind w:firstLineChars="0" w:firstLine="0"/>
            </w:pPr>
            <w:r>
              <w:rPr>
                <w:rFonts w:hint="eastAsia"/>
              </w:rPr>
              <w:t>9</w:t>
            </w:r>
            <w:r>
              <w:t>0</w:t>
            </w:r>
          </w:p>
        </w:tc>
        <w:tc>
          <w:tcPr>
            <w:tcW w:w="929" w:type="dxa"/>
          </w:tcPr>
          <w:p w:rsidR="009D3FDB" w:rsidRDefault="008551ED" w:rsidP="00E36283">
            <w:pPr>
              <w:pStyle w:val="a1"/>
              <w:ind w:firstLineChars="0" w:firstLine="0"/>
            </w:pPr>
            <w:r>
              <w:rPr>
                <w:rFonts w:hint="eastAsia"/>
              </w:rPr>
              <w:t>1</w:t>
            </w:r>
            <w:r>
              <w:t>06</w:t>
            </w:r>
          </w:p>
        </w:tc>
        <w:tc>
          <w:tcPr>
            <w:tcW w:w="929" w:type="dxa"/>
          </w:tcPr>
          <w:p w:rsidR="009D3FDB" w:rsidRDefault="008551ED" w:rsidP="00E36283">
            <w:pPr>
              <w:pStyle w:val="a1"/>
              <w:ind w:firstLineChars="0" w:firstLine="0"/>
            </w:pPr>
            <w:r>
              <w:rPr>
                <w:rFonts w:hint="eastAsia"/>
              </w:rPr>
              <w:t>1</w:t>
            </w:r>
            <w:r>
              <w:t>20</w:t>
            </w:r>
          </w:p>
        </w:tc>
        <w:tc>
          <w:tcPr>
            <w:tcW w:w="929" w:type="dxa"/>
          </w:tcPr>
          <w:p w:rsidR="009D3FDB" w:rsidRDefault="008551ED" w:rsidP="00E36283">
            <w:pPr>
              <w:pStyle w:val="a1"/>
              <w:ind w:firstLineChars="0" w:firstLine="0"/>
            </w:pPr>
            <w:r>
              <w:rPr>
                <w:rFonts w:hint="eastAsia"/>
              </w:rPr>
              <w:t>1</w:t>
            </w:r>
            <w:r>
              <w:t>40</w:t>
            </w:r>
          </w:p>
        </w:tc>
      </w:tr>
    </w:tbl>
    <w:p w:rsidR="008551ED" w:rsidRPr="008551ED" w:rsidRDefault="008551ED" w:rsidP="008551ED">
      <w:pPr>
        <w:pStyle w:val="a1"/>
        <w:ind w:firstLineChars="0" w:firstLine="0"/>
        <w:rPr>
          <w:b/>
        </w:rPr>
      </w:pPr>
      <w:r>
        <w:rPr>
          <w:rFonts w:hint="eastAsia"/>
        </w:rPr>
        <w:t>最优</w:t>
      </w:r>
      <w:r>
        <w:rPr>
          <w:rFonts w:hint="eastAsia"/>
        </w:rPr>
        <w:t>1</w:t>
      </w:r>
      <w:r>
        <w:t>40</w:t>
      </w:r>
      <w:r>
        <w:rPr>
          <w:rFonts w:hint="eastAsia"/>
        </w:rPr>
        <w:t>，</w:t>
      </w:r>
      <m:oMath>
        <m:sSub>
          <m:sSubPr>
            <m:ctrlPr>
              <w:rPr>
                <w:rFonts w:ascii="Cambria Math" w:hAnsi="Cambria Math"/>
              </w:rPr>
            </m:ctrlPr>
          </m:sSubPr>
          <m:e>
            <m:r>
              <m:rPr>
                <m:sty m:val="p"/>
              </m:rPr>
              <w:rPr>
                <w:rFonts w:ascii="Cambria Math" w:hAnsi="Cambria Math" w:hint="eastAsia"/>
              </w:rPr>
              <m:t>y</m:t>
            </m:r>
          </m:e>
          <m:sub>
            <m:r>
              <w:rPr>
                <w:rFonts w:ascii="Cambria Math" w:hAnsi="Cambria Math"/>
              </w:rPr>
              <m:t>1</m:t>
            </m:r>
          </m:sub>
        </m:sSub>
        <m:r>
          <w:rPr>
            <w:rFonts w:ascii="Cambria Math" w:hAnsi="Cambria Math" w:hint="eastAsia"/>
          </w:rPr>
          <m:t>=</m:t>
        </m:r>
        <m:r>
          <w:rPr>
            <w:rFonts w:ascii="Cambria Math" w:hAnsi="Cambria Math"/>
          </w:rPr>
          <m:t>4</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rPr>
              <m:t>2</m:t>
            </m:r>
          </m:sub>
        </m:sSub>
        <m:r>
          <w:rPr>
            <w:rFonts w:ascii="Cambria Math" w:hAnsi="Cambria Math" w:hint="eastAsia"/>
          </w:rPr>
          <m:t>=</m:t>
        </m:r>
        <m:r>
          <w:rPr>
            <w:rFonts w:ascii="Cambria Math" w:hAnsi="Cambria Math"/>
          </w:rPr>
          <m:t>4</m:t>
        </m:r>
        <m:r>
          <w:rPr>
            <w:rFonts w:ascii="Cambria Math" w:hAnsi="Cambria Math" w:hint="eastAsia"/>
          </w:rPr>
          <m:t>，</m:t>
        </m:r>
        <m:sSub>
          <m:sSubPr>
            <m:ctrlPr>
              <w:rPr>
                <w:rFonts w:ascii="Cambria Math" w:hAnsi="Cambria Math"/>
              </w:rPr>
            </m:ctrlPr>
          </m:sSubPr>
          <m:e>
            <m:r>
              <m:rPr>
                <m:sty m:val="p"/>
              </m:rPr>
              <w:rPr>
                <w:rFonts w:ascii="Cambria Math" w:hAnsi="Cambria Math" w:hint="eastAsia"/>
              </w:rPr>
              <m:t>y</m:t>
            </m:r>
          </m:e>
          <m:sub>
            <m:r>
              <w:rPr>
                <w:rFonts w:ascii="Cambria Math" w:hAnsi="Cambria Math"/>
              </w:rPr>
              <m:t>3</m:t>
            </m:r>
          </m:sub>
        </m:sSub>
        <m:r>
          <w:rPr>
            <w:rFonts w:ascii="Cambria Math" w:hAnsi="Cambria Math" w:hint="eastAsia"/>
          </w:rPr>
          <m:t>=</m:t>
        </m:r>
        <m:r>
          <w:rPr>
            <w:rFonts w:ascii="Cambria Math" w:hAnsi="Cambria Math"/>
          </w:rPr>
          <m:t>0</m:t>
        </m:r>
      </m:oMath>
    </w:p>
    <w:p w:rsidR="00626C49" w:rsidRDefault="00626C49" w:rsidP="005A417F">
      <w:pPr>
        <w:pStyle w:val="2"/>
        <w:spacing w:before="156" w:after="156"/>
      </w:pPr>
    </w:p>
    <w:p w:rsidR="005A417F" w:rsidRDefault="00FD3C46" w:rsidP="005A417F">
      <w:pPr>
        <w:pStyle w:val="a1"/>
        <w:ind w:firstLine="360"/>
      </w:pPr>
      <w:r>
        <w:rPr>
          <w:rFonts w:hint="eastAsia"/>
        </w:rPr>
        <w:t>某工厂调查了解市场情况，估计在今后</w:t>
      </w:r>
      <w:r>
        <w:t>4</w:t>
      </w:r>
      <w:r>
        <w:rPr>
          <w:rFonts w:hint="eastAsia"/>
        </w:rPr>
        <w:t>个月内，市场对其产品的需求量如下表所示：</w:t>
      </w:r>
    </w:p>
    <w:tbl>
      <w:tblPr>
        <w:tblStyle w:val="aff7"/>
        <w:tblW w:w="0" w:type="auto"/>
        <w:tblLook w:val="04A0" w:firstRow="1" w:lastRow="0" w:firstColumn="1" w:lastColumn="0" w:noHBand="0" w:noVBand="1"/>
      </w:tblPr>
      <w:tblGrid>
        <w:gridCol w:w="4643"/>
        <w:gridCol w:w="4644"/>
      </w:tblGrid>
      <w:tr w:rsidR="00FD3C46" w:rsidTr="00FD3C46">
        <w:tc>
          <w:tcPr>
            <w:tcW w:w="4643" w:type="dxa"/>
          </w:tcPr>
          <w:p w:rsidR="00FD3C46" w:rsidRDefault="00FD3C46" w:rsidP="00D51D28">
            <w:pPr>
              <w:pStyle w:val="a1"/>
              <w:ind w:firstLineChars="0" w:firstLine="0"/>
            </w:pPr>
            <w:r>
              <w:rPr>
                <w:rFonts w:hint="eastAsia"/>
              </w:rPr>
              <w:t>时期</w:t>
            </w:r>
            <w:r>
              <w:rPr>
                <w:rFonts w:hint="eastAsia"/>
              </w:rPr>
              <w:t>(</w:t>
            </w:r>
            <w:r>
              <w:rPr>
                <w:rFonts w:hint="eastAsia"/>
              </w:rPr>
              <w:t>月</w:t>
            </w:r>
            <w:r>
              <w:t>)</w:t>
            </w:r>
          </w:p>
        </w:tc>
        <w:tc>
          <w:tcPr>
            <w:tcW w:w="4644" w:type="dxa"/>
          </w:tcPr>
          <w:p w:rsidR="00FD3C46" w:rsidRDefault="00FD3C46" w:rsidP="00D51D28">
            <w:pPr>
              <w:pStyle w:val="a1"/>
              <w:ind w:firstLineChars="0" w:firstLine="0"/>
            </w:pPr>
            <w:r>
              <w:rPr>
                <w:rFonts w:hint="eastAsia"/>
              </w:rPr>
              <w:t>需求量</w:t>
            </w:r>
            <w:r>
              <w:rPr>
                <w:rFonts w:hint="eastAsia"/>
              </w:rPr>
              <w:t>(</w:t>
            </w:r>
            <w:r>
              <w:rPr>
                <w:rFonts w:hint="eastAsia"/>
              </w:rPr>
              <w:t>产品单位</w:t>
            </w:r>
            <w:r>
              <w:t>)</w:t>
            </w:r>
          </w:p>
        </w:tc>
      </w:tr>
      <w:tr w:rsidR="00FD3C46" w:rsidTr="00FD3C46">
        <w:tc>
          <w:tcPr>
            <w:tcW w:w="4643" w:type="dxa"/>
          </w:tcPr>
          <w:p w:rsidR="00FD3C46" w:rsidRDefault="00FD3C46" w:rsidP="00D51D28">
            <w:pPr>
              <w:pStyle w:val="a1"/>
              <w:ind w:firstLineChars="0" w:firstLine="0"/>
            </w:pPr>
            <w:r>
              <w:rPr>
                <w:rFonts w:hint="eastAsia"/>
              </w:rPr>
              <w:t>1</w:t>
            </w:r>
          </w:p>
        </w:tc>
        <w:tc>
          <w:tcPr>
            <w:tcW w:w="4644" w:type="dxa"/>
          </w:tcPr>
          <w:p w:rsidR="00FD3C46" w:rsidRDefault="00D51D28" w:rsidP="00D51D28">
            <w:pPr>
              <w:pStyle w:val="a1"/>
              <w:ind w:firstLineChars="0" w:firstLine="0"/>
            </w:pPr>
            <w:r>
              <w:rPr>
                <w:rFonts w:hint="eastAsia"/>
              </w:rPr>
              <w:t>2</w:t>
            </w:r>
          </w:p>
        </w:tc>
      </w:tr>
      <w:tr w:rsidR="00FD3C46" w:rsidTr="00FD3C46">
        <w:tc>
          <w:tcPr>
            <w:tcW w:w="4643" w:type="dxa"/>
          </w:tcPr>
          <w:p w:rsidR="00FD3C46" w:rsidRDefault="00FD3C46" w:rsidP="00D51D28">
            <w:pPr>
              <w:pStyle w:val="a1"/>
              <w:ind w:firstLineChars="0" w:firstLine="0"/>
            </w:pPr>
            <w:r>
              <w:rPr>
                <w:rFonts w:hint="eastAsia"/>
              </w:rPr>
              <w:t>2</w:t>
            </w:r>
          </w:p>
        </w:tc>
        <w:tc>
          <w:tcPr>
            <w:tcW w:w="4644" w:type="dxa"/>
          </w:tcPr>
          <w:p w:rsidR="00FD3C46" w:rsidRDefault="00D51D28" w:rsidP="00D51D28">
            <w:pPr>
              <w:pStyle w:val="a1"/>
              <w:ind w:firstLineChars="0" w:firstLine="0"/>
            </w:pPr>
            <w:r>
              <w:rPr>
                <w:rFonts w:hint="eastAsia"/>
              </w:rPr>
              <w:t>3</w:t>
            </w:r>
          </w:p>
        </w:tc>
      </w:tr>
      <w:tr w:rsidR="00FD3C46" w:rsidTr="00FD3C46">
        <w:tc>
          <w:tcPr>
            <w:tcW w:w="4643" w:type="dxa"/>
          </w:tcPr>
          <w:p w:rsidR="00FD3C46" w:rsidRDefault="00FD3C46" w:rsidP="00D51D28">
            <w:pPr>
              <w:pStyle w:val="a1"/>
              <w:ind w:firstLineChars="0" w:firstLine="0"/>
            </w:pPr>
            <w:r>
              <w:rPr>
                <w:rFonts w:hint="eastAsia"/>
              </w:rPr>
              <w:t>3</w:t>
            </w:r>
          </w:p>
        </w:tc>
        <w:tc>
          <w:tcPr>
            <w:tcW w:w="4644" w:type="dxa"/>
          </w:tcPr>
          <w:p w:rsidR="00FD3C46" w:rsidRDefault="00D51D28" w:rsidP="00D51D28">
            <w:pPr>
              <w:pStyle w:val="a1"/>
              <w:ind w:firstLineChars="0" w:firstLine="0"/>
            </w:pPr>
            <w:r>
              <w:rPr>
                <w:rFonts w:hint="eastAsia"/>
              </w:rPr>
              <w:t>2</w:t>
            </w:r>
          </w:p>
        </w:tc>
      </w:tr>
      <w:tr w:rsidR="00FD3C46" w:rsidTr="00FD3C46">
        <w:tc>
          <w:tcPr>
            <w:tcW w:w="4643" w:type="dxa"/>
          </w:tcPr>
          <w:p w:rsidR="00FD3C46" w:rsidRDefault="00FD3C46" w:rsidP="00D51D28">
            <w:pPr>
              <w:pStyle w:val="a1"/>
              <w:ind w:firstLineChars="0" w:firstLine="0"/>
            </w:pPr>
            <w:r>
              <w:rPr>
                <w:rFonts w:hint="eastAsia"/>
              </w:rPr>
              <w:lastRenderedPageBreak/>
              <w:t>4</w:t>
            </w:r>
          </w:p>
        </w:tc>
        <w:tc>
          <w:tcPr>
            <w:tcW w:w="4644" w:type="dxa"/>
          </w:tcPr>
          <w:p w:rsidR="00FD3C46" w:rsidRDefault="00FD3C46" w:rsidP="00D51D28">
            <w:pPr>
              <w:pStyle w:val="a1"/>
              <w:ind w:firstLineChars="0" w:firstLine="0"/>
            </w:pPr>
            <w:r>
              <w:rPr>
                <w:rFonts w:hint="eastAsia"/>
              </w:rPr>
              <w:t>4</w:t>
            </w:r>
          </w:p>
        </w:tc>
      </w:tr>
    </w:tbl>
    <w:p w:rsidR="00D51D28" w:rsidRDefault="00D51D28" w:rsidP="00D51D28">
      <w:pPr>
        <w:pStyle w:val="a1"/>
        <w:ind w:firstLineChars="0" w:firstLine="0"/>
      </w:pPr>
      <w:r>
        <w:rPr>
          <w:rFonts w:hint="eastAsia"/>
        </w:rPr>
        <w:t>已知：</w:t>
      </w:r>
    </w:p>
    <w:p w:rsidR="00D51D28" w:rsidRDefault="00D51D28" w:rsidP="005A417F">
      <w:pPr>
        <w:pStyle w:val="a1"/>
        <w:ind w:firstLine="360"/>
      </w:pPr>
      <w:r>
        <w:rPr>
          <w:rFonts w:hint="eastAsia"/>
        </w:rPr>
        <w:t>对每个月来讲，生产一批产品的固定成本费为</w:t>
      </w:r>
      <w:r>
        <w:rPr>
          <w:rFonts w:hint="eastAsia"/>
        </w:rPr>
        <w:t>3</w:t>
      </w:r>
      <w:r>
        <w:t>(</w:t>
      </w:r>
      <w:r>
        <w:rPr>
          <w:rFonts w:hint="eastAsia"/>
        </w:rPr>
        <w:t>千元</w:t>
      </w:r>
      <w:r>
        <w:t>)</w:t>
      </w:r>
      <w:r>
        <w:rPr>
          <w:rFonts w:hint="eastAsia"/>
        </w:rPr>
        <w:t>，若不生产则为零。</w:t>
      </w:r>
    </w:p>
    <w:p w:rsidR="00D51D28" w:rsidRDefault="00D51D28" w:rsidP="005A417F">
      <w:pPr>
        <w:pStyle w:val="a1"/>
        <w:ind w:firstLine="360"/>
      </w:pPr>
      <w:r>
        <w:rPr>
          <w:rFonts w:hint="eastAsia"/>
        </w:rPr>
        <w:t>每生产单位产品的成本费为</w:t>
      </w:r>
      <w:r>
        <w:rPr>
          <w:rFonts w:hint="eastAsia"/>
        </w:rPr>
        <w:t>1</w:t>
      </w:r>
      <w:r>
        <w:t>(</w:t>
      </w:r>
      <w:r>
        <w:rPr>
          <w:rFonts w:hint="eastAsia"/>
        </w:rPr>
        <w:t>千元</w:t>
      </w:r>
      <w:r>
        <w:t>)</w:t>
      </w:r>
      <w:r>
        <w:rPr>
          <w:rFonts w:hint="eastAsia"/>
        </w:rPr>
        <w:t>。</w:t>
      </w:r>
    </w:p>
    <w:p w:rsidR="00FD3C46" w:rsidRDefault="00D51D28" w:rsidP="005A417F">
      <w:pPr>
        <w:pStyle w:val="a1"/>
        <w:ind w:firstLine="360"/>
      </w:pPr>
      <w:r>
        <w:rPr>
          <w:rFonts w:hint="eastAsia"/>
        </w:rPr>
        <w:t>同时，在任何一个月内，最大生产量不超过</w:t>
      </w:r>
      <w:r>
        <w:rPr>
          <w:rFonts w:hint="eastAsia"/>
        </w:rPr>
        <w:t>6</w:t>
      </w:r>
      <w:r>
        <w:t>(</w:t>
      </w:r>
      <w:r>
        <w:rPr>
          <w:rFonts w:hint="eastAsia"/>
        </w:rPr>
        <w:t>千元</w:t>
      </w:r>
      <w:r>
        <w:t>).</w:t>
      </w:r>
    </w:p>
    <w:p w:rsidR="00D51D28" w:rsidRDefault="00D51D28" w:rsidP="005A417F">
      <w:pPr>
        <w:pStyle w:val="a1"/>
        <w:ind w:firstLine="360"/>
      </w:pPr>
      <w:r>
        <w:rPr>
          <w:rFonts w:hint="eastAsia"/>
        </w:rPr>
        <w:t>每单位产品的库存费用为每月</w:t>
      </w:r>
      <w:r>
        <w:rPr>
          <w:rFonts w:hint="eastAsia"/>
        </w:rPr>
        <w:t>0</w:t>
      </w:r>
      <w:r>
        <w:t>.5(</w:t>
      </w:r>
      <w:r>
        <w:rPr>
          <w:rFonts w:hint="eastAsia"/>
        </w:rPr>
        <w:t>千元</w:t>
      </w:r>
      <w:r>
        <w:t>)</w:t>
      </w:r>
    </w:p>
    <w:p w:rsidR="00D51D28" w:rsidRDefault="00D51D28" w:rsidP="005A417F">
      <w:pPr>
        <w:pStyle w:val="a1"/>
        <w:ind w:firstLine="360"/>
      </w:pPr>
      <w:r>
        <w:rPr>
          <w:rFonts w:hint="eastAsia"/>
        </w:rPr>
        <w:t>同时要求第一月初和第四个月末，均无产品库存。</w:t>
      </w:r>
    </w:p>
    <w:p w:rsidR="00D51D28" w:rsidRDefault="00D51D28" w:rsidP="00D51D28">
      <w:pPr>
        <w:pStyle w:val="a1"/>
        <w:ind w:firstLineChars="0" w:firstLine="0"/>
      </w:pPr>
      <w:r>
        <w:rPr>
          <w:rFonts w:hint="eastAsia"/>
        </w:rPr>
        <w:t>问：在满足上述条件下，该厂应该如何安排各个时期的生产使所花费的总成本最低？</w:t>
      </w:r>
    </w:p>
    <w:p w:rsidR="00E36283" w:rsidRDefault="00D51D28" w:rsidP="000C6687">
      <w:pPr>
        <w:pStyle w:val="a1"/>
        <w:ind w:firstLine="360"/>
      </w:pPr>
      <w:r>
        <w:rPr>
          <w:rFonts w:hint="eastAsia"/>
        </w:rPr>
        <w:t>写出你所设的状态变量、决策变量、状态转移方程与递推关系式，和手工求解的详细步骤和结果。</w:t>
      </w:r>
    </w:p>
    <w:p w:rsidR="000C6687" w:rsidRDefault="000C6687" w:rsidP="000C6687">
      <w:pPr>
        <w:pStyle w:val="a1"/>
        <w:ind w:firstLineChars="0" w:firstLine="0"/>
      </w:pPr>
      <w:r>
        <w:rPr>
          <w:rFonts w:hint="eastAsia"/>
        </w:rPr>
        <w:t>解：</w:t>
      </w:r>
    </w:p>
    <w:p w:rsidR="00D35776" w:rsidRDefault="000C6687" w:rsidP="00D35776">
      <w:pPr>
        <w:pStyle w:val="a1"/>
        <w:ind w:firstLineChars="0" w:firstLine="0"/>
        <w:rPr>
          <w:rFonts w:hint="eastAsia"/>
        </w:rPr>
      </w:pPr>
      <w:r>
        <w:tab/>
      </w:r>
    </w:p>
    <w:p w:rsidR="00D35776" w:rsidRDefault="00D35776" w:rsidP="005A417F">
      <w:pPr>
        <w:pStyle w:val="a1"/>
        <w:ind w:firstLine="360"/>
      </w:pPr>
    </w:p>
    <w:p w:rsidR="00D35776" w:rsidRDefault="00D35776" w:rsidP="005A417F">
      <w:pPr>
        <w:pStyle w:val="a1"/>
        <w:ind w:firstLine="360"/>
      </w:pPr>
    </w:p>
    <w:p w:rsidR="00D35776" w:rsidRPr="005A417F" w:rsidRDefault="00D35776" w:rsidP="005A417F">
      <w:pPr>
        <w:pStyle w:val="a1"/>
        <w:ind w:firstLine="360"/>
        <w:rPr>
          <w:rFonts w:hint="eastAsia"/>
        </w:rPr>
      </w:pPr>
    </w:p>
    <w:p w:rsidR="00761B07" w:rsidRDefault="00761B07" w:rsidP="00761B07">
      <w:pPr>
        <w:pStyle w:val="1"/>
        <w:spacing w:after="312"/>
      </w:pPr>
      <w:r>
        <w:rPr>
          <w:rFonts w:hint="eastAsia"/>
        </w:rPr>
        <w:t>分支定界法</w:t>
      </w:r>
    </w:p>
    <w:p w:rsidR="00761958" w:rsidRDefault="003E323E" w:rsidP="003E323E">
      <w:pPr>
        <w:pStyle w:val="2"/>
        <w:spacing w:before="156" w:after="156"/>
      </w:pPr>
      <w:r>
        <w:rPr>
          <w:rFonts w:hint="eastAsia"/>
        </w:rPr>
        <w:t>A</w:t>
      </w:r>
      <w:r>
        <w:t>B</w:t>
      </w:r>
      <w:r>
        <w:rPr>
          <w:rFonts w:hint="eastAsia"/>
        </w:rPr>
        <w:t>国贸易问题</w:t>
      </w:r>
    </w:p>
    <w:p w:rsidR="00B74F41" w:rsidRDefault="00B74F41" w:rsidP="00B74F41">
      <w:pPr>
        <w:pStyle w:val="a1"/>
        <w:ind w:firstLine="360"/>
        <w:rPr>
          <w:rFonts w:hint="eastAsia"/>
        </w:rPr>
      </w:pPr>
      <w:r>
        <w:rPr>
          <w:rFonts w:hint="eastAsia"/>
        </w:rPr>
        <w:t>A</w:t>
      </w:r>
      <w:r>
        <w:rPr>
          <w:rFonts w:hint="eastAsia"/>
        </w:rPr>
        <w:t>国与</w:t>
      </w:r>
      <w:r>
        <w:rPr>
          <w:rFonts w:hint="eastAsia"/>
        </w:rPr>
        <w:t>B</w:t>
      </w:r>
      <w:r>
        <w:rPr>
          <w:rFonts w:hint="eastAsia"/>
        </w:rPr>
        <w:t>国之间尚未直接通商。与</w:t>
      </w:r>
      <w:r>
        <w:rPr>
          <w:rFonts w:hint="eastAsia"/>
        </w:rPr>
        <w:t>A</w:t>
      </w:r>
      <w:r>
        <w:rPr>
          <w:rFonts w:hint="eastAsia"/>
        </w:rPr>
        <w:t>国直接通商的有</w:t>
      </w:r>
      <w:r>
        <w:rPr>
          <w:rFonts w:hint="eastAsia"/>
        </w:rPr>
        <w:t>20</w:t>
      </w:r>
      <w:r>
        <w:rPr>
          <w:rFonts w:hint="eastAsia"/>
        </w:rPr>
        <w:t>个国家（</w:t>
      </w:r>
      <w:r>
        <w:rPr>
          <w:rFonts w:hint="eastAsia"/>
        </w:rPr>
        <w:t xml:space="preserve">C1, C2, </w:t>
      </w:r>
      <w:r>
        <w:rPr>
          <w:rFonts w:hint="eastAsia"/>
        </w:rPr>
        <w:t>…</w:t>
      </w:r>
      <w:r>
        <w:rPr>
          <w:rFonts w:hint="eastAsia"/>
        </w:rPr>
        <w:t>, C20</w:t>
      </w:r>
      <w:r>
        <w:rPr>
          <w:rFonts w:hint="eastAsia"/>
        </w:rPr>
        <w:t>）；与</w:t>
      </w:r>
      <w:r>
        <w:rPr>
          <w:rFonts w:hint="eastAsia"/>
        </w:rPr>
        <w:t>B</w:t>
      </w:r>
      <w:r>
        <w:rPr>
          <w:rFonts w:hint="eastAsia"/>
        </w:rPr>
        <w:t>国直接通商的为另外</w:t>
      </w:r>
      <w:r>
        <w:rPr>
          <w:rFonts w:hint="eastAsia"/>
        </w:rPr>
        <w:t>30</w:t>
      </w:r>
      <w:r>
        <w:rPr>
          <w:rFonts w:hint="eastAsia"/>
        </w:rPr>
        <w:t>个国家（</w:t>
      </w:r>
      <w:r>
        <w:rPr>
          <w:rFonts w:hint="eastAsia"/>
        </w:rPr>
        <w:t xml:space="preserve">C21, C22, </w:t>
      </w:r>
      <w:r>
        <w:rPr>
          <w:rFonts w:hint="eastAsia"/>
        </w:rPr>
        <w:t>…</w:t>
      </w:r>
      <w:r>
        <w:rPr>
          <w:rFonts w:hint="eastAsia"/>
        </w:rPr>
        <w:t>, C50</w:t>
      </w:r>
      <w:r>
        <w:rPr>
          <w:rFonts w:hint="eastAsia"/>
        </w:rPr>
        <w:t>）。上述</w:t>
      </w:r>
      <w:r>
        <w:rPr>
          <w:rFonts w:hint="eastAsia"/>
        </w:rPr>
        <w:t>50</w:t>
      </w:r>
      <w:r>
        <w:rPr>
          <w:rFonts w:hint="eastAsia"/>
        </w:rPr>
        <w:t>个国家之间并不是每两个国家都直接通商，任意两国之间的贸易税率由对称矩阵</w:t>
      </w:r>
      <w:r>
        <w:rPr>
          <w:rFonts w:hint="eastAsia"/>
        </w:rPr>
        <w:t>R</w:t>
      </w:r>
      <w:r>
        <w:rPr>
          <w:rFonts w:hint="eastAsia"/>
        </w:rPr>
        <w:t>给出，其中∞代表两国不能直接通商。</w:t>
      </w:r>
    </w:p>
    <w:p w:rsidR="00B74F41" w:rsidRDefault="00B74F41" w:rsidP="00B74F41">
      <w:pPr>
        <w:pStyle w:val="a1"/>
        <w:ind w:firstLine="360"/>
        <w:rPr>
          <w:rFonts w:hint="eastAsia"/>
        </w:rPr>
      </w:pPr>
      <w:r>
        <w:rPr>
          <w:rFonts w:hint="eastAsia"/>
        </w:rPr>
        <w:t>A</w:t>
      </w:r>
      <w:r>
        <w:rPr>
          <w:rFonts w:hint="eastAsia"/>
        </w:rPr>
        <w:t>国某公司与</w:t>
      </w:r>
      <w:r>
        <w:rPr>
          <w:rFonts w:hint="eastAsia"/>
        </w:rPr>
        <w:t>B</w:t>
      </w:r>
      <w:r>
        <w:rPr>
          <w:rFonts w:hint="eastAsia"/>
        </w:rPr>
        <w:t>国</w:t>
      </w:r>
      <w:proofErr w:type="gramStart"/>
      <w:r>
        <w:rPr>
          <w:rFonts w:hint="eastAsia"/>
        </w:rPr>
        <w:t>一</w:t>
      </w:r>
      <w:proofErr w:type="gramEnd"/>
      <w:r>
        <w:rPr>
          <w:rFonts w:hint="eastAsia"/>
        </w:rPr>
        <w:t>公司欲通过某几个中间国家的公司完成一笔贸易，各个国家的进出口贸易通关等手续所需办理时间由向量</w:t>
      </w:r>
      <w:r>
        <w:rPr>
          <w:rFonts w:hint="eastAsia"/>
        </w:rPr>
        <w:t>T</w:t>
      </w:r>
      <w:r>
        <w:rPr>
          <w:rFonts w:hint="eastAsia"/>
        </w:rPr>
        <w:t>给出。请安排</w:t>
      </w:r>
      <w:proofErr w:type="gramStart"/>
      <w:r>
        <w:rPr>
          <w:rFonts w:hint="eastAsia"/>
        </w:rPr>
        <w:t>一</w:t>
      </w:r>
      <w:proofErr w:type="gramEnd"/>
      <w:r>
        <w:rPr>
          <w:rFonts w:hint="eastAsia"/>
        </w:rPr>
        <w:t>中转贸易计划，使得该交易所产生的向各中转国缴纳的税费最低，且整个交易能够在时间</w:t>
      </w:r>
      <w:r>
        <w:rPr>
          <w:rFonts w:hint="eastAsia"/>
        </w:rPr>
        <w:t>t</w:t>
      </w:r>
      <w:r>
        <w:rPr>
          <w:rFonts w:hint="eastAsia"/>
        </w:rPr>
        <w:t>内完成。</w:t>
      </w:r>
    </w:p>
    <w:p w:rsidR="00B74F41" w:rsidRDefault="00B74F41" w:rsidP="00B74F41">
      <w:pPr>
        <w:pStyle w:val="a1"/>
        <w:numPr>
          <w:ilvl w:val="0"/>
          <w:numId w:val="23"/>
        </w:numPr>
        <w:ind w:firstLineChars="0"/>
      </w:pPr>
      <w:r>
        <w:rPr>
          <w:rFonts w:hint="eastAsia"/>
        </w:rPr>
        <w:t>说明你是如何构造搜索树的。（要</w:t>
      </w:r>
      <w:proofErr w:type="gramStart"/>
      <w:r>
        <w:rPr>
          <w:rFonts w:hint="eastAsia"/>
        </w:rPr>
        <w:t>求是二叉搜索树</w:t>
      </w:r>
      <w:proofErr w:type="gramEnd"/>
      <w:r>
        <w:rPr>
          <w:rFonts w:hint="eastAsia"/>
        </w:rPr>
        <w:t>）</w:t>
      </w:r>
    </w:p>
    <w:p w:rsidR="00B74F41" w:rsidRDefault="00B74F41" w:rsidP="00B74F41">
      <w:pPr>
        <w:pStyle w:val="a1"/>
        <w:numPr>
          <w:ilvl w:val="0"/>
          <w:numId w:val="23"/>
        </w:numPr>
        <w:ind w:firstLineChars="0"/>
      </w:pPr>
      <w:r>
        <w:rPr>
          <w:rFonts w:hint="eastAsia"/>
        </w:rPr>
        <w:t>说明算法遍历搜索树的原则。（何时以及如何前进、分支、回溯、剪枝等等）</w:t>
      </w:r>
    </w:p>
    <w:p w:rsidR="00B74F41" w:rsidRDefault="00B74F41" w:rsidP="00B74F41">
      <w:pPr>
        <w:pStyle w:val="a1"/>
        <w:numPr>
          <w:ilvl w:val="0"/>
          <w:numId w:val="23"/>
        </w:numPr>
        <w:ind w:firstLineChars="0"/>
      </w:pPr>
      <w:r>
        <w:rPr>
          <w:rFonts w:hint="eastAsia"/>
        </w:rPr>
        <w:t>你设计的分支定界算法的“界”是什么，他为什么是正确的和有效的？</w:t>
      </w:r>
    </w:p>
    <w:p w:rsidR="008D4F6E" w:rsidRPr="008D4F6E" w:rsidRDefault="00B74F41" w:rsidP="00B74F41">
      <w:pPr>
        <w:pStyle w:val="a1"/>
        <w:numPr>
          <w:ilvl w:val="0"/>
          <w:numId w:val="23"/>
        </w:numPr>
        <w:ind w:firstLineChars="0"/>
        <w:rPr>
          <w:rFonts w:hint="eastAsia"/>
        </w:rPr>
      </w:pPr>
      <w:r>
        <w:rPr>
          <w:rFonts w:hint="eastAsia"/>
        </w:rPr>
        <w:t>写出伪代码。</w:t>
      </w:r>
    </w:p>
    <w:p w:rsidR="003E323E" w:rsidRPr="003E323E" w:rsidRDefault="003E323E" w:rsidP="003E323E">
      <w:pPr>
        <w:pStyle w:val="3"/>
        <w:spacing w:before="156" w:after="156"/>
      </w:pPr>
      <w:r>
        <w:rPr>
          <w:rFonts w:hint="eastAsia"/>
        </w:rPr>
        <w:lastRenderedPageBreak/>
        <w:t>构造二叉树的方式</w:t>
      </w:r>
    </w:p>
    <w:p w:rsidR="008D4F6E" w:rsidRDefault="003E323E" w:rsidP="003E323E">
      <w:pPr>
        <w:pStyle w:val="a1"/>
        <w:ind w:firstLine="360"/>
      </w:pPr>
      <w:r>
        <w:rPr>
          <w:rFonts w:hint="eastAsia"/>
        </w:rPr>
        <w:t>将城市作为二叉树的节点，其中根节点为城市</w:t>
      </w:r>
      <w:r>
        <w:rPr>
          <w:rFonts w:hint="eastAsia"/>
        </w:rPr>
        <w:t>A</w:t>
      </w:r>
      <w:r>
        <w:rPr>
          <w:rFonts w:hint="eastAsia"/>
        </w:rPr>
        <w:t>，</w:t>
      </w:r>
      <w:r w:rsidR="008D4F6E">
        <w:rPr>
          <w:rFonts w:hint="eastAsia"/>
        </w:rPr>
        <w:t>记已有的贸易顺序为</w:t>
      </w:r>
      <w:r w:rsidR="008D4F6E">
        <w:rPr>
          <w:rFonts w:hint="eastAsia"/>
        </w:rPr>
        <w:t>S</w:t>
      </w:r>
      <w:r w:rsidR="008D4F6E">
        <w:rPr>
          <w:rFonts w:hint="eastAsia"/>
        </w:rPr>
        <w:t>，贸易顺序中最后一个国家为</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sidR="008D4F6E">
        <w:rPr>
          <w:rFonts w:hint="eastAsia"/>
        </w:rPr>
        <w:t>。</w:t>
      </w:r>
    </w:p>
    <w:p w:rsidR="008D4F6E" w:rsidRDefault="008D4F6E" w:rsidP="003E323E">
      <w:pPr>
        <w:pStyle w:val="a1"/>
        <w:ind w:firstLine="360"/>
      </w:pPr>
      <w:r>
        <w:rPr>
          <w:rFonts w:hint="eastAsia"/>
        </w:rPr>
        <w:t>对于每个节点，都从与</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Pr>
          <w:rFonts w:hint="eastAsia"/>
        </w:rPr>
        <w:t>其连的国家中选择一个满足要求的国家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，左子树代表将该国家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加入到贸易顺序</w:t>
      </w:r>
      <w:r>
        <w:rPr>
          <w:rFonts w:hint="eastAsia"/>
        </w:rPr>
        <w:t>S</w:t>
      </w:r>
      <w:r>
        <w:rPr>
          <w:rFonts w:hint="eastAsia"/>
        </w:rPr>
        <w:t>中，并更新</w:t>
      </w:r>
      <w:r>
        <w:rPr>
          <w:rFonts w:hint="eastAsia"/>
        </w:rPr>
        <w:t>S</w:t>
      </w:r>
      <w:r>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Pr>
          <w:rFonts w:hint="eastAsia"/>
        </w:rPr>
        <w:t>.</w:t>
      </w:r>
    </w:p>
    <w:p w:rsidR="003E323E" w:rsidRDefault="008D4F6E" w:rsidP="003E323E">
      <w:pPr>
        <w:pStyle w:val="a1"/>
        <w:ind w:firstLine="360"/>
      </w:pPr>
      <w:proofErr w:type="gramStart"/>
      <w:r>
        <w:rPr>
          <w:rFonts w:hint="eastAsia"/>
        </w:rPr>
        <w:t>右子树</w:t>
      </w:r>
      <w:proofErr w:type="gramEnd"/>
      <w:r>
        <w:rPr>
          <w:rFonts w:hint="eastAsia"/>
        </w:rPr>
        <w:t>代表不将该国家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加入到贸易顺序中，</w:t>
      </w:r>
      <w:r>
        <w:rPr>
          <w:rFonts w:hint="eastAsia"/>
        </w:rPr>
        <w:t>S</w:t>
      </w:r>
      <w:r>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last</m:t>
            </m:r>
          </m:sub>
        </m:sSub>
      </m:oMath>
      <w:r>
        <w:rPr>
          <w:rFonts w:hint="eastAsia"/>
        </w:rPr>
        <w:t>维持不变。</w:t>
      </w:r>
    </w:p>
    <w:p w:rsidR="008D4F6E" w:rsidRDefault="008D4F6E" w:rsidP="003E323E">
      <w:pPr>
        <w:pStyle w:val="a1"/>
        <w:ind w:firstLine="360"/>
        <w:rPr>
          <w:rFonts w:hint="eastAsia"/>
        </w:rPr>
      </w:pPr>
      <w:r>
        <w:rPr>
          <w:rFonts w:hint="eastAsia"/>
        </w:rPr>
        <w:t>按照先变量左子树，再</w:t>
      </w:r>
      <w:proofErr w:type="gramStart"/>
      <w:r>
        <w:rPr>
          <w:rFonts w:hint="eastAsia"/>
        </w:rPr>
        <w:t>遍历右子树</w:t>
      </w:r>
      <w:proofErr w:type="gramEnd"/>
      <w:r>
        <w:rPr>
          <w:rFonts w:hint="eastAsia"/>
        </w:rPr>
        <w:t>的顺序进行遍历所有可能的解，从中选择最优的。</w:t>
      </w:r>
    </w:p>
    <w:p w:rsidR="003E323E" w:rsidRDefault="003E323E" w:rsidP="003E323E">
      <w:pPr>
        <w:pStyle w:val="a1"/>
        <w:ind w:left="360" w:firstLineChars="0" w:firstLine="0"/>
      </w:pPr>
    </w:p>
    <w:p w:rsidR="00E569BB" w:rsidRDefault="00E569BB" w:rsidP="00E569BB">
      <w:pPr>
        <w:pStyle w:val="3"/>
        <w:spacing w:before="156" w:after="156"/>
      </w:pPr>
      <w:r>
        <w:rPr>
          <w:rFonts w:hint="eastAsia"/>
        </w:rPr>
        <w:t>原则</w:t>
      </w:r>
    </w:p>
    <w:p w:rsidR="00DE57A3" w:rsidRDefault="00FE4F75" w:rsidP="00DE57A3">
      <w:pPr>
        <w:pStyle w:val="a1"/>
        <w:ind w:firstLine="360"/>
      </w:pPr>
      <w:r>
        <w:rPr>
          <w:rFonts w:hint="eastAsia"/>
        </w:rPr>
        <w:t>在每次分支时，都需要重新计算一个下次可选国家的集合</w:t>
      </w:r>
      <w:r w:rsidR="00E7001D">
        <w:rPr>
          <w:rFonts w:hint="eastAsia"/>
        </w:rPr>
        <w:t>T</w:t>
      </w:r>
      <w:r>
        <w:rPr>
          <w:rFonts w:hint="eastAsia"/>
        </w:rPr>
        <w:t>：</w:t>
      </w:r>
    </w:p>
    <w:p w:rsidR="00FE4F75" w:rsidRDefault="00FE4F75" w:rsidP="00FE4F75">
      <w:pPr>
        <w:pStyle w:val="a1"/>
        <w:numPr>
          <w:ilvl w:val="0"/>
          <w:numId w:val="20"/>
        </w:numPr>
        <w:ind w:firstLineChars="0"/>
      </w:pPr>
      <w:r>
        <w:rPr>
          <w:rFonts w:hint="eastAsia"/>
        </w:rPr>
        <w:t>如果本次分支是向左分支，即</w:t>
      </w:r>
      <w:r>
        <w:rPr>
          <w:rFonts w:hint="eastAsia"/>
        </w:rPr>
        <w:t>将该国家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加入到贸易顺序</w:t>
      </w:r>
      <w:r>
        <w:rPr>
          <w:rFonts w:hint="eastAsia"/>
        </w:rPr>
        <w:t>S</w:t>
      </w:r>
      <w:r>
        <w:rPr>
          <w:rFonts w:hint="eastAsia"/>
        </w:rPr>
        <w:t>中</w:t>
      </w:r>
      <w:r>
        <w:rPr>
          <w:rFonts w:hint="eastAsia"/>
        </w:rPr>
        <w:t>，则</w:t>
      </w:r>
      <w:r w:rsidR="00E7001D">
        <w:t>T</w:t>
      </w:r>
      <w:r>
        <w:rPr>
          <w:rFonts w:hint="eastAsia"/>
        </w:rPr>
        <w:t>为满足以下条件的国家</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Pr>
          <w:rFonts w:hint="eastAsia"/>
        </w:rPr>
        <w:t>的集合：</w:t>
      </w:r>
    </w:p>
    <w:p w:rsidR="00FE4F75" w:rsidRDefault="00FE4F75" w:rsidP="00FE4F75">
      <w:pPr>
        <w:pStyle w:val="a1"/>
        <w:numPr>
          <w:ilvl w:val="0"/>
          <w:numId w:val="21"/>
        </w:numPr>
        <w:ind w:firstLineChars="0"/>
      </w:pP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Pr>
          <w:rFonts w:hint="eastAsia"/>
        </w:rPr>
        <w:t>与</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相连</w:t>
      </w:r>
    </w:p>
    <w:p w:rsidR="00FE4F75" w:rsidRDefault="00FE4F75" w:rsidP="00FE4F75">
      <w:pPr>
        <w:pStyle w:val="a1"/>
        <w:numPr>
          <w:ilvl w:val="0"/>
          <w:numId w:val="21"/>
        </w:numPr>
        <w:ind w:firstLineChars="0"/>
      </w:pP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Pr>
          <w:rFonts w:hint="eastAsia"/>
        </w:rPr>
        <w:t>不在从根节点到</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节点的简单路径中</w:t>
      </w:r>
    </w:p>
    <w:p w:rsidR="00FE4F75" w:rsidRDefault="00FE4F75" w:rsidP="00FE4F75">
      <w:pPr>
        <w:pStyle w:val="a1"/>
        <w:numPr>
          <w:ilvl w:val="0"/>
          <w:numId w:val="21"/>
        </w:numPr>
        <w:ind w:firstLineChars="0"/>
      </w:pPr>
      <w:r>
        <w:rPr>
          <w:rFonts w:hint="eastAsia"/>
        </w:rPr>
        <w:t>从根节点到</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Pr>
          <w:rFonts w:hint="eastAsia"/>
        </w:rPr>
        <w:t>的时间不超过</w:t>
      </w:r>
      <w:r>
        <w:rPr>
          <w:rFonts w:hint="eastAsia"/>
        </w:rPr>
        <w:t>t</w:t>
      </w:r>
    </w:p>
    <w:p w:rsidR="00FE4F75" w:rsidRDefault="00FE4F75" w:rsidP="00FE4F75">
      <w:pPr>
        <w:pStyle w:val="a1"/>
        <w:numPr>
          <w:ilvl w:val="0"/>
          <w:numId w:val="21"/>
        </w:numPr>
        <w:ind w:firstLineChars="0"/>
        <w:rPr>
          <w:rFonts w:hint="eastAsia"/>
        </w:rPr>
      </w:pPr>
      <w:r>
        <w:rPr>
          <w:rFonts w:hint="eastAsia"/>
        </w:rPr>
        <w:t>从根节点到</w:t>
      </w:r>
      <m:oMath>
        <m:sSub>
          <m:sSubPr>
            <m:ctrlPr>
              <w:rPr>
                <w:rFonts w:ascii="Cambria Math" w:hAnsi="Cambria Math"/>
              </w:rPr>
            </m:ctrlPr>
          </m:sSubPr>
          <m:e>
            <m:r>
              <w:rPr>
                <w:rFonts w:ascii="Cambria Math" w:hAnsi="Cambria Math"/>
              </w:rPr>
              <m:t>C</m:t>
            </m:r>
          </m:e>
          <m:sub>
            <m:r>
              <w:rPr>
                <w:rFonts w:ascii="Cambria Math" w:hAnsi="Cambria Math" w:hint="eastAsia"/>
              </w:rPr>
              <m:t>j</m:t>
            </m:r>
          </m:sub>
        </m:sSub>
      </m:oMath>
      <w:r>
        <w:rPr>
          <w:rFonts w:hint="eastAsia"/>
        </w:rPr>
        <w:t>的税费不超过已有的最低税费</w:t>
      </w:r>
    </w:p>
    <w:p w:rsidR="00FE4F75" w:rsidRDefault="00C85B1A" w:rsidP="00FE4F75">
      <w:pPr>
        <w:pStyle w:val="a1"/>
        <w:numPr>
          <w:ilvl w:val="0"/>
          <w:numId w:val="20"/>
        </w:numPr>
        <w:ind w:firstLineChars="0"/>
        <w:rPr>
          <w:rFonts w:hint="eastAsia"/>
        </w:rPr>
      </w:pPr>
      <w:r>
        <w:rPr>
          <w:rFonts w:hint="eastAsia"/>
        </w:rPr>
        <w:t>如果本次分支是向右</w:t>
      </w:r>
      <w:r>
        <w:rPr>
          <w:rFonts w:hint="eastAsia"/>
        </w:rPr>
        <w:t>分支，即国家</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不</w:t>
      </w:r>
      <w:r>
        <w:rPr>
          <w:rFonts w:hint="eastAsia"/>
        </w:rPr>
        <w:t>加入到贸易顺序</w:t>
      </w:r>
      <w:r>
        <w:rPr>
          <w:rFonts w:hint="eastAsia"/>
        </w:rPr>
        <w:t>S</w:t>
      </w:r>
      <w:r>
        <w:rPr>
          <w:rFonts w:hint="eastAsia"/>
        </w:rPr>
        <w:t>中，</w:t>
      </w:r>
      <w:r>
        <w:rPr>
          <w:rFonts w:hint="eastAsia"/>
        </w:rPr>
        <w:t>则</w:t>
      </w:r>
      <w:r w:rsidR="00E7001D">
        <w:t>T</w:t>
      </w:r>
      <w:r>
        <w:rPr>
          <w:rFonts w:hint="eastAsia"/>
        </w:rPr>
        <w:t>为父节点的</w:t>
      </w:r>
      <m:oMath>
        <m:r>
          <m:rPr>
            <m:sty m:val="p"/>
          </m:rP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oMath>
    </w:p>
    <w:p w:rsidR="00DE57A3" w:rsidRPr="00DE57A3" w:rsidRDefault="00DE57A3" w:rsidP="00DE57A3">
      <w:pPr>
        <w:pStyle w:val="a1"/>
        <w:ind w:firstLine="360"/>
        <w:rPr>
          <w:rFonts w:hint="eastAsia"/>
        </w:rPr>
      </w:pPr>
    </w:p>
    <w:p w:rsidR="00AE7E60" w:rsidRDefault="00E569BB" w:rsidP="00E569BB">
      <w:pPr>
        <w:pStyle w:val="a1"/>
        <w:ind w:firstLine="360"/>
      </w:pPr>
      <w:r>
        <w:rPr>
          <w:rFonts w:hint="eastAsia"/>
        </w:rPr>
        <w:t>前进：</w:t>
      </w:r>
    </w:p>
    <w:p w:rsidR="00F42576" w:rsidRDefault="00780C57" w:rsidP="00780C57">
      <w:pPr>
        <w:pStyle w:val="a1"/>
        <w:ind w:firstLineChars="0" w:firstLine="0"/>
        <w:rPr>
          <w:rFonts w:hint="eastAsia"/>
        </w:rPr>
      </w:pPr>
      <w:r>
        <w:tab/>
      </w:r>
      <w:r>
        <w:tab/>
      </w:r>
      <w:r>
        <w:rPr>
          <w:rFonts w:hint="eastAsia"/>
        </w:rPr>
        <w:t>当</w:t>
      </w:r>
      <w:r w:rsidR="006A34D6">
        <w:rPr>
          <w:rFonts w:hint="eastAsia"/>
        </w:rPr>
        <w:t>同时</w:t>
      </w:r>
      <w:r>
        <w:rPr>
          <w:rFonts w:hint="eastAsia"/>
        </w:rPr>
        <w:t>满足下面三个条件时可以前进：</w:t>
      </w:r>
    </w:p>
    <w:p w:rsidR="00AE7E60" w:rsidRDefault="00E569BB" w:rsidP="00AE7E60">
      <w:pPr>
        <w:pStyle w:val="a1"/>
        <w:numPr>
          <w:ilvl w:val="0"/>
          <w:numId w:val="15"/>
        </w:numPr>
        <w:ind w:firstLineChars="0"/>
      </w:pPr>
      <w:r>
        <w:rPr>
          <w:rFonts w:hint="eastAsia"/>
        </w:rPr>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不是城市</w:t>
      </w:r>
      <w:r>
        <w:rPr>
          <w:rFonts w:hint="eastAsia"/>
        </w:rPr>
        <w:t>B</w:t>
      </w:r>
    </w:p>
    <w:p w:rsidR="00E569BB" w:rsidRDefault="00E7001D" w:rsidP="00AE7E60">
      <w:pPr>
        <w:pStyle w:val="a1"/>
        <w:numPr>
          <w:ilvl w:val="0"/>
          <w:numId w:val="15"/>
        </w:numPr>
        <w:ind w:firstLineChars="0"/>
      </w:pPr>
      <w:r>
        <w:t>T</w:t>
      </w:r>
      <w:r w:rsidR="00E569BB">
        <w:rPr>
          <w:rFonts w:hint="eastAsia"/>
        </w:rPr>
        <w:t>不为空</w:t>
      </w:r>
    </w:p>
    <w:p w:rsidR="00780C57" w:rsidRDefault="00780C57" w:rsidP="00AE7E60">
      <w:pPr>
        <w:pStyle w:val="a1"/>
        <w:numPr>
          <w:ilvl w:val="0"/>
          <w:numId w:val="15"/>
        </w:numPr>
        <w:ind w:firstLineChars="0"/>
      </w:pPr>
      <w:r>
        <w:rPr>
          <w:rFonts w:hint="eastAsia"/>
        </w:rPr>
        <w:t>当且节点不满足剪枝条件</w:t>
      </w:r>
    </w:p>
    <w:p w:rsidR="00E569BB" w:rsidRDefault="00E569BB" w:rsidP="00E569BB">
      <w:pPr>
        <w:pStyle w:val="a1"/>
        <w:ind w:firstLine="360"/>
      </w:pPr>
      <w:r>
        <w:rPr>
          <w:rFonts w:hint="eastAsia"/>
        </w:rPr>
        <w:t>分支：</w:t>
      </w:r>
    </w:p>
    <w:p w:rsidR="002E3F05" w:rsidRPr="008519FC" w:rsidRDefault="00AC5147" w:rsidP="00AC5147">
      <w:pPr>
        <w:pStyle w:val="a1"/>
        <w:ind w:left="840" w:firstLineChars="0" w:firstLine="0"/>
      </w:pPr>
      <w:r>
        <w:rPr>
          <w:rFonts w:hint="eastAsia"/>
        </w:rPr>
        <w:t>先遍历左分支，再遍历右分支</w:t>
      </w:r>
    </w:p>
    <w:p w:rsidR="00843CC6" w:rsidRDefault="00E569BB" w:rsidP="00E569BB">
      <w:pPr>
        <w:pStyle w:val="a1"/>
        <w:ind w:firstLine="360"/>
      </w:pPr>
      <w:r>
        <w:rPr>
          <w:rFonts w:hint="eastAsia"/>
        </w:rPr>
        <w:t>回溯：</w:t>
      </w:r>
    </w:p>
    <w:p w:rsidR="006A34D6" w:rsidRDefault="006A34D6" w:rsidP="00E569BB">
      <w:pPr>
        <w:pStyle w:val="a1"/>
        <w:ind w:firstLine="360"/>
        <w:rPr>
          <w:rFonts w:hint="eastAsia"/>
        </w:rPr>
      </w:pPr>
      <w:r>
        <w:lastRenderedPageBreak/>
        <w:tab/>
      </w:r>
      <w:r>
        <w:tab/>
      </w:r>
      <w:r>
        <w:rPr>
          <w:rFonts w:hint="eastAsia"/>
        </w:rPr>
        <w:t>当满足下述条件之一时进行回溯：</w:t>
      </w:r>
    </w:p>
    <w:p w:rsidR="00843CC6" w:rsidRDefault="00E569BB" w:rsidP="00843CC6">
      <w:pPr>
        <w:pStyle w:val="a1"/>
        <w:numPr>
          <w:ilvl w:val="0"/>
          <w:numId w:val="16"/>
        </w:numPr>
        <w:ind w:firstLineChars="0"/>
      </w:pPr>
      <w:r>
        <w:rPr>
          <w:rFonts w:hint="eastAsia"/>
        </w:rPr>
        <w:t>当前节点</w:t>
      </w:r>
      <m:oMath>
        <m:sSub>
          <m:sSubPr>
            <m:ctrlPr>
              <w:rPr>
                <w:rFonts w:ascii="Cambria Math" w:hAnsi="Cambria Math"/>
              </w:rPr>
            </m:ctrlPr>
          </m:sSubPr>
          <m:e>
            <m:r>
              <w:rPr>
                <w:rFonts w:ascii="Cambria Math" w:hAnsi="Cambria Math"/>
              </w:rPr>
              <m:t>c</m:t>
            </m:r>
          </m:e>
          <m:sub>
            <m:r>
              <w:rPr>
                <w:rFonts w:ascii="Cambria Math" w:hAnsi="Cambria Math" w:hint="eastAsia"/>
              </w:rPr>
              <m:t>i</m:t>
            </m:r>
          </m:sub>
        </m:sSub>
      </m:oMath>
      <w:r>
        <w:rPr>
          <w:rFonts w:hint="eastAsia"/>
        </w:rPr>
        <w:t>是城市</w:t>
      </w:r>
      <w:r>
        <w:rPr>
          <w:rFonts w:hint="eastAsia"/>
        </w:rPr>
        <w:t>B</w:t>
      </w:r>
      <w:r w:rsidR="00BC7E41">
        <w:rPr>
          <w:rFonts w:hint="eastAsia"/>
        </w:rPr>
        <w:t>，此时有解，看情况更新解</w:t>
      </w:r>
    </w:p>
    <w:p w:rsidR="00E569BB" w:rsidRDefault="00DE57A3" w:rsidP="00843CC6">
      <w:pPr>
        <w:pStyle w:val="a1"/>
        <w:numPr>
          <w:ilvl w:val="0"/>
          <w:numId w:val="16"/>
        </w:numPr>
        <w:ind w:firstLineChars="0"/>
      </w:pPr>
      <m:oMath>
        <m:sSub>
          <m:sSubPr>
            <m:ctrlPr>
              <w:rPr>
                <w:rFonts w:ascii="Cambria Math" w:hAnsi="Cambria Math"/>
              </w:rPr>
            </m:ctrlPr>
          </m:sSubPr>
          <m:e>
            <m:r>
              <w:rPr>
                <w:rFonts w:ascii="Cambria Math" w:hAnsi="Cambria Math"/>
              </w:rPr>
              <m:t>T</m:t>
            </m:r>
          </m:e>
          <m:sub>
            <m:r>
              <w:rPr>
                <w:rFonts w:ascii="Cambria Math" w:hAnsi="Cambria Math" w:hint="eastAsia"/>
              </w:rPr>
              <m:t>i</m:t>
            </m:r>
          </m:sub>
        </m:sSub>
      </m:oMath>
      <w:r w:rsidR="00E569BB">
        <w:rPr>
          <w:rFonts w:hint="eastAsia"/>
        </w:rPr>
        <w:t>为空</w:t>
      </w:r>
      <w:r w:rsidR="00BC7E41">
        <w:rPr>
          <w:rFonts w:hint="eastAsia"/>
        </w:rPr>
        <w:t>，这时本条路径无解</w:t>
      </w:r>
    </w:p>
    <w:p w:rsidR="00BC7E41" w:rsidRDefault="00357F7D" w:rsidP="00BC7E41">
      <w:pPr>
        <w:pStyle w:val="a1"/>
        <w:ind w:left="690" w:firstLineChars="0"/>
        <w:rPr>
          <w:rFonts w:hint="eastAsia"/>
        </w:rPr>
      </w:pPr>
      <w:r>
        <w:rPr>
          <w:rFonts w:hint="eastAsia"/>
        </w:rPr>
        <w:t>在回溯时，</w:t>
      </w:r>
      <w:r w:rsidR="00BC7E41">
        <w:rPr>
          <w:rFonts w:hint="eastAsia"/>
        </w:rPr>
        <w:t>如果</w:t>
      </w:r>
      <w:r w:rsidR="00E26005">
        <w:rPr>
          <w:rFonts w:hint="eastAsia"/>
        </w:rPr>
        <w:t>当前节点是左子节点</w:t>
      </w:r>
      <w:r w:rsidR="00BC7E41">
        <w:rPr>
          <w:rFonts w:hint="eastAsia"/>
        </w:rPr>
        <w:t>，则遍历</w:t>
      </w:r>
      <w:r w:rsidR="00E26005">
        <w:rPr>
          <w:rFonts w:hint="eastAsia"/>
        </w:rPr>
        <w:t>相应</w:t>
      </w:r>
      <w:proofErr w:type="gramStart"/>
      <w:r w:rsidR="00E26005">
        <w:rPr>
          <w:rFonts w:hint="eastAsia"/>
        </w:rPr>
        <w:t>的右子节点</w:t>
      </w:r>
      <w:proofErr w:type="gramEnd"/>
      <w:r w:rsidR="00BC7E41">
        <w:rPr>
          <w:rFonts w:hint="eastAsia"/>
        </w:rPr>
        <w:t>。</w:t>
      </w:r>
      <w:r w:rsidR="00E26005">
        <w:rPr>
          <w:rFonts w:hint="eastAsia"/>
        </w:rPr>
        <w:t>否则，对父节点进行回溯。</w:t>
      </w:r>
    </w:p>
    <w:p w:rsidR="008519FC" w:rsidRDefault="00E569BB" w:rsidP="00E569BB">
      <w:pPr>
        <w:pStyle w:val="a1"/>
        <w:ind w:firstLine="360"/>
      </w:pPr>
      <w:r>
        <w:rPr>
          <w:rFonts w:hint="eastAsia"/>
        </w:rPr>
        <w:t>剪枝：</w:t>
      </w:r>
    </w:p>
    <w:p w:rsidR="00E569BB" w:rsidRDefault="00066EE8" w:rsidP="001A5D8D">
      <w:pPr>
        <w:pStyle w:val="a1"/>
        <w:numPr>
          <w:ilvl w:val="0"/>
          <w:numId w:val="17"/>
        </w:numPr>
        <w:ind w:firstLineChars="0"/>
      </w:pPr>
      <w:r>
        <w:rPr>
          <w:rFonts w:hint="eastAsia"/>
        </w:rPr>
        <w:t>当前</w:t>
      </w:r>
      <w:r w:rsidR="001A5D8D">
        <w:rPr>
          <w:rFonts w:hint="eastAsia"/>
        </w:rPr>
        <w:t>节点不是</w:t>
      </w:r>
      <w:r w:rsidR="001A5D8D">
        <w:rPr>
          <w:rFonts w:hint="eastAsia"/>
        </w:rPr>
        <w:t>B</w:t>
      </w:r>
      <w:r w:rsidR="001A5D8D">
        <w:rPr>
          <w:rFonts w:hint="eastAsia"/>
        </w:rPr>
        <w:t>，且</w:t>
      </w:r>
      <w:r w:rsidR="00E569BB">
        <w:rPr>
          <w:rFonts w:hint="eastAsia"/>
        </w:rPr>
        <w:t>从根节点到当前节点的简单路径所导致的税费已经不小于已求得的最小解，则</w:t>
      </w:r>
      <w:r w:rsidR="001A5D8D">
        <w:rPr>
          <w:rFonts w:hint="eastAsia"/>
        </w:rPr>
        <w:t>进行剪枝</w:t>
      </w:r>
      <w:r w:rsidR="00E569BB">
        <w:rPr>
          <w:rFonts w:hint="eastAsia"/>
        </w:rPr>
        <w:t>。</w:t>
      </w:r>
    </w:p>
    <w:p w:rsidR="001A5D8D" w:rsidRDefault="00066EE8" w:rsidP="001A5D8D">
      <w:pPr>
        <w:pStyle w:val="a1"/>
        <w:numPr>
          <w:ilvl w:val="0"/>
          <w:numId w:val="17"/>
        </w:numPr>
        <w:ind w:firstLineChars="0"/>
      </w:pPr>
      <w:r>
        <w:rPr>
          <w:rFonts w:hint="eastAsia"/>
        </w:rPr>
        <w:t>当前</w:t>
      </w:r>
      <w:r w:rsidR="001A5D8D">
        <w:rPr>
          <w:rFonts w:hint="eastAsia"/>
        </w:rPr>
        <w:t>节点不是</w:t>
      </w:r>
      <w:r w:rsidR="001A5D8D">
        <w:rPr>
          <w:rFonts w:hint="eastAsia"/>
        </w:rPr>
        <w:t>B</w:t>
      </w:r>
      <w:r w:rsidR="001A5D8D">
        <w:rPr>
          <w:rFonts w:hint="eastAsia"/>
        </w:rPr>
        <w:t>，且从根节点到当前节点花费的时间已经不小于</w:t>
      </w:r>
      <w:r w:rsidR="001A5D8D">
        <w:rPr>
          <w:rFonts w:hint="eastAsia"/>
        </w:rPr>
        <w:t>T</w:t>
      </w:r>
      <w:r w:rsidR="001A5D8D">
        <w:rPr>
          <w:rFonts w:hint="eastAsia"/>
        </w:rPr>
        <w:t>，则进行剪枝。</w:t>
      </w:r>
    </w:p>
    <w:p w:rsidR="007E6680" w:rsidRDefault="00790423" w:rsidP="007E6680">
      <w:pPr>
        <w:pStyle w:val="3"/>
        <w:spacing w:before="156" w:after="156"/>
        <w:rPr>
          <w:rFonts w:hint="eastAsia"/>
        </w:rPr>
      </w:pPr>
      <w:r>
        <w:rPr>
          <w:rFonts w:hint="eastAsia"/>
        </w:rPr>
        <w:t>界</w:t>
      </w:r>
    </w:p>
    <w:p w:rsidR="00DA4293" w:rsidRDefault="00DA4293" w:rsidP="00790423">
      <w:pPr>
        <w:pStyle w:val="a1"/>
        <w:numPr>
          <w:ilvl w:val="0"/>
          <w:numId w:val="22"/>
        </w:numPr>
        <w:ind w:firstLineChars="0"/>
      </w:pPr>
      <w:r>
        <w:rPr>
          <w:rFonts w:hint="eastAsia"/>
        </w:rPr>
        <w:t>可选子节点不在从根节点到当前节点的简单路径上</w:t>
      </w:r>
    </w:p>
    <w:p w:rsidR="00790423" w:rsidRDefault="007E6680" w:rsidP="00790423">
      <w:pPr>
        <w:pStyle w:val="a1"/>
        <w:numPr>
          <w:ilvl w:val="0"/>
          <w:numId w:val="22"/>
        </w:numPr>
        <w:ind w:firstLineChars="0"/>
      </w:pPr>
      <w:r>
        <w:rPr>
          <w:rFonts w:hint="eastAsia"/>
        </w:rPr>
        <w:t>从根节点到当前节点的简单路径所导致的税费已经不小于已求得的最小解</w:t>
      </w:r>
    </w:p>
    <w:p w:rsidR="007E6680" w:rsidRDefault="007E6680" w:rsidP="00790423">
      <w:pPr>
        <w:pStyle w:val="a1"/>
        <w:numPr>
          <w:ilvl w:val="0"/>
          <w:numId w:val="22"/>
        </w:numPr>
        <w:ind w:firstLineChars="0"/>
      </w:pPr>
      <w:r>
        <w:rPr>
          <w:rFonts w:hint="eastAsia"/>
        </w:rPr>
        <w:t>从根节点到当前节点花费的时间已经不小于</w:t>
      </w:r>
      <w:r>
        <w:rPr>
          <w:rFonts w:hint="eastAsia"/>
        </w:rPr>
        <w:t>T</w:t>
      </w:r>
    </w:p>
    <w:p w:rsidR="00DF2947" w:rsidRDefault="00DF2947" w:rsidP="00DF2947">
      <w:pPr>
        <w:pStyle w:val="a1"/>
        <w:ind w:left="360" w:firstLineChars="0" w:firstLine="0"/>
      </w:pPr>
      <w:r>
        <w:rPr>
          <w:rFonts w:hint="eastAsia"/>
        </w:rPr>
        <w:t>第一条是防止无效的搜索，第二条是保证求得一个更优的解，第三条是为了满足限制要求。</w:t>
      </w:r>
    </w:p>
    <w:p w:rsidR="00403224" w:rsidRDefault="00403224" w:rsidP="00403224">
      <w:pPr>
        <w:pStyle w:val="2"/>
        <w:spacing w:before="156" w:after="156"/>
      </w:pPr>
      <w:r>
        <w:rPr>
          <w:rFonts w:hint="eastAsia"/>
        </w:rPr>
        <w:t>地井建设问题</w:t>
      </w:r>
      <w:bookmarkStart w:id="0" w:name="_GoBack"/>
      <w:bookmarkEnd w:id="0"/>
    </w:p>
    <w:p w:rsidR="00403224" w:rsidRDefault="00403224" w:rsidP="00403224">
      <w:pPr>
        <w:pStyle w:val="a1"/>
        <w:ind w:firstLine="360"/>
        <w:rPr>
          <w:rFonts w:hint="eastAsia"/>
        </w:rPr>
      </w:pPr>
      <w:r>
        <w:rPr>
          <w:rFonts w:hint="eastAsia"/>
        </w:rPr>
        <w:t>某部门欲建立联通分布于五个区的共</w:t>
      </w:r>
      <w:r>
        <w:rPr>
          <w:rFonts w:hint="eastAsia"/>
        </w:rPr>
        <w:t>50</w:t>
      </w:r>
      <w:r>
        <w:rPr>
          <w:rFonts w:hint="eastAsia"/>
        </w:rPr>
        <w:t>个站点的有线通讯网络，每两个站点之间的线路敷设费用由对成矩阵</w:t>
      </w:r>
      <w:r>
        <w:rPr>
          <w:rFonts w:hint="eastAsia"/>
        </w:rPr>
        <w:t>C</w:t>
      </w:r>
      <w:r>
        <w:rPr>
          <w:rFonts w:hint="eastAsia"/>
        </w:rPr>
        <w:t>给出，任意两站点之间敷设线路需建设的地井数目由对称矩阵</w:t>
      </w:r>
      <w:r>
        <w:rPr>
          <w:rFonts w:hint="eastAsia"/>
        </w:rPr>
        <w:t>U</w:t>
      </w:r>
      <w:r>
        <w:rPr>
          <w:rFonts w:hint="eastAsia"/>
        </w:rPr>
        <w:t>给出。</w:t>
      </w:r>
    </w:p>
    <w:p w:rsidR="00403224" w:rsidRDefault="00403224" w:rsidP="00403224">
      <w:pPr>
        <w:pStyle w:val="a1"/>
        <w:ind w:firstLine="360"/>
        <w:rPr>
          <w:rFonts w:hint="eastAsia"/>
        </w:rPr>
      </w:pPr>
      <w:r>
        <w:rPr>
          <w:rFonts w:hint="eastAsia"/>
        </w:rPr>
        <w:t>设计</w:t>
      </w:r>
      <w:proofErr w:type="gramStart"/>
      <w:r>
        <w:rPr>
          <w:rFonts w:hint="eastAsia"/>
        </w:rPr>
        <w:t>一</w:t>
      </w:r>
      <w:proofErr w:type="gramEnd"/>
      <w:r>
        <w:rPr>
          <w:rFonts w:hint="eastAsia"/>
        </w:rPr>
        <w:t>线路敷设总费用为最小的无环网络，使得</w:t>
      </w:r>
      <w:proofErr w:type="gramStart"/>
      <w:r>
        <w:rPr>
          <w:rFonts w:hint="eastAsia"/>
        </w:rPr>
        <w:t>徐建设</w:t>
      </w:r>
      <w:proofErr w:type="gramEnd"/>
      <w:r>
        <w:rPr>
          <w:rFonts w:hint="eastAsia"/>
        </w:rPr>
        <w:t>的总地井数目不超过</w:t>
      </w:r>
      <w:r>
        <w:rPr>
          <w:rFonts w:hint="eastAsia"/>
        </w:rPr>
        <w:t>UMAX</w:t>
      </w:r>
      <w:r>
        <w:rPr>
          <w:rFonts w:hint="eastAsia"/>
        </w:rPr>
        <w:t>，且需跨区敷设的线路总数目不超过</w:t>
      </w:r>
      <w:r>
        <w:rPr>
          <w:rFonts w:hint="eastAsia"/>
        </w:rPr>
        <w:t>DMAX(</w:t>
      </w:r>
      <w:proofErr w:type="gramStart"/>
      <w:r>
        <w:rPr>
          <w:rFonts w:hint="eastAsia"/>
        </w:rPr>
        <w:t>个</w:t>
      </w:r>
      <w:proofErr w:type="gramEnd"/>
      <w:r>
        <w:rPr>
          <w:rFonts w:hint="eastAsia"/>
        </w:rPr>
        <w:t>站点所属的区由向量</w:t>
      </w:r>
      <w:r>
        <w:rPr>
          <w:rFonts w:hint="eastAsia"/>
        </w:rPr>
        <w:t>D</w:t>
      </w:r>
      <w:r>
        <w:rPr>
          <w:rFonts w:hint="eastAsia"/>
        </w:rPr>
        <w:t>给出</w:t>
      </w:r>
      <w:r>
        <w:rPr>
          <w:rFonts w:hint="eastAsia"/>
        </w:rPr>
        <w:t>)</w:t>
      </w:r>
      <w:r>
        <w:rPr>
          <w:rFonts w:hint="eastAsia"/>
        </w:rPr>
        <w:t>。</w:t>
      </w:r>
    </w:p>
    <w:p w:rsidR="00403224" w:rsidRDefault="00403224" w:rsidP="00403224">
      <w:pPr>
        <w:pStyle w:val="a1"/>
        <w:ind w:firstLine="360"/>
        <w:rPr>
          <w:rFonts w:hint="eastAsia"/>
        </w:rPr>
      </w:pPr>
      <w:r>
        <w:rPr>
          <w:rFonts w:hint="eastAsia"/>
        </w:rPr>
        <w:t>1)</w:t>
      </w:r>
      <w:r>
        <w:rPr>
          <w:rFonts w:hint="eastAsia"/>
        </w:rPr>
        <w:tab/>
      </w:r>
      <w:r>
        <w:rPr>
          <w:rFonts w:hint="eastAsia"/>
        </w:rPr>
        <w:t>说明你是如何构造搜索树的。（要</w:t>
      </w:r>
      <w:proofErr w:type="gramStart"/>
      <w:r>
        <w:rPr>
          <w:rFonts w:hint="eastAsia"/>
        </w:rPr>
        <w:t>求是二叉搜索树</w:t>
      </w:r>
      <w:proofErr w:type="gramEnd"/>
      <w:r>
        <w:rPr>
          <w:rFonts w:hint="eastAsia"/>
        </w:rPr>
        <w:t>）</w:t>
      </w:r>
    </w:p>
    <w:p w:rsidR="00403224" w:rsidRDefault="00403224" w:rsidP="00403224">
      <w:pPr>
        <w:pStyle w:val="a1"/>
        <w:ind w:firstLine="360"/>
        <w:rPr>
          <w:rFonts w:hint="eastAsia"/>
        </w:rPr>
      </w:pPr>
      <w:r>
        <w:rPr>
          <w:rFonts w:hint="eastAsia"/>
        </w:rPr>
        <w:t>2)</w:t>
      </w:r>
      <w:r>
        <w:rPr>
          <w:rFonts w:hint="eastAsia"/>
        </w:rPr>
        <w:tab/>
      </w:r>
      <w:r>
        <w:rPr>
          <w:rFonts w:hint="eastAsia"/>
        </w:rPr>
        <w:t>说明算法遍历搜索树的原则。（何时以及如何前进、分支、回溯、剪枝等等）</w:t>
      </w:r>
    </w:p>
    <w:p w:rsidR="00403224" w:rsidRDefault="00403224" w:rsidP="00403224">
      <w:pPr>
        <w:pStyle w:val="a1"/>
        <w:ind w:firstLine="360"/>
        <w:rPr>
          <w:rFonts w:hint="eastAsia"/>
        </w:rPr>
      </w:pPr>
      <w:r>
        <w:rPr>
          <w:rFonts w:hint="eastAsia"/>
        </w:rPr>
        <w:t>3)</w:t>
      </w:r>
      <w:r>
        <w:rPr>
          <w:rFonts w:hint="eastAsia"/>
        </w:rPr>
        <w:tab/>
      </w:r>
      <w:r>
        <w:rPr>
          <w:rFonts w:hint="eastAsia"/>
        </w:rPr>
        <w:t>你设计的分支定界算法的“界”是什么，他为什么是正确的和有效的？</w:t>
      </w:r>
    </w:p>
    <w:p w:rsidR="00403224" w:rsidRPr="00403224" w:rsidRDefault="00403224" w:rsidP="00403224">
      <w:pPr>
        <w:pStyle w:val="a1"/>
        <w:ind w:firstLine="360"/>
        <w:rPr>
          <w:rFonts w:hint="eastAsia"/>
        </w:rPr>
      </w:pPr>
      <w:r>
        <w:rPr>
          <w:rFonts w:hint="eastAsia"/>
        </w:rPr>
        <w:t>4)</w:t>
      </w:r>
      <w:r>
        <w:rPr>
          <w:rFonts w:hint="eastAsia"/>
        </w:rPr>
        <w:tab/>
      </w:r>
      <w:r>
        <w:rPr>
          <w:rFonts w:hint="eastAsia"/>
        </w:rPr>
        <w:t>写出伪代码。</w:t>
      </w:r>
    </w:p>
    <w:sectPr w:rsidR="00403224" w:rsidRPr="00403224" w:rsidSect="00B632E8">
      <w:headerReference w:type="default" r:id="rId8"/>
      <w:pgSz w:w="11906" w:h="16838" w:code="9"/>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B06" w:rsidRDefault="00543B06">
      <w:r>
        <w:separator/>
      </w:r>
    </w:p>
  </w:endnote>
  <w:endnote w:type="continuationSeparator" w:id="0">
    <w:p w:rsidR="00543B06" w:rsidRDefault="00543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B06" w:rsidRDefault="00543B06">
      <w:r>
        <w:separator/>
      </w:r>
    </w:p>
  </w:footnote>
  <w:footnote w:type="continuationSeparator" w:id="0">
    <w:p w:rsidR="00543B06" w:rsidRDefault="00543B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7A3" w:rsidRPr="000A4AC1" w:rsidRDefault="00DE57A3" w:rsidP="00E64F35">
    <w:pPr>
      <w:pStyle w:val="af6"/>
      <w:tabs>
        <w:tab w:val="clear" w:pos="4153"/>
        <w:tab w:val="clear" w:pos="8306"/>
        <w:tab w:val="center" w:pos="4535"/>
        <w:tab w:val="right" w:pos="9071"/>
      </w:tabs>
      <w:jc w:val="both"/>
      <w:textAlignment w:val="center"/>
      <w:rPr>
        <w:szCs w:val="21"/>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010"/>
    <w:multiLevelType w:val="hybridMultilevel"/>
    <w:tmpl w:val="DEE0E72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433357C"/>
    <w:multiLevelType w:val="hybridMultilevel"/>
    <w:tmpl w:val="1562CDB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674268"/>
    <w:multiLevelType w:val="hybridMultilevel"/>
    <w:tmpl w:val="9202CBFA"/>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C8D2387"/>
    <w:multiLevelType w:val="multilevel"/>
    <w:tmpl w:val="A9DCE22A"/>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127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0DEF4B1D"/>
    <w:multiLevelType w:val="hybridMultilevel"/>
    <w:tmpl w:val="D64CBB6C"/>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531B88"/>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15:restartNumberingAfterBreak="0">
    <w:nsid w:val="157F6E51"/>
    <w:multiLevelType w:val="hybridMultilevel"/>
    <w:tmpl w:val="C600A37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5FF0F9A"/>
    <w:multiLevelType w:val="hybridMultilevel"/>
    <w:tmpl w:val="57802E2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88D0452"/>
    <w:multiLevelType w:val="hybridMultilevel"/>
    <w:tmpl w:val="FDFC697A"/>
    <w:lvl w:ilvl="0" w:tplc="CD0037C0">
      <w:start w:val="1"/>
      <w:numFmt w:val="decimal"/>
      <w:pStyle w:val="a"/>
      <w:lvlText w:val="[%1]"/>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A93059"/>
    <w:multiLevelType w:val="hybridMultilevel"/>
    <w:tmpl w:val="1728BC9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CC37189"/>
    <w:multiLevelType w:val="hybridMultilevel"/>
    <w:tmpl w:val="B50E6BC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F0473EB"/>
    <w:multiLevelType w:val="hybridMultilevel"/>
    <w:tmpl w:val="B4743632"/>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DEC39AD"/>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1076093"/>
    <w:multiLevelType w:val="hybridMultilevel"/>
    <w:tmpl w:val="71BCB162"/>
    <w:lvl w:ilvl="0" w:tplc="04090011">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42347964"/>
    <w:multiLevelType w:val="hybridMultilevel"/>
    <w:tmpl w:val="6346E06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42626D23"/>
    <w:multiLevelType w:val="hybridMultilevel"/>
    <w:tmpl w:val="40DA4EC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2C661F0"/>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44525343"/>
    <w:multiLevelType w:val="hybridMultilevel"/>
    <w:tmpl w:val="CEE48FE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D6E4031"/>
    <w:multiLevelType w:val="hybridMultilevel"/>
    <w:tmpl w:val="D446005A"/>
    <w:lvl w:ilvl="0" w:tplc="0409000F">
      <w:start w:val="1"/>
      <w:numFmt w:val="decimal"/>
      <w:lvlText w:val="%1."/>
      <w:lvlJc w:val="left"/>
      <w:pPr>
        <w:ind w:left="781" w:hanging="420"/>
      </w:pPr>
    </w:lvl>
    <w:lvl w:ilvl="1" w:tplc="04090019" w:tentative="1">
      <w:start w:val="1"/>
      <w:numFmt w:val="lowerLetter"/>
      <w:lvlText w:val="%2)"/>
      <w:lvlJc w:val="left"/>
      <w:pPr>
        <w:ind w:left="1201" w:hanging="420"/>
      </w:pPr>
    </w:lvl>
    <w:lvl w:ilvl="2" w:tplc="0409001B" w:tentative="1">
      <w:start w:val="1"/>
      <w:numFmt w:val="lowerRoman"/>
      <w:lvlText w:val="%3."/>
      <w:lvlJc w:val="right"/>
      <w:pPr>
        <w:ind w:left="1621" w:hanging="420"/>
      </w:pPr>
    </w:lvl>
    <w:lvl w:ilvl="3" w:tplc="0409000F" w:tentative="1">
      <w:start w:val="1"/>
      <w:numFmt w:val="decimal"/>
      <w:lvlText w:val="%4."/>
      <w:lvlJc w:val="left"/>
      <w:pPr>
        <w:ind w:left="2041" w:hanging="420"/>
      </w:pPr>
    </w:lvl>
    <w:lvl w:ilvl="4" w:tplc="04090019" w:tentative="1">
      <w:start w:val="1"/>
      <w:numFmt w:val="lowerLetter"/>
      <w:lvlText w:val="%5)"/>
      <w:lvlJc w:val="left"/>
      <w:pPr>
        <w:ind w:left="2461" w:hanging="420"/>
      </w:pPr>
    </w:lvl>
    <w:lvl w:ilvl="5" w:tplc="0409001B" w:tentative="1">
      <w:start w:val="1"/>
      <w:numFmt w:val="lowerRoman"/>
      <w:lvlText w:val="%6."/>
      <w:lvlJc w:val="right"/>
      <w:pPr>
        <w:ind w:left="2881" w:hanging="420"/>
      </w:pPr>
    </w:lvl>
    <w:lvl w:ilvl="6" w:tplc="0409000F" w:tentative="1">
      <w:start w:val="1"/>
      <w:numFmt w:val="decimal"/>
      <w:lvlText w:val="%7."/>
      <w:lvlJc w:val="left"/>
      <w:pPr>
        <w:ind w:left="3301" w:hanging="420"/>
      </w:pPr>
    </w:lvl>
    <w:lvl w:ilvl="7" w:tplc="04090019" w:tentative="1">
      <w:start w:val="1"/>
      <w:numFmt w:val="lowerLetter"/>
      <w:lvlText w:val="%8)"/>
      <w:lvlJc w:val="left"/>
      <w:pPr>
        <w:ind w:left="3721" w:hanging="420"/>
      </w:pPr>
    </w:lvl>
    <w:lvl w:ilvl="8" w:tplc="0409001B" w:tentative="1">
      <w:start w:val="1"/>
      <w:numFmt w:val="lowerRoman"/>
      <w:lvlText w:val="%9."/>
      <w:lvlJc w:val="right"/>
      <w:pPr>
        <w:ind w:left="4141" w:hanging="420"/>
      </w:pPr>
    </w:lvl>
  </w:abstractNum>
  <w:abstractNum w:abstractNumId="19" w15:restartNumberingAfterBreak="0">
    <w:nsid w:val="52972F63"/>
    <w:multiLevelType w:val="hybridMultilevel"/>
    <w:tmpl w:val="41548E6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56D0AA5"/>
    <w:multiLevelType w:val="hybridMultilevel"/>
    <w:tmpl w:val="03DA31B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6B3B0F67"/>
    <w:multiLevelType w:val="hybridMultilevel"/>
    <w:tmpl w:val="F34C3B8C"/>
    <w:lvl w:ilvl="0" w:tplc="0409000F">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2" w15:restartNumberingAfterBreak="0">
    <w:nsid w:val="79C720A1"/>
    <w:multiLevelType w:val="hybridMultilevel"/>
    <w:tmpl w:val="08DE781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8"/>
  </w:num>
  <w:num w:numId="3">
    <w:abstractNumId w:val="22"/>
  </w:num>
  <w:num w:numId="4">
    <w:abstractNumId w:val="19"/>
  </w:num>
  <w:num w:numId="5">
    <w:abstractNumId w:val="16"/>
  </w:num>
  <w:num w:numId="6">
    <w:abstractNumId w:val="12"/>
  </w:num>
  <w:num w:numId="7">
    <w:abstractNumId w:val="18"/>
  </w:num>
  <w:num w:numId="8">
    <w:abstractNumId w:val="5"/>
  </w:num>
  <w:num w:numId="9">
    <w:abstractNumId w:val="21"/>
  </w:num>
  <w:num w:numId="10">
    <w:abstractNumId w:val="15"/>
  </w:num>
  <w:num w:numId="11">
    <w:abstractNumId w:val="9"/>
  </w:num>
  <w:num w:numId="12">
    <w:abstractNumId w:val="17"/>
  </w:num>
  <w:num w:numId="13">
    <w:abstractNumId w:val="1"/>
  </w:num>
  <w:num w:numId="14">
    <w:abstractNumId w:val="6"/>
  </w:num>
  <w:num w:numId="15">
    <w:abstractNumId w:val="7"/>
  </w:num>
  <w:num w:numId="16">
    <w:abstractNumId w:val="0"/>
  </w:num>
  <w:num w:numId="17">
    <w:abstractNumId w:val="14"/>
  </w:num>
  <w:num w:numId="18">
    <w:abstractNumId w:val="20"/>
  </w:num>
  <w:num w:numId="19">
    <w:abstractNumId w:val="4"/>
  </w:num>
  <w:num w:numId="20">
    <w:abstractNumId w:val="11"/>
  </w:num>
  <w:num w:numId="21">
    <w:abstractNumId w:val="10"/>
  </w:num>
  <w:num w:numId="22">
    <w:abstractNumId w:val="2"/>
  </w:num>
  <w:num w:numId="2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attachedTemplate r:id="rId1"/>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A56"/>
    <w:rsid w:val="0000216A"/>
    <w:rsid w:val="00003B61"/>
    <w:rsid w:val="000040C5"/>
    <w:rsid w:val="00004B33"/>
    <w:rsid w:val="0000646E"/>
    <w:rsid w:val="000065C6"/>
    <w:rsid w:val="00007251"/>
    <w:rsid w:val="000102AE"/>
    <w:rsid w:val="000103B7"/>
    <w:rsid w:val="0001066B"/>
    <w:rsid w:val="00011194"/>
    <w:rsid w:val="00014C11"/>
    <w:rsid w:val="000153D1"/>
    <w:rsid w:val="000168CB"/>
    <w:rsid w:val="00021535"/>
    <w:rsid w:val="000217C3"/>
    <w:rsid w:val="000247F0"/>
    <w:rsid w:val="00024923"/>
    <w:rsid w:val="0002530C"/>
    <w:rsid w:val="00025FEA"/>
    <w:rsid w:val="00026361"/>
    <w:rsid w:val="000305B5"/>
    <w:rsid w:val="000313F9"/>
    <w:rsid w:val="0003266C"/>
    <w:rsid w:val="000363B1"/>
    <w:rsid w:val="00040E88"/>
    <w:rsid w:val="00044471"/>
    <w:rsid w:val="00044962"/>
    <w:rsid w:val="00044AE6"/>
    <w:rsid w:val="00050CBE"/>
    <w:rsid w:val="000510EE"/>
    <w:rsid w:val="000518F4"/>
    <w:rsid w:val="00051ABB"/>
    <w:rsid w:val="00053687"/>
    <w:rsid w:val="00053AD1"/>
    <w:rsid w:val="000544B5"/>
    <w:rsid w:val="0005454C"/>
    <w:rsid w:val="00054804"/>
    <w:rsid w:val="0005510D"/>
    <w:rsid w:val="00055F45"/>
    <w:rsid w:val="00056D3D"/>
    <w:rsid w:val="00061A3C"/>
    <w:rsid w:val="00062141"/>
    <w:rsid w:val="00062277"/>
    <w:rsid w:val="00063F83"/>
    <w:rsid w:val="00064838"/>
    <w:rsid w:val="00064C87"/>
    <w:rsid w:val="0006640E"/>
    <w:rsid w:val="00066EE8"/>
    <w:rsid w:val="00070566"/>
    <w:rsid w:val="00070980"/>
    <w:rsid w:val="000712F9"/>
    <w:rsid w:val="00074B97"/>
    <w:rsid w:val="00074D73"/>
    <w:rsid w:val="00076274"/>
    <w:rsid w:val="000768B3"/>
    <w:rsid w:val="000772B9"/>
    <w:rsid w:val="00077529"/>
    <w:rsid w:val="00077B52"/>
    <w:rsid w:val="0008142E"/>
    <w:rsid w:val="00082C3B"/>
    <w:rsid w:val="00086C9A"/>
    <w:rsid w:val="000912BF"/>
    <w:rsid w:val="0009186B"/>
    <w:rsid w:val="00091A80"/>
    <w:rsid w:val="00094C28"/>
    <w:rsid w:val="000957EA"/>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2AED"/>
    <w:rsid w:val="000B3248"/>
    <w:rsid w:val="000B4A88"/>
    <w:rsid w:val="000B77EB"/>
    <w:rsid w:val="000C0F2E"/>
    <w:rsid w:val="000C28B7"/>
    <w:rsid w:val="000C3D5E"/>
    <w:rsid w:val="000C40E7"/>
    <w:rsid w:val="000C5975"/>
    <w:rsid w:val="000C6643"/>
    <w:rsid w:val="000C6687"/>
    <w:rsid w:val="000D06A5"/>
    <w:rsid w:val="000D1DAD"/>
    <w:rsid w:val="000D272A"/>
    <w:rsid w:val="000D4147"/>
    <w:rsid w:val="000D5D27"/>
    <w:rsid w:val="000D68A0"/>
    <w:rsid w:val="000D6E3B"/>
    <w:rsid w:val="000D7308"/>
    <w:rsid w:val="000D7805"/>
    <w:rsid w:val="000D786C"/>
    <w:rsid w:val="000D7FF5"/>
    <w:rsid w:val="000E0466"/>
    <w:rsid w:val="000E054E"/>
    <w:rsid w:val="000E152A"/>
    <w:rsid w:val="000E2A2B"/>
    <w:rsid w:val="000E413C"/>
    <w:rsid w:val="000E4E2A"/>
    <w:rsid w:val="000E53F3"/>
    <w:rsid w:val="000E6A1B"/>
    <w:rsid w:val="000F0496"/>
    <w:rsid w:val="000F05E3"/>
    <w:rsid w:val="000F0993"/>
    <w:rsid w:val="000F0FC8"/>
    <w:rsid w:val="000F0FE4"/>
    <w:rsid w:val="000F1DFA"/>
    <w:rsid w:val="000F301C"/>
    <w:rsid w:val="000F41A5"/>
    <w:rsid w:val="000F4F32"/>
    <w:rsid w:val="000F5175"/>
    <w:rsid w:val="000F5276"/>
    <w:rsid w:val="000F6036"/>
    <w:rsid w:val="000F6097"/>
    <w:rsid w:val="000F6B4D"/>
    <w:rsid w:val="000F6B6D"/>
    <w:rsid w:val="000F7F74"/>
    <w:rsid w:val="00101862"/>
    <w:rsid w:val="001039FF"/>
    <w:rsid w:val="00103AF1"/>
    <w:rsid w:val="001052B6"/>
    <w:rsid w:val="00105797"/>
    <w:rsid w:val="001062BA"/>
    <w:rsid w:val="0010645E"/>
    <w:rsid w:val="001123D7"/>
    <w:rsid w:val="00113161"/>
    <w:rsid w:val="00113261"/>
    <w:rsid w:val="00114EFE"/>
    <w:rsid w:val="00115A72"/>
    <w:rsid w:val="00117A4B"/>
    <w:rsid w:val="00117ADD"/>
    <w:rsid w:val="00122706"/>
    <w:rsid w:val="001228BF"/>
    <w:rsid w:val="00123405"/>
    <w:rsid w:val="00123528"/>
    <w:rsid w:val="001254C4"/>
    <w:rsid w:val="00126E9B"/>
    <w:rsid w:val="001274D0"/>
    <w:rsid w:val="0013006A"/>
    <w:rsid w:val="00133D74"/>
    <w:rsid w:val="001354C5"/>
    <w:rsid w:val="001354CF"/>
    <w:rsid w:val="00136417"/>
    <w:rsid w:val="00140AA0"/>
    <w:rsid w:val="00141225"/>
    <w:rsid w:val="001437B6"/>
    <w:rsid w:val="00145800"/>
    <w:rsid w:val="00150D56"/>
    <w:rsid w:val="0015102B"/>
    <w:rsid w:val="00151C48"/>
    <w:rsid w:val="00154D31"/>
    <w:rsid w:val="00155621"/>
    <w:rsid w:val="00156D64"/>
    <w:rsid w:val="00157A1D"/>
    <w:rsid w:val="00157CD0"/>
    <w:rsid w:val="0016141B"/>
    <w:rsid w:val="001631BD"/>
    <w:rsid w:val="00163965"/>
    <w:rsid w:val="00164DEA"/>
    <w:rsid w:val="00164F4E"/>
    <w:rsid w:val="00165031"/>
    <w:rsid w:val="0016534D"/>
    <w:rsid w:val="00165502"/>
    <w:rsid w:val="00171091"/>
    <w:rsid w:val="00171F59"/>
    <w:rsid w:val="00172347"/>
    <w:rsid w:val="001725EF"/>
    <w:rsid w:val="00173AC3"/>
    <w:rsid w:val="001760EA"/>
    <w:rsid w:val="00176287"/>
    <w:rsid w:val="00176295"/>
    <w:rsid w:val="0018071B"/>
    <w:rsid w:val="0018158B"/>
    <w:rsid w:val="00181F7D"/>
    <w:rsid w:val="001821E1"/>
    <w:rsid w:val="00183449"/>
    <w:rsid w:val="00183A9B"/>
    <w:rsid w:val="00185889"/>
    <w:rsid w:val="00187881"/>
    <w:rsid w:val="00187D2D"/>
    <w:rsid w:val="001909CC"/>
    <w:rsid w:val="001916F1"/>
    <w:rsid w:val="00196637"/>
    <w:rsid w:val="001A0A7E"/>
    <w:rsid w:val="001A0EB6"/>
    <w:rsid w:val="001A2F0F"/>
    <w:rsid w:val="001A33FA"/>
    <w:rsid w:val="001A4365"/>
    <w:rsid w:val="001A5D8D"/>
    <w:rsid w:val="001B0D30"/>
    <w:rsid w:val="001B1711"/>
    <w:rsid w:val="001B2AA5"/>
    <w:rsid w:val="001B5161"/>
    <w:rsid w:val="001B6D29"/>
    <w:rsid w:val="001B7214"/>
    <w:rsid w:val="001C4E5B"/>
    <w:rsid w:val="001C5181"/>
    <w:rsid w:val="001C5EF8"/>
    <w:rsid w:val="001C6638"/>
    <w:rsid w:val="001C7236"/>
    <w:rsid w:val="001D11D1"/>
    <w:rsid w:val="001D1B93"/>
    <w:rsid w:val="001D1D01"/>
    <w:rsid w:val="001D2347"/>
    <w:rsid w:val="001D33E3"/>
    <w:rsid w:val="001D41A8"/>
    <w:rsid w:val="001D56F6"/>
    <w:rsid w:val="001D57EC"/>
    <w:rsid w:val="001D6F31"/>
    <w:rsid w:val="001D77D6"/>
    <w:rsid w:val="001E258A"/>
    <w:rsid w:val="001E2B98"/>
    <w:rsid w:val="001E2E51"/>
    <w:rsid w:val="001E397F"/>
    <w:rsid w:val="001E69C7"/>
    <w:rsid w:val="001E7401"/>
    <w:rsid w:val="001E7BE4"/>
    <w:rsid w:val="001F3068"/>
    <w:rsid w:val="001F4A72"/>
    <w:rsid w:val="001F60E9"/>
    <w:rsid w:val="001F782D"/>
    <w:rsid w:val="002007F2"/>
    <w:rsid w:val="0020172D"/>
    <w:rsid w:val="00201DA9"/>
    <w:rsid w:val="0020327C"/>
    <w:rsid w:val="00204057"/>
    <w:rsid w:val="00204702"/>
    <w:rsid w:val="0020649E"/>
    <w:rsid w:val="00206B0C"/>
    <w:rsid w:val="002078F5"/>
    <w:rsid w:val="00207C90"/>
    <w:rsid w:val="00210062"/>
    <w:rsid w:val="0021036E"/>
    <w:rsid w:val="002111BB"/>
    <w:rsid w:val="00211CE1"/>
    <w:rsid w:val="00212364"/>
    <w:rsid w:val="00213BB7"/>
    <w:rsid w:val="00214AF6"/>
    <w:rsid w:val="00217939"/>
    <w:rsid w:val="00221C37"/>
    <w:rsid w:val="002223D6"/>
    <w:rsid w:val="00223638"/>
    <w:rsid w:val="00223D39"/>
    <w:rsid w:val="00225758"/>
    <w:rsid w:val="00225A9C"/>
    <w:rsid w:val="0022654F"/>
    <w:rsid w:val="0022672F"/>
    <w:rsid w:val="00227A16"/>
    <w:rsid w:val="00230D2E"/>
    <w:rsid w:val="00231238"/>
    <w:rsid w:val="00232481"/>
    <w:rsid w:val="002325DD"/>
    <w:rsid w:val="00232D11"/>
    <w:rsid w:val="002341E8"/>
    <w:rsid w:val="0023610A"/>
    <w:rsid w:val="00236363"/>
    <w:rsid w:val="00240667"/>
    <w:rsid w:val="00241195"/>
    <w:rsid w:val="002418BB"/>
    <w:rsid w:val="00243CB5"/>
    <w:rsid w:val="00246955"/>
    <w:rsid w:val="00246F39"/>
    <w:rsid w:val="0025180C"/>
    <w:rsid w:val="0025210A"/>
    <w:rsid w:val="00252C7C"/>
    <w:rsid w:val="00252D5C"/>
    <w:rsid w:val="0025347A"/>
    <w:rsid w:val="00256DF7"/>
    <w:rsid w:val="002601FE"/>
    <w:rsid w:val="00260EB9"/>
    <w:rsid w:val="00262187"/>
    <w:rsid w:val="0026256C"/>
    <w:rsid w:val="0026354E"/>
    <w:rsid w:val="002644F4"/>
    <w:rsid w:val="00265AAD"/>
    <w:rsid w:val="002676C3"/>
    <w:rsid w:val="002702D4"/>
    <w:rsid w:val="002715B9"/>
    <w:rsid w:val="00273FBE"/>
    <w:rsid w:val="00276951"/>
    <w:rsid w:val="0028004F"/>
    <w:rsid w:val="0028142F"/>
    <w:rsid w:val="0028167D"/>
    <w:rsid w:val="00281E74"/>
    <w:rsid w:val="00282F4F"/>
    <w:rsid w:val="00284FFF"/>
    <w:rsid w:val="002859C6"/>
    <w:rsid w:val="00285F34"/>
    <w:rsid w:val="0028632B"/>
    <w:rsid w:val="00286DB7"/>
    <w:rsid w:val="00287AE7"/>
    <w:rsid w:val="00293D53"/>
    <w:rsid w:val="00294A95"/>
    <w:rsid w:val="002951CF"/>
    <w:rsid w:val="00295CA6"/>
    <w:rsid w:val="00295DF6"/>
    <w:rsid w:val="00297C90"/>
    <w:rsid w:val="00297DEC"/>
    <w:rsid w:val="002A067D"/>
    <w:rsid w:val="002A2C04"/>
    <w:rsid w:val="002A35A8"/>
    <w:rsid w:val="002A3DE1"/>
    <w:rsid w:val="002A3FC0"/>
    <w:rsid w:val="002A4667"/>
    <w:rsid w:val="002A4F1E"/>
    <w:rsid w:val="002A5211"/>
    <w:rsid w:val="002A528B"/>
    <w:rsid w:val="002A542E"/>
    <w:rsid w:val="002A5B0E"/>
    <w:rsid w:val="002A5EA0"/>
    <w:rsid w:val="002A62C6"/>
    <w:rsid w:val="002A6D09"/>
    <w:rsid w:val="002B22F7"/>
    <w:rsid w:val="002B2FF7"/>
    <w:rsid w:val="002B38EC"/>
    <w:rsid w:val="002B3976"/>
    <w:rsid w:val="002B4C87"/>
    <w:rsid w:val="002B5B62"/>
    <w:rsid w:val="002B628E"/>
    <w:rsid w:val="002C1480"/>
    <w:rsid w:val="002C4CC9"/>
    <w:rsid w:val="002C5998"/>
    <w:rsid w:val="002C5E8B"/>
    <w:rsid w:val="002C68D5"/>
    <w:rsid w:val="002C75F6"/>
    <w:rsid w:val="002D05D6"/>
    <w:rsid w:val="002D165C"/>
    <w:rsid w:val="002D1D34"/>
    <w:rsid w:val="002D2575"/>
    <w:rsid w:val="002D3DAF"/>
    <w:rsid w:val="002D5258"/>
    <w:rsid w:val="002D612A"/>
    <w:rsid w:val="002D6D59"/>
    <w:rsid w:val="002D71AA"/>
    <w:rsid w:val="002E12B6"/>
    <w:rsid w:val="002E2FC0"/>
    <w:rsid w:val="002E33EA"/>
    <w:rsid w:val="002E3F05"/>
    <w:rsid w:val="002E4E7C"/>
    <w:rsid w:val="002E6799"/>
    <w:rsid w:val="002E7810"/>
    <w:rsid w:val="002E7F72"/>
    <w:rsid w:val="002F004A"/>
    <w:rsid w:val="002F015E"/>
    <w:rsid w:val="002F2674"/>
    <w:rsid w:val="002F2D82"/>
    <w:rsid w:val="002F4E9A"/>
    <w:rsid w:val="002F58C5"/>
    <w:rsid w:val="002F7235"/>
    <w:rsid w:val="002F7904"/>
    <w:rsid w:val="002F7905"/>
    <w:rsid w:val="002F7F52"/>
    <w:rsid w:val="00303CE9"/>
    <w:rsid w:val="0030420E"/>
    <w:rsid w:val="003056F6"/>
    <w:rsid w:val="003078AF"/>
    <w:rsid w:val="00310F8C"/>
    <w:rsid w:val="00312390"/>
    <w:rsid w:val="00312BEC"/>
    <w:rsid w:val="003131F9"/>
    <w:rsid w:val="003136DE"/>
    <w:rsid w:val="003141F5"/>
    <w:rsid w:val="0031447C"/>
    <w:rsid w:val="00315596"/>
    <w:rsid w:val="00317D88"/>
    <w:rsid w:val="00320AD7"/>
    <w:rsid w:val="00321269"/>
    <w:rsid w:val="00323411"/>
    <w:rsid w:val="0032455B"/>
    <w:rsid w:val="003254C2"/>
    <w:rsid w:val="00325947"/>
    <w:rsid w:val="00325D93"/>
    <w:rsid w:val="00326E54"/>
    <w:rsid w:val="003279D6"/>
    <w:rsid w:val="003303CE"/>
    <w:rsid w:val="0033270A"/>
    <w:rsid w:val="0033276D"/>
    <w:rsid w:val="003329F4"/>
    <w:rsid w:val="00333B32"/>
    <w:rsid w:val="00333EF7"/>
    <w:rsid w:val="00333F51"/>
    <w:rsid w:val="00334881"/>
    <w:rsid w:val="00334A7F"/>
    <w:rsid w:val="00334AAD"/>
    <w:rsid w:val="00334BF9"/>
    <w:rsid w:val="0033503B"/>
    <w:rsid w:val="003407E1"/>
    <w:rsid w:val="00341056"/>
    <w:rsid w:val="003463C6"/>
    <w:rsid w:val="003508ED"/>
    <w:rsid w:val="003524EF"/>
    <w:rsid w:val="00353BEA"/>
    <w:rsid w:val="003547D7"/>
    <w:rsid w:val="00354B74"/>
    <w:rsid w:val="003556E2"/>
    <w:rsid w:val="00357184"/>
    <w:rsid w:val="00357F7D"/>
    <w:rsid w:val="00357FDB"/>
    <w:rsid w:val="00360BC0"/>
    <w:rsid w:val="00363DDE"/>
    <w:rsid w:val="00365C71"/>
    <w:rsid w:val="00370B48"/>
    <w:rsid w:val="00371237"/>
    <w:rsid w:val="0037197E"/>
    <w:rsid w:val="00373F30"/>
    <w:rsid w:val="00374E76"/>
    <w:rsid w:val="003750C6"/>
    <w:rsid w:val="003758F0"/>
    <w:rsid w:val="00375F4C"/>
    <w:rsid w:val="00376DAE"/>
    <w:rsid w:val="00376DF9"/>
    <w:rsid w:val="00377127"/>
    <w:rsid w:val="00377511"/>
    <w:rsid w:val="00381AFE"/>
    <w:rsid w:val="00382DF0"/>
    <w:rsid w:val="003830B3"/>
    <w:rsid w:val="00385067"/>
    <w:rsid w:val="003857FA"/>
    <w:rsid w:val="003859EA"/>
    <w:rsid w:val="003868AB"/>
    <w:rsid w:val="00390757"/>
    <w:rsid w:val="00391B92"/>
    <w:rsid w:val="00392819"/>
    <w:rsid w:val="003935D3"/>
    <w:rsid w:val="00394E4F"/>
    <w:rsid w:val="003961B6"/>
    <w:rsid w:val="003A0C5B"/>
    <w:rsid w:val="003A0DC0"/>
    <w:rsid w:val="003A0FE4"/>
    <w:rsid w:val="003A11F6"/>
    <w:rsid w:val="003A1DDB"/>
    <w:rsid w:val="003A3E4E"/>
    <w:rsid w:val="003A41F0"/>
    <w:rsid w:val="003A46B9"/>
    <w:rsid w:val="003A5253"/>
    <w:rsid w:val="003A6B7C"/>
    <w:rsid w:val="003A70D1"/>
    <w:rsid w:val="003B1C37"/>
    <w:rsid w:val="003B3688"/>
    <w:rsid w:val="003C1F7D"/>
    <w:rsid w:val="003C44B9"/>
    <w:rsid w:val="003C4AC6"/>
    <w:rsid w:val="003C5429"/>
    <w:rsid w:val="003C698F"/>
    <w:rsid w:val="003C6ADB"/>
    <w:rsid w:val="003C6EB4"/>
    <w:rsid w:val="003C776E"/>
    <w:rsid w:val="003C7E3F"/>
    <w:rsid w:val="003D4257"/>
    <w:rsid w:val="003D4B82"/>
    <w:rsid w:val="003D50BE"/>
    <w:rsid w:val="003D5D9D"/>
    <w:rsid w:val="003D7271"/>
    <w:rsid w:val="003E16BE"/>
    <w:rsid w:val="003E1AA4"/>
    <w:rsid w:val="003E323E"/>
    <w:rsid w:val="003E3825"/>
    <w:rsid w:val="003E4B90"/>
    <w:rsid w:val="003E7C22"/>
    <w:rsid w:val="003F1423"/>
    <w:rsid w:val="003F18C8"/>
    <w:rsid w:val="003F290F"/>
    <w:rsid w:val="003F3F1D"/>
    <w:rsid w:val="003F4FDC"/>
    <w:rsid w:val="003F555D"/>
    <w:rsid w:val="003F58AC"/>
    <w:rsid w:val="003F6460"/>
    <w:rsid w:val="003F69C5"/>
    <w:rsid w:val="00403224"/>
    <w:rsid w:val="00403547"/>
    <w:rsid w:val="004044C4"/>
    <w:rsid w:val="004045F7"/>
    <w:rsid w:val="00404A4C"/>
    <w:rsid w:val="004053E0"/>
    <w:rsid w:val="00405D05"/>
    <w:rsid w:val="00405E9A"/>
    <w:rsid w:val="0040781E"/>
    <w:rsid w:val="0041000C"/>
    <w:rsid w:val="0041119B"/>
    <w:rsid w:val="00411A5D"/>
    <w:rsid w:val="00412D4B"/>
    <w:rsid w:val="0041578F"/>
    <w:rsid w:val="00417496"/>
    <w:rsid w:val="004176C9"/>
    <w:rsid w:val="004203FF"/>
    <w:rsid w:val="00420AA2"/>
    <w:rsid w:val="004222D8"/>
    <w:rsid w:val="004223BB"/>
    <w:rsid w:val="00422461"/>
    <w:rsid w:val="0042424D"/>
    <w:rsid w:val="004246EB"/>
    <w:rsid w:val="004258A9"/>
    <w:rsid w:val="0042597F"/>
    <w:rsid w:val="004259FB"/>
    <w:rsid w:val="00425D7D"/>
    <w:rsid w:val="00426D47"/>
    <w:rsid w:val="00427098"/>
    <w:rsid w:val="00427A48"/>
    <w:rsid w:val="00427EBF"/>
    <w:rsid w:val="004304E3"/>
    <w:rsid w:val="0043113C"/>
    <w:rsid w:val="004337A7"/>
    <w:rsid w:val="00433A21"/>
    <w:rsid w:val="00433AD5"/>
    <w:rsid w:val="00436431"/>
    <w:rsid w:val="004369D1"/>
    <w:rsid w:val="00441392"/>
    <w:rsid w:val="00442313"/>
    <w:rsid w:val="00443534"/>
    <w:rsid w:val="00444E7C"/>
    <w:rsid w:val="00445F5E"/>
    <w:rsid w:val="00446325"/>
    <w:rsid w:val="004468B8"/>
    <w:rsid w:val="004469E2"/>
    <w:rsid w:val="004475C1"/>
    <w:rsid w:val="00452343"/>
    <w:rsid w:val="00454E11"/>
    <w:rsid w:val="00455785"/>
    <w:rsid w:val="00455C36"/>
    <w:rsid w:val="00455C99"/>
    <w:rsid w:val="004575BC"/>
    <w:rsid w:val="004577FD"/>
    <w:rsid w:val="00461F55"/>
    <w:rsid w:val="00462D9A"/>
    <w:rsid w:val="00464087"/>
    <w:rsid w:val="00465663"/>
    <w:rsid w:val="004658D0"/>
    <w:rsid w:val="00466585"/>
    <w:rsid w:val="004666E6"/>
    <w:rsid w:val="00467D00"/>
    <w:rsid w:val="004710FD"/>
    <w:rsid w:val="004711AA"/>
    <w:rsid w:val="00471E52"/>
    <w:rsid w:val="00472F8E"/>
    <w:rsid w:val="0047390A"/>
    <w:rsid w:val="004739F5"/>
    <w:rsid w:val="00474FCF"/>
    <w:rsid w:val="00475EF5"/>
    <w:rsid w:val="00476159"/>
    <w:rsid w:val="0047642B"/>
    <w:rsid w:val="0047645D"/>
    <w:rsid w:val="00476D60"/>
    <w:rsid w:val="00477080"/>
    <w:rsid w:val="00477C4C"/>
    <w:rsid w:val="00480B18"/>
    <w:rsid w:val="004826C7"/>
    <w:rsid w:val="0048554F"/>
    <w:rsid w:val="00486591"/>
    <w:rsid w:val="00486646"/>
    <w:rsid w:val="004879D4"/>
    <w:rsid w:val="004907D8"/>
    <w:rsid w:val="00491D55"/>
    <w:rsid w:val="0049207F"/>
    <w:rsid w:val="0049281B"/>
    <w:rsid w:val="00492BBD"/>
    <w:rsid w:val="00492FE7"/>
    <w:rsid w:val="00494C09"/>
    <w:rsid w:val="00495AA1"/>
    <w:rsid w:val="00496022"/>
    <w:rsid w:val="00496424"/>
    <w:rsid w:val="0049691C"/>
    <w:rsid w:val="004A2408"/>
    <w:rsid w:val="004A26EC"/>
    <w:rsid w:val="004A3EF0"/>
    <w:rsid w:val="004A5D2E"/>
    <w:rsid w:val="004A6A66"/>
    <w:rsid w:val="004A7FF3"/>
    <w:rsid w:val="004B3869"/>
    <w:rsid w:val="004B561F"/>
    <w:rsid w:val="004B5D9C"/>
    <w:rsid w:val="004B684B"/>
    <w:rsid w:val="004C24F8"/>
    <w:rsid w:val="004C370E"/>
    <w:rsid w:val="004C41B7"/>
    <w:rsid w:val="004C4869"/>
    <w:rsid w:val="004C6B04"/>
    <w:rsid w:val="004C6E59"/>
    <w:rsid w:val="004C78F7"/>
    <w:rsid w:val="004D0C7D"/>
    <w:rsid w:val="004D0FEF"/>
    <w:rsid w:val="004D210D"/>
    <w:rsid w:val="004D2FEC"/>
    <w:rsid w:val="004D37B5"/>
    <w:rsid w:val="004D484E"/>
    <w:rsid w:val="004D5B93"/>
    <w:rsid w:val="004D5E73"/>
    <w:rsid w:val="004D6419"/>
    <w:rsid w:val="004D69F1"/>
    <w:rsid w:val="004E0661"/>
    <w:rsid w:val="004E075A"/>
    <w:rsid w:val="004E0AE9"/>
    <w:rsid w:val="004E1438"/>
    <w:rsid w:val="004E14E0"/>
    <w:rsid w:val="004E3046"/>
    <w:rsid w:val="004E5CEC"/>
    <w:rsid w:val="004E6A7A"/>
    <w:rsid w:val="004F0369"/>
    <w:rsid w:val="004F1A89"/>
    <w:rsid w:val="004F1AC3"/>
    <w:rsid w:val="004F1ED3"/>
    <w:rsid w:val="004F2153"/>
    <w:rsid w:val="004F22AF"/>
    <w:rsid w:val="004F2870"/>
    <w:rsid w:val="004F2AC9"/>
    <w:rsid w:val="004F3C6B"/>
    <w:rsid w:val="004F4149"/>
    <w:rsid w:val="004F529F"/>
    <w:rsid w:val="004F52B7"/>
    <w:rsid w:val="004F67D5"/>
    <w:rsid w:val="004F715C"/>
    <w:rsid w:val="004F7E6E"/>
    <w:rsid w:val="0050110E"/>
    <w:rsid w:val="005020BA"/>
    <w:rsid w:val="00502987"/>
    <w:rsid w:val="00505BB3"/>
    <w:rsid w:val="00505C2B"/>
    <w:rsid w:val="00507321"/>
    <w:rsid w:val="005115D3"/>
    <w:rsid w:val="0051173F"/>
    <w:rsid w:val="00512FBB"/>
    <w:rsid w:val="00513C3E"/>
    <w:rsid w:val="00514485"/>
    <w:rsid w:val="00515B53"/>
    <w:rsid w:val="00516A88"/>
    <w:rsid w:val="0051761B"/>
    <w:rsid w:val="005177AB"/>
    <w:rsid w:val="005206CD"/>
    <w:rsid w:val="00520A69"/>
    <w:rsid w:val="00520D22"/>
    <w:rsid w:val="00520DA7"/>
    <w:rsid w:val="0052281B"/>
    <w:rsid w:val="00523057"/>
    <w:rsid w:val="00523689"/>
    <w:rsid w:val="0052519A"/>
    <w:rsid w:val="00525A42"/>
    <w:rsid w:val="00527E68"/>
    <w:rsid w:val="00530288"/>
    <w:rsid w:val="00530DBA"/>
    <w:rsid w:val="005311E9"/>
    <w:rsid w:val="00532748"/>
    <w:rsid w:val="00532A56"/>
    <w:rsid w:val="00532E65"/>
    <w:rsid w:val="00532EA0"/>
    <w:rsid w:val="00533EA9"/>
    <w:rsid w:val="005373C7"/>
    <w:rsid w:val="00540621"/>
    <w:rsid w:val="00540FC5"/>
    <w:rsid w:val="005411C3"/>
    <w:rsid w:val="0054281A"/>
    <w:rsid w:val="00542A4F"/>
    <w:rsid w:val="0054331C"/>
    <w:rsid w:val="00543B06"/>
    <w:rsid w:val="005447D2"/>
    <w:rsid w:val="005463C5"/>
    <w:rsid w:val="00546BEB"/>
    <w:rsid w:val="00546D70"/>
    <w:rsid w:val="00547CC5"/>
    <w:rsid w:val="00550410"/>
    <w:rsid w:val="00551C32"/>
    <w:rsid w:val="00551F39"/>
    <w:rsid w:val="00554F55"/>
    <w:rsid w:val="00555395"/>
    <w:rsid w:val="00556975"/>
    <w:rsid w:val="00557309"/>
    <w:rsid w:val="00561FDC"/>
    <w:rsid w:val="00562A70"/>
    <w:rsid w:val="005633C1"/>
    <w:rsid w:val="00564017"/>
    <w:rsid w:val="005640AB"/>
    <w:rsid w:val="00564358"/>
    <w:rsid w:val="00564B1E"/>
    <w:rsid w:val="005654E4"/>
    <w:rsid w:val="00566B77"/>
    <w:rsid w:val="00571B1F"/>
    <w:rsid w:val="005722E7"/>
    <w:rsid w:val="005736BF"/>
    <w:rsid w:val="00573E4E"/>
    <w:rsid w:val="00574DB3"/>
    <w:rsid w:val="00575356"/>
    <w:rsid w:val="005759C4"/>
    <w:rsid w:val="00576FE9"/>
    <w:rsid w:val="005771A5"/>
    <w:rsid w:val="00581F63"/>
    <w:rsid w:val="0058321B"/>
    <w:rsid w:val="00584806"/>
    <w:rsid w:val="00585013"/>
    <w:rsid w:val="00585F55"/>
    <w:rsid w:val="00586510"/>
    <w:rsid w:val="00586C91"/>
    <w:rsid w:val="00587016"/>
    <w:rsid w:val="005870D9"/>
    <w:rsid w:val="005879CA"/>
    <w:rsid w:val="00590AE3"/>
    <w:rsid w:val="005933DB"/>
    <w:rsid w:val="0059601B"/>
    <w:rsid w:val="005962C9"/>
    <w:rsid w:val="00596B54"/>
    <w:rsid w:val="005A0104"/>
    <w:rsid w:val="005A1107"/>
    <w:rsid w:val="005A1BDA"/>
    <w:rsid w:val="005A2091"/>
    <w:rsid w:val="005A417F"/>
    <w:rsid w:val="005A5EEC"/>
    <w:rsid w:val="005A61E9"/>
    <w:rsid w:val="005A67B1"/>
    <w:rsid w:val="005B0B96"/>
    <w:rsid w:val="005B0F70"/>
    <w:rsid w:val="005B1B30"/>
    <w:rsid w:val="005B3FDA"/>
    <w:rsid w:val="005B420F"/>
    <w:rsid w:val="005B59E7"/>
    <w:rsid w:val="005B6A76"/>
    <w:rsid w:val="005B7C0F"/>
    <w:rsid w:val="005B7F59"/>
    <w:rsid w:val="005C124D"/>
    <w:rsid w:val="005C19AB"/>
    <w:rsid w:val="005C4F01"/>
    <w:rsid w:val="005C61ED"/>
    <w:rsid w:val="005C6B35"/>
    <w:rsid w:val="005C783D"/>
    <w:rsid w:val="005D10B3"/>
    <w:rsid w:val="005D1B04"/>
    <w:rsid w:val="005D2D5C"/>
    <w:rsid w:val="005D3ADF"/>
    <w:rsid w:val="005D3BFD"/>
    <w:rsid w:val="005D6F6F"/>
    <w:rsid w:val="005D78FA"/>
    <w:rsid w:val="005E01D8"/>
    <w:rsid w:val="005E1408"/>
    <w:rsid w:val="005E1430"/>
    <w:rsid w:val="005E2E14"/>
    <w:rsid w:val="005E36CF"/>
    <w:rsid w:val="005E3E06"/>
    <w:rsid w:val="005E3ED1"/>
    <w:rsid w:val="005E62A3"/>
    <w:rsid w:val="005E77BC"/>
    <w:rsid w:val="005F00E9"/>
    <w:rsid w:val="005F0B55"/>
    <w:rsid w:val="005F121A"/>
    <w:rsid w:val="005F25F6"/>
    <w:rsid w:val="005F4C12"/>
    <w:rsid w:val="0060141F"/>
    <w:rsid w:val="00601F61"/>
    <w:rsid w:val="00602C5D"/>
    <w:rsid w:val="006064DB"/>
    <w:rsid w:val="00606652"/>
    <w:rsid w:val="00607F65"/>
    <w:rsid w:val="006110B8"/>
    <w:rsid w:val="00611705"/>
    <w:rsid w:val="006124A4"/>
    <w:rsid w:val="00613878"/>
    <w:rsid w:val="00614DA4"/>
    <w:rsid w:val="00615D09"/>
    <w:rsid w:val="00616406"/>
    <w:rsid w:val="00616DEC"/>
    <w:rsid w:val="006217A1"/>
    <w:rsid w:val="00621AAB"/>
    <w:rsid w:val="006228A2"/>
    <w:rsid w:val="00625693"/>
    <w:rsid w:val="00626247"/>
    <w:rsid w:val="00626C46"/>
    <w:rsid w:val="00626C49"/>
    <w:rsid w:val="006330E5"/>
    <w:rsid w:val="006332A8"/>
    <w:rsid w:val="006338D2"/>
    <w:rsid w:val="00635196"/>
    <w:rsid w:val="0063525F"/>
    <w:rsid w:val="0063713C"/>
    <w:rsid w:val="0064051B"/>
    <w:rsid w:val="00640E82"/>
    <w:rsid w:val="00641380"/>
    <w:rsid w:val="0064330B"/>
    <w:rsid w:val="0064337A"/>
    <w:rsid w:val="00645301"/>
    <w:rsid w:val="00645DDF"/>
    <w:rsid w:val="00646A16"/>
    <w:rsid w:val="00647605"/>
    <w:rsid w:val="006479F4"/>
    <w:rsid w:val="00647C90"/>
    <w:rsid w:val="0065122C"/>
    <w:rsid w:val="00652833"/>
    <w:rsid w:val="006528DD"/>
    <w:rsid w:val="00653255"/>
    <w:rsid w:val="00653EE7"/>
    <w:rsid w:val="006540C5"/>
    <w:rsid w:val="0065431C"/>
    <w:rsid w:val="0065686A"/>
    <w:rsid w:val="0065712C"/>
    <w:rsid w:val="00657693"/>
    <w:rsid w:val="00660D2B"/>
    <w:rsid w:val="006653F8"/>
    <w:rsid w:val="00665F74"/>
    <w:rsid w:val="0066640D"/>
    <w:rsid w:val="0067141C"/>
    <w:rsid w:val="00673A61"/>
    <w:rsid w:val="006745C7"/>
    <w:rsid w:val="00675213"/>
    <w:rsid w:val="00675FC0"/>
    <w:rsid w:val="00676230"/>
    <w:rsid w:val="00677866"/>
    <w:rsid w:val="00677B79"/>
    <w:rsid w:val="00680302"/>
    <w:rsid w:val="00680653"/>
    <w:rsid w:val="006821E5"/>
    <w:rsid w:val="00682388"/>
    <w:rsid w:val="00683B28"/>
    <w:rsid w:val="00684ACD"/>
    <w:rsid w:val="00684DB9"/>
    <w:rsid w:val="006859D3"/>
    <w:rsid w:val="0068622C"/>
    <w:rsid w:val="006869D6"/>
    <w:rsid w:val="00687599"/>
    <w:rsid w:val="0069401F"/>
    <w:rsid w:val="00695E34"/>
    <w:rsid w:val="006961FE"/>
    <w:rsid w:val="00696C5A"/>
    <w:rsid w:val="00696F52"/>
    <w:rsid w:val="00697160"/>
    <w:rsid w:val="006974B1"/>
    <w:rsid w:val="00697D72"/>
    <w:rsid w:val="006A034A"/>
    <w:rsid w:val="006A14F7"/>
    <w:rsid w:val="006A1B4B"/>
    <w:rsid w:val="006A25D3"/>
    <w:rsid w:val="006A32ED"/>
    <w:rsid w:val="006A34D6"/>
    <w:rsid w:val="006B3859"/>
    <w:rsid w:val="006B3E8C"/>
    <w:rsid w:val="006B557D"/>
    <w:rsid w:val="006B5BFB"/>
    <w:rsid w:val="006C0866"/>
    <w:rsid w:val="006C14C6"/>
    <w:rsid w:val="006C1770"/>
    <w:rsid w:val="006C40CF"/>
    <w:rsid w:val="006C40F5"/>
    <w:rsid w:val="006C4B9A"/>
    <w:rsid w:val="006C73DF"/>
    <w:rsid w:val="006D07CD"/>
    <w:rsid w:val="006D0EF3"/>
    <w:rsid w:val="006D2105"/>
    <w:rsid w:val="006D249F"/>
    <w:rsid w:val="006D24AF"/>
    <w:rsid w:val="006D2712"/>
    <w:rsid w:val="006D3970"/>
    <w:rsid w:val="006D39BD"/>
    <w:rsid w:val="006D42F1"/>
    <w:rsid w:val="006D6B90"/>
    <w:rsid w:val="006D716C"/>
    <w:rsid w:val="006D7F06"/>
    <w:rsid w:val="006E0F51"/>
    <w:rsid w:val="006E1416"/>
    <w:rsid w:val="006E1885"/>
    <w:rsid w:val="006E2364"/>
    <w:rsid w:val="006E2E87"/>
    <w:rsid w:val="006E4419"/>
    <w:rsid w:val="006E4AB1"/>
    <w:rsid w:val="006E4D18"/>
    <w:rsid w:val="006E527D"/>
    <w:rsid w:val="006E559D"/>
    <w:rsid w:val="006E71AE"/>
    <w:rsid w:val="006E77BF"/>
    <w:rsid w:val="006E7C97"/>
    <w:rsid w:val="006F1D00"/>
    <w:rsid w:val="006F3463"/>
    <w:rsid w:val="006F420E"/>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23C8F"/>
    <w:rsid w:val="00723E10"/>
    <w:rsid w:val="00724A4E"/>
    <w:rsid w:val="00725377"/>
    <w:rsid w:val="00726858"/>
    <w:rsid w:val="00727B1E"/>
    <w:rsid w:val="007304EF"/>
    <w:rsid w:val="00730680"/>
    <w:rsid w:val="007313BB"/>
    <w:rsid w:val="00731B21"/>
    <w:rsid w:val="007321B2"/>
    <w:rsid w:val="00733F76"/>
    <w:rsid w:val="0073495E"/>
    <w:rsid w:val="00734EDD"/>
    <w:rsid w:val="00734F23"/>
    <w:rsid w:val="00735866"/>
    <w:rsid w:val="00735B0D"/>
    <w:rsid w:val="00736852"/>
    <w:rsid w:val="00740156"/>
    <w:rsid w:val="007408B3"/>
    <w:rsid w:val="00742FE4"/>
    <w:rsid w:val="007431EE"/>
    <w:rsid w:val="007437DD"/>
    <w:rsid w:val="0074431F"/>
    <w:rsid w:val="00746D75"/>
    <w:rsid w:val="00750B2D"/>
    <w:rsid w:val="00753610"/>
    <w:rsid w:val="0075532F"/>
    <w:rsid w:val="00756568"/>
    <w:rsid w:val="00760A0F"/>
    <w:rsid w:val="00761958"/>
    <w:rsid w:val="00761B07"/>
    <w:rsid w:val="00762592"/>
    <w:rsid w:val="00762E0B"/>
    <w:rsid w:val="00764C74"/>
    <w:rsid w:val="0077234F"/>
    <w:rsid w:val="0077348F"/>
    <w:rsid w:val="00775C10"/>
    <w:rsid w:val="00780099"/>
    <w:rsid w:val="007801A0"/>
    <w:rsid w:val="00780423"/>
    <w:rsid w:val="00780C57"/>
    <w:rsid w:val="007814EB"/>
    <w:rsid w:val="007840D8"/>
    <w:rsid w:val="00784349"/>
    <w:rsid w:val="00784E44"/>
    <w:rsid w:val="00785581"/>
    <w:rsid w:val="00786AC4"/>
    <w:rsid w:val="00787CC9"/>
    <w:rsid w:val="007903F7"/>
    <w:rsid w:val="00790423"/>
    <w:rsid w:val="007906E3"/>
    <w:rsid w:val="0079188B"/>
    <w:rsid w:val="00791B3A"/>
    <w:rsid w:val="007929E0"/>
    <w:rsid w:val="00792A56"/>
    <w:rsid w:val="00792E5C"/>
    <w:rsid w:val="00792F0A"/>
    <w:rsid w:val="00793F92"/>
    <w:rsid w:val="007949E6"/>
    <w:rsid w:val="0079532E"/>
    <w:rsid w:val="00795BBD"/>
    <w:rsid w:val="00796708"/>
    <w:rsid w:val="0079729A"/>
    <w:rsid w:val="007A0B9E"/>
    <w:rsid w:val="007A24E4"/>
    <w:rsid w:val="007A2BFA"/>
    <w:rsid w:val="007A3290"/>
    <w:rsid w:val="007A336D"/>
    <w:rsid w:val="007A6C3C"/>
    <w:rsid w:val="007A73A0"/>
    <w:rsid w:val="007A7517"/>
    <w:rsid w:val="007B079E"/>
    <w:rsid w:val="007B0BE6"/>
    <w:rsid w:val="007B2E91"/>
    <w:rsid w:val="007B37F3"/>
    <w:rsid w:val="007B4D08"/>
    <w:rsid w:val="007B52FC"/>
    <w:rsid w:val="007B7A65"/>
    <w:rsid w:val="007C2F01"/>
    <w:rsid w:val="007C370D"/>
    <w:rsid w:val="007C5D40"/>
    <w:rsid w:val="007C680D"/>
    <w:rsid w:val="007D4FAF"/>
    <w:rsid w:val="007D5745"/>
    <w:rsid w:val="007D5FD7"/>
    <w:rsid w:val="007E24AF"/>
    <w:rsid w:val="007E301C"/>
    <w:rsid w:val="007E35DE"/>
    <w:rsid w:val="007E47AF"/>
    <w:rsid w:val="007E50A1"/>
    <w:rsid w:val="007E5C26"/>
    <w:rsid w:val="007E63A1"/>
    <w:rsid w:val="007E652E"/>
    <w:rsid w:val="007E6680"/>
    <w:rsid w:val="007F0788"/>
    <w:rsid w:val="007F1CF3"/>
    <w:rsid w:val="007F1E88"/>
    <w:rsid w:val="007F405A"/>
    <w:rsid w:val="007F5B10"/>
    <w:rsid w:val="007F6BAD"/>
    <w:rsid w:val="007F7E7A"/>
    <w:rsid w:val="008000A8"/>
    <w:rsid w:val="00800331"/>
    <w:rsid w:val="008003E2"/>
    <w:rsid w:val="0080070C"/>
    <w:rsid w:val="008019E2"/>
    <w:rsid w:val="00802C2A"/>
    <w:rsid w:val="00802FC2"/>
    <w:rsid w:val="008052EF"/>
    <w:rsid w:val="0080581C"/>
    <w:rsid w:val="00807D45"/>
    <w:rsid w:val="00807EE1"/>
    <w:rsid w:val="00810785"/>
    <w:rsid w:val="00811524"/>
    <w:rsid w:val="00811AE8"/>
    <w:rsid w:val="00813A90"/>
    <w:rsid w:val="00813E39"/>
    <w:rsid w:val="008155DD"/>
    <w:rsid w:val="00815E75"/>
    <w:rsid w:val="00820E3E"/>
    <w:rsid w:val="008222B7"/>
    <w:rsid w:val="00822E3A"/>
    <w:rsid w:val="00823E5B"/>
    <w:rsid w:val="008244FA"/>
    <w:rsid w:val="008270EA"/>
    <w:rsid w:val="008272ED"/>
    <w:rsid w:val="00827638"/>
    <w:rsid w:val="00827809"/>
    <w:rsid w:val="00827EBD"/>
    <w:rsid w:val="00830762"/>
    <w:rsid w:val="00831760"/>
    <w:rsid w:val="00832B40"/>
    <w:rsid w:val="008337E8"/>
    <w:rsid w:val="00834366"/>
    <w:rsid w:val="00834C2C"/>
    <w:rsid w:val="008354D4"/>
    <w:rsid w:val="00836866"/>
    <w:rsid w:val="00836B40"/>
    <w:rsid w:val="00836FC3"/>
    <w:rsid w:val="008371D7"/>
    <w:rsid w:val="00837924"/>
    <w:rsid w:val="008404A5"/>
    <w:rsid w:val="0084352F"/>
    <w:rsid w:val="00843A7D"/>
    <w:rsid w:val="00843CC6"/>
    <w:rsid w:val="0084405F"/>
    <w:rsid w:val="0084530D"/>
    <w:rsid w:val="0084577D"/>
    <w:rsid w:val="00846C5B"/>
    <w:rsid w:val="00847172"/>
    <w:rsid w:val="008472A3"/>
    <w:rsid w:val="0085053F"/>
    <w:rsid w:val="008510B4"/>
    <w:rsid w:val="0085184A"/>
    <w:rsid w:val="008519FC"/>
    <w:rsid w:val="008520A6"/>
    <w:rsid w:val="00852407"/>
    <w:rsid w:val="0085332C"/>
    <w:rsid w:val="008551D2"/>
    <w:rsid w:val="008551ED"/>
    <w:rsid w:val="008578EC"/>
    <w:rsid w:val="00857CB2"/>
    <w:rsid w:val="00860656"/>
    <w:rsid w:val="008610B0"/>
    <w:rsid w:val="00861265"/>
    <w:rsid w:val="00862616"/>
    <w:rsid w:val="0086719C"/>
    <w:rsid w:val="00871C97"/>
    <w:rsid w:val="008722C4"/>
    <w:rsid w:val="008733EC"/>
    <w:rsid w:val="00876B0C"/>
    <w:rsid w:val="008777AE"/>
    <w:rsid w:val="00880183"/>
    <w:rsid w:val="00883316"/>
    <w:rsid w:val="00883E13"/>
    <w:rsid w:val="00883E7C"/>
    <w:rsid w:val="00883FE7"/>
    <w:rsid w:val="00885775"/>
    <w:rsid w:val="008861B3"/>
    <w:rsid w:val="00886EB5"/>
    <w:rsid w:val="00892D5C"/>
    <w:rsid w:val="0089346A"/>
    <w:rsid w:val="008A29D1"/>
    <w:rsid w:val="008A3AF4"/>
    <w:rsid w:val="008A6A14"/>
    <w:rsid w:val="008A6D8A"/>
    <w:rsid w:val="008B0F4D"/>
    <w:rsid w:val="008B1036"/>
    <w:rsid w:val="008B2593"/>
    <w:rsid w:val="008B3C84"/>
    <w:rsid w:val="008B49A8"/>
    <w:rsid w:val="008B555E"/>
    <w:rsid w:val="008B5ECE"/>
    <w:rsid w:val="008B5F4B"/>
    <w:rsid w:val="008B6C94"/>
    <w:rsid w:val="008B786C"/>
    <w:rsid w:val="008C015E"/>
    <w:rsid w:val="008C0ADE"/>
    <w:rsid w:val="008C384C"/>
    <w:rsid w:val="008C47D4"/>
    <w:rsid w:val="008C5D87"/>
    <w:rsid w:val="008D11A1"/>
    <w:rsid w:val="008D228A"/>
    <w:rsid w:val="008D237D"/>
    <w:rsid w:val="008D2557"/>
    <w:rsid w:val="008D4F6E"/>
    <w:rsid w:val="008D5204"/>
    <w:rsid w:val="008D6920"/>
    <w:rsid w:val="008D6B7A"/>
    <w:rsid w:val="008D6E35"/>
    <w:rsid w:val="008D7769"/>
    <w:rsid w:val="008E0649"/>
    <w:rsid w:val="008E0823"/>
    <w:rsid w:val="008E0E1B"/>
    <w:rsid w:val="008E2DD6"/>
    <w:rsid w:val="008E3114"/>
    <w:rsid w:val="008E6AA1"/>
    <w:rsid w:val="008E700A"/>
    <w:rsid w:val="008E7130"/>
    <w:rsid w:val="008E7CE7"/>
    <w:rsid w:val="008E7FC5"/>
    <w:rsid w:val="008F2FD3"/>
    <w:rsid w:val="008F38A9"/>
    <w:rsid w:val="008F48D8"/>
    <w:rsid w:val="008F4F6D"/>
    <w:rsid w:val="00900119"/>
    <w:rsid w:val="009004FE"/>
    <w:rsid w:val="00900F6B"/>
    <w:rsid w:val="00903EE6"/>
    <w:rsid w:val="00904FE1"/>
    <w:rsid w:val="0090506A"/>
    <w:rsid w:val="0090561A"/>
    <w:rsid w:val="009069AF"/>
    <w:rsid w:val="00907722"/>
    <w:rsid w:val="009103ED"/>
    <w:rsid w:val="0091281E"/>
    <w:rsid w:val="00912E6D"/>
    <w:rsid w:val="00913188"/>
    <w:rsid w:val="00914F96"/>
    <w:rsid w:val="00916355"/>
    <w:rsid w:val="00920B09"/>
    <w:rsid w:val="009211CF"/>
    <w:rsid w:val="009213CF"/>
    <w:rsid w:val="0092207C"/>
    <w:rsid w:val="00922289"/>
    <w:rsid w:val="00922735"/>
    <w:rsid w:val="009233FD"/>
    <w:rsid w:val="009243E6"/>
    <w:rsid w:val="00924AC0"/>
    <w:rsid w:val="00924C97"/>
    <w:rsid w:val="00925B1D"/>
    <w:rsid w:val="00927D73"/>
    <w:rsid w:val="00927F6B"/>
    <w:rsid w:val="00930B1B"/>
    <w:rsid w:val="00931D15"/>
    <w:rsid w:val="00932760"/>
    <w:rsid w:val="009353FC"/>
    <w:rsid w:val="0093771F"/>
    <w:rsid w:val="009408F9"/>
    <w:rsid w:val="00941F46"/>
    <w:rsid w:val="009438BC"/>
    <w:rsid w:val="00943B7A"/>
    <w:rsid w:val="00944111"/>
    <w:rsid w:val="00946399"/>
    <w:rsid w:val="00951406"/>
    <w:rsid w:val="00952EB8"/>
    <w:rsid w:val="00953E83"/>
    <w:rsid w:val="009552A0"/>
    <w:rsid w:val="009554D3"/>
    <w:rsid w:val="0095557F"/>
    <w:rsid w:val="00956100"/>
    <w:rsid w:val="00956B93"/>
    <w:rsid w:val="009574CF"/>
    <w:rsid w:val="0095769D"/>
    <w:rsid w:val="00960D66"/>
    <w:rsid w:val="00965482"/>
    <w:rsid w:val="00966E28"/>
    <w:rsid w:val="0097008C"/>
    <w:rsid w:val="00971BB0"/>
    <w:rsid w:val="00972CB3"/>
    <w:rsid w:val="009752EB"/>
    <w:rsid w:val="0097627A"/>
    <w:rsid w:val="00980952"/>
    <w:rsid w:val="00982C57"/>
    <w:rsid w:val="00983AA3"/>
    <w:rsid w:val="009860C1"/>
    <w:rsid w:val="00986413"/>
    <w:rsid w:val="009870C4"/>
    <w:rsid w:val="00987823"/>
    <w:rsid w:val="00993399"/>
    <w:rsid w:val="009951A3"/>
    <w:rsid w:val="009951E6"/>
    <w:rsid w:val="009952E1"/>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2BF6"/>
    <w:rsid w:val="009B4F5B"/>
    <w:rsid w:val="009B580C"/>
    <w:rsid w:val="009C07CC"/>
    <w:rsid w:val="009C121B"/>
    <w:rsid w:val="009C141B"/>
    <w:rsid w:val="009C1A52"/>
    <w:rsid w:val="009C2C71"/>
    <w:rsid w:val="009C3BDD"/>
    <w:rsid w:val="009C5764"/>
    <w:rsid w:val="009C60E8"/>
    <w:rsid w:val="009C771C"/>
    <w:rsid w:val="009D12B2"/>
    <w:rsid w:val="009D168D"/>
    <w:rsid w:val="009D30BE"/>
    <w:rsid w:val="009D3CCA"/>
    <w:rsid w:val="009D3FDB"/>
    <w:rsid w:val="009D413B"/>
    <w:rsid w:val="009E231B"/>
    <w:rsid w:val="009E3753"/>
    <w:rsid w:val="009E41CC"/>
    <w:rsid w:val="009E422B"/>
    <w:rsid w:val="009E4AD0"/>
    <w:rsid w:val="009F4AB4"/>
    <w:rsid w:val="009F616A"/>
    <w:rsid w:val="00A01157"/>
    <w:rsid w:val="00A01854"/>
    <w:rsid w:val="00A02636"/>
    <w:rsid w:val="00A02BF9"/>
    <w:rsid w:val="00A04E8E"/>
    <w:rsid w:val="00A05E5D"/>
    <w:rsid w:val="00A060A9"/>
    <w:rsid w:val="00A06EB0"/>
    <w:rsid w:val="00A07650"/>
    <w:rsid w:val="00A1137B"/>
    <w:rsid w:val="00A117D9"/>
    <w:rsid w:val="00A12754"/>
    <w:rsid w:val="00A12C5E"/>
    <w:rsid w:val="00A13D61"/>
    <w:rsid w:val="00A143BC"/>
    <w:rsid w:val="00A17E74"/>
    <w:rsid w:val="00A17F84"/>
    <w:rsid w:val="00A20185"/>
    <w:rsid w:val="00A22097"/>
    <w:rsid w:val="00A247AE"/>
    <w:rsid w:val="00A248F5"/>
    <w:rsid w:val="00A25B66"/>
    <w:rsid w:val="00A26913"/>
    <w:rsid w:val="00A30533"/>
    <w:rsid w:val="00A35305"/>
    <w:rsid w:val="00A3577C"/>
    <w:rsid w:val="00A374CC"/>
    <w:rsid w:val="00A4027B"/>
    <w:rsid w:val="00A40427"/>
    <w:rsid w:val="00A409FA"/>
    <w:rsid w:val="00A40A9E"/>
    <w:rsid w:val="00A412CE"/>
    <w:rsid w:val="00A41760"/>
    <w:rsid w:val="00A42028"/>
    <w:rsid w:val="00A42B1E"/>
    <w:rsid w:val="00A42FEF"/>
    <w:rsid w:val="00A43A16"/>
    <w:rsid w:val="00A4580E"/>
    <w:rsid w:val="00A47995"/>
    <w:rsid w:val="00A506A7"/>
    <w:rsid w:val="00A50737"/>
    <w:rsid w:val="00A5273B"/>
    <w:rsid w:val="00A52780"/>
    <w:rsid w:val="00A529BB"/>
    <w:rsid w:val="00A5661C"/>
    <w:rsid w:val="00A56F25"/>
    <w:rsid w:val="00A604C9"/>
    <w:rsid w:val="00A60E93"/>
    <w:rsid w:val="00A612D3"/>
    <w:rsid w:val="00A619C0"/>
    <w:rsid w:val="00A622F0"/>
    <w:rsid w:val="00A62F28"/>
    <w:rsid w:val="00A64DA3"/>
    <w:rsid w:val="00A66E2C"/>
    <w:rsid w:val="00A67F59"/>
    <w:rsid w:val="00A70F1F"/>
    <w:rsid w:val="00A715D1"/>
    <w:rsid w:val="00A718F1"/>
    <w:rsid w:val="00A72DE8"/>
    <w:rsid w:val="00A74AC4"/>
    <w:rsid w:val="00A74B1B"/>
    <w:rsid w:val="00A82607"/>
    <w:rsid w:val="00A839CF"/>
    <w:rsid w:val="00A84E7F"/>
    <w:rsid w:val="00A85256"/>
    <w:rsid w:val="00A8528E"/>
    <w:rsid w:val="00A85488"/>
    <w:rsid w:val="00A85D97"/>
    <w:rsid w:val="00A85FFC"/>
    <w:rsid w:val="00A861F7"/>
    <w:rsid w:val="00A87140"/>
    <w:rsid w:val="00A874A1"/>
    <w:rsid w:val="00A902E0"/>
    <w:rsid w:val="00A903F8"/>
    <w:rsid w:val="00A90F8B"/>
    <w:rsid w:val="00A9141D"/>
    <w:rsid w:val="00A9191F"/>
    <w:rsid w:val="00A91D42"/>
    <w:rsid w:val="00A92361"/>
    <w:rsid w:val="00A94854"/>
    <w:rsid w:val="00A954E1"/>
    <w:rsid w:val="00A97EDF"/>
    <w:rsid w:val="00AA1883"/>
    <w:rsid w:val="00AA214E"/>
    <w:rsid w:val="00AA27CC"/>
    <w:rsid w:val="00AA28CF"/>
    <w:rsid w:val="00AA3E9D"/>
    <w:rsid w:val="00AB0560"/>
    <w:rsid w:val="00AB3757"/>
    <w:rsid w:val="00AB3F2C"/>
    <w:rsid w:val="00AB551C"/>
    <w:rsid w:val="00AB5DB1"/>
    <w:rsid w:val="00AB6B24"/>
    <w:rsid w:val="00AB7277"/>
    <w:rsid w:val="00AB7433"/>
    <w:rsid w:val="00AB7AF9"/>
    <w:rsid w:val="00AC068D"/>
    <w:rsid w:val="00AC0A61"/>
    <w:rsid w:val="00AC25F7"/>
    <w:rsid w:val="00AC293A"/>
    <w:rsid w:val="00AC30F9"/>
    <w:rsid w:val="00AC36BB"/>
    <w:rsid w:val="00AC4925"/>
    <w:rsid w:val="00AC5147"/>
    <w:rsid w:val="00AC70E6"/>
    <w:rsid w:val="00AC75EE"/>
    <w:rsid w:val="00AC784B"/>
    <w:rsid w:val="00AD0057"/>
    <w:rsid w:val="00AD4F0F"/>
    <w:rsid w:val="00AD5661"/>
    <w:rsid w:val="00AD639E"/>
    <w:rsid w:val="00AD6D8A"/>
    <w:rsid w:val="00AD7701"/>
    <w:rsid w:val="00AE1F67"/>
    <w:rsid w:val="00AE24DE"/>
    <w:rsid w:val="00AE289D"/>
    <w:rsid w:val="00AE3299"/>
    <w:rsid w:val="00AE358A"/>
    <w:rsid w:val="00AE4732"/>
    <w:rsid w:val="00AE4752"/>
    <w:rsid w:val="00AE528F"/>
    <w:rsid w:val="00AE7E60"/>
    <w:rsid w:val="00AF11B6"/>
    <w:rsid w:val="00AF46CC"/>
    <w:rsid w:val="00AF496C"/>
    <w:rsid w:val="00AF58E7"/>
    <w:rsid w:val="00AF7A84"/>
    <w:rsid w:val="00AF7ABF"/>
    <w:rsid w:val="00B03045"/>
    <w:rsid w:val="00B041AB"/>
    <w:rsid w:val="00B045B7"/>
    <w:rsid w:val="00B06EE2"/>
    <w:rsid w:val="00B07133"/>
    <w:rsid w:val="00B07828"/>
    <w:rsid w:val="00B10099"/>
    <w:rsid w:val="00B1092B"/>
    <w:rsid w:val="00B1127F"/>
    <w:rsid w:val="00B1533A"/>
    <w:rsid w:val="00B16BDD"/>
    <w:rsid w:val="00B17158"/>
    <w:rsid w:val="00B17412"/>
    <w:rsid w:val="00B235EA"/>
    <w:rsid w:val="00B23B82"/>
    <w:rsid w:val="00B23C6D"/>
    <w:rsid w:val="00B243BA"/>
    <w:rsid w:val="00B2461E"/>
    <w:rsid w:val="00B249E1"/>
    <w:rsid w:val="00B26EDE"/>
    <w:rsid w:val="00B2715F"/>
    <w:rsid w:val="00B27871"/>
    <w:rsid w:val="00B304D7"/>
    <w:rsid w:val="00B31528"/>
    <w:rsid w:val="00B32184"/>
    <w:rsid w:val="00B33A79"/>
    <w:rsid w:val="00B33EFC"/>
    <w:rsid w:val="00B35397"/>
    <w:rsid w:val="00B35524"/>
    <w:rsid w:val="00B364EF"/>
    <w:rsid w:val="00B405FB"/>
    <w:rsid w:val="00B42231"/>
    <w:rsid w:val="00B425AF"/>
    <w:rsid w:val="00B42FD2"/>
    <w:rsid w:val="00B43E61"/>
    <w:rsid w:val="00B4517E"/>
    <w:rsid w:val="00B47169"/>
    <w:rsid w:val="00B471D5"/>
    <w:rsid w:val="00B474E7"/>
    <w:rsid w:val="00B50A0E"/>
    <w:rsid w:val="00B5208A"/>
    <w:rsid w:val="00B523E6"/>
    <w:rsid w:val="00B523ED"/>
    <w:rsid w:val="00B55B16"/>
    <w:rsid w:val="00B56611"/>
    <w:rsid w:val="00B56A3C"/>
    <w:rsid w:val="00B57539"/>
    <w:rsid w:val="00B5769A"/>
    <w:rsid w:val="00B61D90"/>
    <w:rsid w:val="00B632E8"/>
    <w:rsid w:val="00B63349"/>
    <w:rsid w:val="00B6452C"/>
    <w:rsid w:val="00B64650"/>
    <w:rsid w:val="00B66BBA"/>
    <w:rsid w:val="00B713ED"/>
    <w:rsid w:val="00B71437"/>
    <w:rsid w:val="00B71ABD"/>
    <w:rsid w:val="00B732C1"/>
    <w:rsid w:val="00B743DF"/>
    <w:rsid w:val="00B74F41"/>
    <w:rsid w:val="00B76606"/>
    <w:rsid w:val="00B7709D"/>
    <w:rsid w:val="00B8071F"/>
    <w:rsid w:val="00B81A34"/>
    <w:rsid w:val="00B8202D"/>
    <w:rsid w:val="00B823E4"/>
    <w:rsid w:val="00B84466"/>
    <w:rsid w:val="00B87BB9"/>
    <w:rsid w:val="00B90DF9"/>
    <w:rsid w:val="00B9113D"/>
    <w:rsid w:val="00B91A00"/>
    <w:rsid w:val="00B91A29"/>
    <w:rsid w:val="00B93822"/>
    <w:rsid w:val="00B9409A"/>
    <w:rsid w:val="00B96592"/>
    <w:rsid w:val="00BA0876"/>
    <w:rsid w:val="00BA1374"/>
    <w:rsid w:val="00BA4343"/>
    <w:rsid w:val="00BB0F52"/>
    <w:rsid w:val="00BB1040"/>
    <w:rsid w:val="00BB3A54"/>
    <w:rsid w:val="00BB3B91"/>
    <w:rsid w:val="00BB4425"/>
    <w:rsid w:val="00BB4943"/>
    <w:rsid w:val="00BB5379"/>
    <w:rsid w:val="00BB5DAB"/>
    <w:rsid w:val="00BB68A8"/>
    <w:rsid w:val="00BB6B42"/>
    <w:rsid w:val="00BB7899"/>
    <w:rsid w:val="00BB7E83"/>
    <w:rsid w:val="00BC0121"/>
    <w:rsid w:val="00BC1459"/>
    <w:rsid w:val="00BC224B"/>
    <w:rsid w:val="00BC256F"/>
    <w:rsid w:val="00BC355D"/>
    <w:rsid w:val="00BC4531"/>
    <w:rsid w:val="00BC56DA"/>
    <w:rsid w:val="00BC7E41"/>
    <w:rsid w:val="00BD362E"/>
    <w:rsid w:val="00BD4AA8"/>
    <w:rsid w:val="00BD6EF6"/>
    <w:rsid w:val="00BD6F1B"/>
    <w:rsid w:val="00BD6FA5"/>
    <w:rsid w:val="00BD726D"/>
    <w:rsid w:val="00BD75E3"/>
    <w:rsid w:val="00BD767E"/>
    <w:rsid w:val="00BD7D9D"/>
    <w:rsid w:val="00BE0D32"/>
    <w:rsid w:val="00BE1117"/>
    <w:rsid w:val="00BE17AC"/>
    <w:rsid w:val="00BE2904"/>
    <w:rsid w:val="00BE4E43"/>
    <w:rsid w:val="00BE5D9C"/>
    <w:rsid w:val="00BE6F61"/>
    <w:rsid w:val="00BE70FB"/>
    <w:rsid w:val="00BE77AB"/>
    <w:rsid w:val="00BF0624"/>
    <w:rsid w:val="00BF1081"/>
    <w:rsid w:val="00BF3B22"/>
    <w:rsid w:val="00BF493D"/>
    <w:rsid w:val="00BF4A58"/>
    <w:rsid w:val="00BF695A"/>
    <w:rsid w:val="00BF6B5F"/>
    <w:rsid w:val="00BF7578"/>
    <w:rsid w:val="00BF7ECB"/>
    <w:rsid w:val="00C0124A"/>
    <w:rsid w:val="00C021E1"/>
    <w:rsid w:val="00C0349B"/>
    <w:rsid w:val="00C0414B"/>
    <w:rsid w:val="00C0487E"/>
    <w:rsid w:val="00C04C17"/>
    <w:rsid w:val="00C04F42"/>
    <w:rsid w:val="00C05880"/>
    <w:rsid w:val="00C0722B"/>
    <w:rsid w:val="00C07892"/>
    <w:rsid w:val="00C1010B"/>
    <w:rsid w:val="00C104AA"/>
    <w:rsid w:val="00C124DA"/>
    <w:rsid w:val="00C1330C"/>
    <w:rsid w:val="00C1393E"/>
    <w:rsid w:val="00C13F21"/>
    <w:rsid w:val="00C20C82"/>
    <w:rsid w:val="00C22503"/>
    <w:rsid w:val="00C23710"/>
    <w:rsid w:val="00C25613"/>
    <w:rsid w:val="00C26198"/>
    <w:rsid w:val="00C31E77"/>
    <w:rsid w:val="00C3464B"/>
    <w:rsid w:val="00C358E3"/>
    <w:rsid w:val="00C361D3"/>
    <w:rsid w:val="00C41078"/>
    <w:rsid w:val="00C423B3"/>
    <w:rsid w:val="00C43F02"/>
    <w:rsid w:val="00C43FAC"/>
    <w:rsid w:val="00C449E0"/>
    <w:rsid w:val="00C44B9C"/>
    <w:rsid w:val="00C461F0"/>
    <w:rsid w:val="00C507DF"/>
    <w:rsid w:val="00C51A8D"/>
    <w:rsid w:val="00C529BE"/>
    <w:rsid w:val="00C52EE0"/>
    <w:rsid w:val="00C536C9"/>
    <w:rsid w:val="00C54083"/>
    <w:rsid w:val="00C551E2"/>
    <w:rsid w:val="00C57D8E"/>
    <w:rsid w:val="00C61D72"/>
    <w:rsid w:val="00C62389"/>
    <w:rsid w:val="00C628D9"/>
    <w:rsid w:val="00C65423"/>
    <w:rsid w:val="00C659AA"/>
    <w:rsid w:val="00C66E0F"/>
    <w:rsid w:val="00C67EA5"/>
    <w:rsid w:val="00C701EB"/>
    <w:rsid w:val="00C70F52"/>
    <w:rsid w:val="00C74966"/>
    <w:rsid w:val="00C74EF0"/>
    <w:rsid w:val="00C7566E"/>
    <w:rsid w:val="00C75973"/>
    <w:rsid w:val="00C77781"/>
    <w:rsid w:val="00C777C3"/>
    <w:rsid w:val="00C77A6D"/>
    <w:rsid w:val="00C80EE9"/>
    <w:rsid w:val="00C82DBE"/>
    <w:rsid w:val="00C83E97"/>
    <w:rsid w:val="00C85B1A"/>
    <w:rsid w:val="00C9017E"/>
    <w:rsid w:val="00C91100"/>
    <w:rsid w:val="00C91C4C"/>
    <w:rsid w:val="00C941E9"/>
    <w:rsid w:val="00C95DAE"/>
    <w:rsid w:val="00C962FD"/>
    <w:rsid w:val="00CA17F9"/>
    <w:rsid w:val="00CA20FF"/>
    <w:rsid w:val="00CA2C4B"/>
    <w:rsid w:val="00CA6510"/>
    <w:rsid w:val="00CA74A8"/>
    <w:rsid w:val="00CA7DDA"/>
    <w:rsid w:val="00CB1113"/>
    <w:rsid w:val="00CB2A7B"/>
    <w:rsid w:val="00CB36AF"/>
    <w:rsid w:val="00CB3BAE"/>
    <w:rsid w:val="00CB478D"/>
    <w:rsid w:val="00CB5A14"/>
    <w:rsid w:val="00CB6E36"/>
    <w:rsid w:val="00CB6EB1"/>
    <w:rsid w:val="00CB6F47"/>
    <w:rsid w:val="00CC0B38"/>
    <w:rsid w:val="00CC1E0C"/>
    <w:rsid w:val="00CC1F95"/>
    <w:rsid w:val="00CC3D5C"/>
    <w:rsid w:val="00CC5ACE"/>
    <w:rsid w:val="00CD0621"/>
    <w:rsid w:val="00CD15C3"/>
    <w:rsid w:val="00CD17C9"/>
    <w:rsid w:val="00CD2833"/>
    <w:rsid w:val="00CD4815"/>
    <w:rsid w:val="00CD4C8B"/>
    <w:rsid w:val="00CD54D0"/>
    <w:rsid w:val="00CE033A"/>
    <w:rsid w:val="00CE221A"/>
    <w:rsid w:val="00CE302A"/>
    <w:rsid w:val="00CE30A8"/>
    <w:rsid w:val="00CE35C0"/>
    <w:rsid w:val="00CF0D5C"/>
    <w:rsid w:val="00CF11FB"/>
    <w:rsid w:val="00CF1EA4"/>
    <w:rsid w:val="00CF4193"/>
    <w:rsid w:val="00CF5169"/>
    <w:rsid w:val="00CF60AF"/>
    <w:rsid w:val="00CF72D4"/>
    <w:rsid w:val="00D018A5"/>
    <w:rsid w:val="00D01E87"/>
    <w:rsid w:val="00D02A8A"/>
    <w:rsid w:val="00D03F07"/>
    <w:rsid w:val="00D03F1B"/>
    <w:rsid w:val="00D05B1C"/>
    <w:rsid w:val="00D06216"/>
    <w:rsid w:val="00D07110"/>
    <w:rsid w:val="00D07E19"/>
    <w:rsid w:val="00D10914"/>
    <w:rsid w:val="00D10918"/>
    <w:rsid w:val="00D11A29"/>
    <w:rsid w:val="00D11CC4"/>
    <w:rsid w:val="00D11DFE"/>
    <w:rsid w:val="00D131D4"/>
    <w:rsid w:val="00D148E8"/>
    <w:rsid w:val="00D14EE9"/>
    <w:rsid w:val="00D167EF"/>
    <w:rsid w:val="00D16A9C"/>
    <w:rsid w:val="00D16E28"/>
    <w:rsid w:val="00D171FD"/>
    <w:rsid w:val="00D20C25"/>
    <w:rsid w:val="00D212CA"/>
    <w:rsid w:val="00D21F15"/>
    <w:rsid w:val="00D235E2"/>
    <w:rsid w:val="00D242BC"/>
    <w:rsid w:val="00D244E3"/>
    <w:rsid w:val="00D2595F"/>
    <w:rsid w:val="00D26465"/>
    <w:rsid w:val="00D26E22"/>
    <w:rsid w:val="00D27F45"/>
    <w:rsid w:val="00D32100"/>
    <w:rsid w:val="00D35776"/>
    <w:rsid w:val="00D35BE0"/>
    <w:rsid w:val="00D36D30"/>
    <w:rsid w:val="00D37ECB"/>
    <w:rsid w:val="00D423AD"/>
    <w:rsid w:val="00D43EEE"/>
    <w:rsid w:val="00D45356"/>
    <w:rsid w:val="00D468C6"/>
    <w:rsid w:val="00D4715D"/>
    <w:rsid w:val="00D47895"/>
    <w:rsid w:val="00D503A2"/>
    <w:rsid w:val="00D51D28"/>
    <w:rsid w:val="00D522B2"/>
    <w:rsid w:val="00D522FA"/>
    <w:rsid w:val="00D5313B"/>
    <w:rsid w:val="00D5319F"/>
    <w:rsid w:val="00D531E1"/>
    <w:rsid w:val="00D549F4"/>
    <w:rsid w:val="00D54E38"/>
    <w:rsid w:val="00D559AE"/>
    <w:rsid w:val="00D5655F"/>
    <w:rsid w:val="00D57C24"/>
    <w:rsid w:val="00D603CE"/>
    <w:rsid w:val="00D61363"/>
    <w:rsid w:val="00D614E2"/>
    <w:rsid w:val="00D73526"/>
    <w:rsid w:val="00D7384B"/>
    <w:rsid w:val="00D738EA"/>
    <w:rsid w:val="00D75415"/>
    <w:rsid w:val="00D769E9"/>
    <w:rsid w:val="00D76A04"/>
    <w:rsid w:val="00D810DA"/>
    <w:rsid w:val="00D81427"/>
    <w:rsid w:val="00D83C67"/>
    <w:rsid w:val="00D83D9E"/>
    <w:rsid w:val="00D8441D"/>
    <w:rsid w:val="00D849B2"/>
    <w:rsid w:val="00D856C8"/>
    <w:rsid w:val="00D85956"/>
    <w:rsid w:val="00D86216"/>
    <w:rsid w:val="00D87657"/>
    <w:rsid w:val="00D87731"/>
    <w:rsid w:val="00D87F67"/>
    <w:rsid w:val="00D9012C"/>
    <w:rsid w:val="00D90380"/>
    <w:rsid w:val="00D90A10"/>
    <w:rsid w:val="00D925C4"/>
    <w:rsid w:val="00D9307E"/>
    <w:rsid w:val="00D93A60"/>
    <w:rsid w:val="00D940F8"/>
    <w:rsid w:val="00D9505F"/>
    <w:rsid w:val="00D96059"/>
    <w:rsid w:val="00D96EE7"/>
    <w:rsid w:val="00D96EFD"/>
    <w:rsid w:val="00D9792C"/>
    <w:rsid w:val="00D97F67"/>
    <w:rsid w:val="00DA015C"/>
    <w:rsid w:val="00DA4293"/>
    <w:rsid w:val="00DA4707"/>
    <w:rsid w:val="00DA4EFF"/>
    <w:rsid w:val="00DA5C29"/>
    <w:rsid w:val="00DA5F0E"/>
    <w:rsid w:val="00DA605D"/>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96D"/>
    <w:rsid w:val="00DC4FC8"/>
    <w:rsid w:val="00DC722C"/>
    <w:rsid w:val="00DD3F2A"/>
    <w:rsid w:val="00DD5C9B"/>
    <w:rsid w:val="00DD7600"/>
    <w:rsid w:val="00DE3FDF"/>
    <w:rsid w:val="00DE4000"/>
    <w:rsid w:val="00DE45D9"/>
    <w:rsid w:val="00DE4BF3"/>
    <w:rsid w:val="00DE522C"/>
    <w:rsid w:val="00DE542A"/>
    <w:rsid w:val="00DE57A3"/>
    <w:rsid w:val="00DE66A4"/>
    <w:rsid w:val="00DE7E7C"/>
    <w:rsid w:val="00DF0CD7"/>
    <w:rsid w:val="00DF1095"/>
    <w:rsid w:val="00DF1DC7"/>
    <w:rsid w:val="00DF21CE"/>
    <w:rsid w:val="00DF25D3"/>
    <w:rsid w:val="00DF2947"/>
    <w:rsid w:val="00DF2EF8"/>
    <w:rsid w:val="00DF40DB"/>
    <w:rsid w:val="00DF4ABB"/>
    <w:rsid w:val="00DF4DD2"/>
    <w:rsid w:val="00DF545A"/>
    <w:rsid w:val="00DF548E"/>
    <w:rsid w:val="00DF55AF"/>
    <w:rsid w:val="00DF5BBE"/>
    <w:rsid w:val="00DF7648"/>
    <w:rsid w:val="00E065E8"/>
    <w:rsid w:val="00E117E8"/>
    <w:rsid w:val="00E11B1B"/>
    <w:rsid w:val="00E12B4E"/>
    <w:rsid w:val="00E130AB"/>
    <w:rsid w:val="00E16782"/>
    <w:rsid w:val="00E16A74"/>
    <w:rsid w:val="00E17024"/>
    <w:rsid w:val="00E20E69"/>
    <w:rsid w:val="00E23EF4"/>
    <w:rsid w:val="00E26005"/>
    <w:rsid w:val="00E26244"/>
    <w:rsid w:val="00E27905"/>
    <w:rsid w:val="00E30380"/>
    <w:rsid w:val="00E30E9A"/>
    <w:rsid w:val="00E32665"/>
    <w:rsid w:val="00E34417"/>
    <w:rsid w:val="00E3464C"/>
    <w:rsid w:val="00E35DF7"/>
    <w:rsid w:val="00E361A2"/>
    <w:rsid w:val="00E36283"/>
    <w:rsid w:val="00E3673E"/>
    <w:rsid w:val="00E3790F"/>
    <w:rsid w:val="00E40049"/>
    <w:rsid w:val="00E41207"/>
    <w:rsid w:val="00E4428E"/>
    <w:rsid w:val="00E44367"/>
    <w:rsid w:val="00E466D7"/>
    <w:rsid w:val="00E46940"/>
    <w:rsid w:val="00E47093"/>
    <w:rsid w:val="00E508F5"/>
    <w:rsid w:val="00E569BB"/>
    <w:rsid w:val="00E576AD"/>
    <w:rsid w:val="00E57705"/>
    <w:rsid w:val="00E57CCE"/>
    <w:rsid w:val="00E61419"/>
    <w:rsid w:val="00E6249C"/>
    <w:rsid w:val="00E628FC"/>
    <w:rsid w:val="00E64F35"/>
    <w:rsid w:val="00E67F6F"/>
    <w:rsid w:val="00E7001D"/>
    <w:rsid w:val="00E7165D"/>
    <w:rsid w:val="00E72F84"/>
    <w:rsid w:val="00E732DE"/>
    <w:rsid w:val="00E74EEF"/>
    <w:rsid w:val="00E75456"/>
    <w:rsid w:val="00E76018"/>
    <w:rsid w:val="00E82252"/>
    <w:rsid w:val="00E831AC"/>
    <w:rsid w:val="00E839A2"/>
    <w:rsid w:val="00E85760"/>
    <w:rsid w:val="00E85D02"/>
    <w:rsid w:val="00E86835"/>
    <w:rsid w:val="00E87216"/>
    <w:rsid w:val="00E8738A"/>
    <w:rsid w:val="00E874F4"/>
    <w:rsid w:val="00E87508"/>
    <w:rsid w:val="00E90447"/>
    <w:rsid w:val="00E91FC7"/>
    <w:rsid w:val="00E93027"/>
    <w:rsid w:val="00E94707"/>
    <w:rsid w:val="00E9539A"/>
    <w:rsid w:val="00EA2EF7"/>
    <w:rsid w:val="00EA30D1"/>
    <w:rsid w:val="00EA4AEF"/>
    <w:rsid w:val="00EA51CA"/>
    <w:rsid w:val="00EA557B"/>
    <w:rsid w:val="00EA57F6"/>
    <w:rsid w:val="00EA699D"/>
    <w:rsid w:val="00EA6D6E"/>
    <w:rsid w:val="00EA7897"/>
    <w:rsid w:val="00EA7D25"/>
    <w:rsid w:val="00EB21EB"/>
    <w:rsid w:val="00EB33E4"/>
    <w:rsid w:val="00EB37B8"/>
    <w:rsid w:val="00EB3E9B"/>
    <w:rsid w:val="00EB3FFB"/>
    <w:rsid w:val="00EB47E2"/>
    <w:rsid w:val="00EB5BD7"/>
    <w:rsid w:val="00EB6643"/>
    <w:rsid w:val="00EC1F77"/>
    <w:rsid w:val="00EC5E9B"/>
    <w:rsid w:val="00EC71AB"/>
    <w:rsid w:val="00ED3685"/>
    <w:rsid w:val="00ED4304"/>
    <w:rsid w:val="00ED6CF1"/>
    <w:rsid w:val="00ED6D5E"/>
    <w:rsid w:val="00EE176F"/>
    <w:rsid w:val="00EE22F3"/>
    <w:rsid w:val="00EE2EC6"/>
    <w:rsid w:val="00EE45B0"/>
    <w:rsid w:val="00EE7120"/>
    <w:rsid w:val="00EF0382"/>
    <w:rsid w:val="00EF05F0"/>
    <w:rsid w:val="00EF0867"/>
    <w:rsid w:val="00EF36D4"/>
    <w:rsid w:val="00EF3C3E"/>
    <w:rsid w:val="00EF6882"/>
    <w:rsid w:val="00EF7002"/>
    <w:rsid w:val="00F00DBB"/>
    <w:rsid w:val="00F02F3F"/>
    <w:rsid w:val="00F0496D"/>
    <w:rsid w:val="00F0633F"/>
    <w:rsid w:val="00F06D1D"/>
    <w:rsid w:val="00F10DDC"/>
    <w:rsid w:val="00F115DE"/>
    <w:rsid w:val="00F124C9"/>
    <w:rsid w:val="00F12962"/>
    <w:rsid w:val="00F12BE4"/>
    <w:rsid w:val="00F12C1C"/>
    <w:rsid w:val="00F12FCA"/>
    <w:rsid w:val="00F1644F"/>
    <w:rsid w:val="00F17129"/>
    <w:rsid w:val="00F175C4"/>
    <w:rsid w:val="00F17A60"/>
    <w:rsid w:val="00F20029"/>
    <w:rsid w:val="00F20373"/>
    <w:rsid w:val="00F216FF"/>
    <w:rsid w:val="00F2202B"/>
    <w:rsid w:val="00F230B4"/>
    <w:rsid w:val="00F2378B"/>
    <w:rsid w:val="00F25FDE"/>
    <w:rsid w:val="00F2761B"/>
    <w:rsid w:val="00F30043"/>
    <w:rsid w:val="00F3068C"/>
    <w:rsid w:val="00F312A5"/>
    <w:rsid w:val="00F31FC6"/>
    <w:rsid w:val="00F3204A"/>
    <w:rsid w:val="00F35276"/>
    <w:rsid w:val="00F3550C"/>
    <w:rsid w:val="00F3636C"/>
    <w:rsid w:val="00F36991"/>
    <w:rsid w:val="00F36E07"/>
    <w:rsid w:val="00F40E6A"/>
    <w:rsid w:val="00F418D2"/>
    <w:rsid w:val="00F42113"/>
    <w:rsid w:val="00F42576"/>
    <w:rsid w:val="00F42F46"/>
    <w:rsid w:val="00F437B7"/>
    <w:rsid w:val="00F440EF"/>
    <w:rsid w:val="00F443D6"/>
    <w:rsid w:val="00F447DB"/>
    <w:rsid w:val="00F529B3"/>
    <w:rsid w:val="00F53DB8"/>
    <w:rsid w:val="00F5457E"/>
    <w:rsid w:val="00F552BA"/>
    <w:rsid w:val="00F566B4"/>
    <w:rsid w:val="00F567DC"/>
    <w:rsid w:val="00F57523"/>
    <w:rsid w:val="00F57FB9"/>
    <w:rsid w:val="00F60950"/>
    <w:rsid w:val="00F60FE8"/>
    <w:rsid w:val="00F62A0D"/>
    <w:rsid w:val="00F64804"/>
    <w:rsid w:val="00F7073C"/>
    <w:rsid w:val="00F71E19"/>
    <w:rsid w:val="00F759A5"/>
    <w:rsid w:val="00F76070"/>
    <w:rsid w:val="00F763E7"/>
    <w:rsid w:val="00F779E9"/>
    <w:rsid w:val="00F804B9"/>
    <w:rsid w:val="00F81D97"/>
    <w:rsid w:val="00F82729"/>
    <w:rsid w:val="00F83D4D"/>
    <w:rsid w:val="00F862DB"/>
    <w:rsid w:val="00F9095B"/>
    <w:rsid w:val="00F90A49"/>
    <w:rsid w:val="00F92BBB"/>
    <w:rsid w:val="00F9305B"/>
    <w:rsid w:val="00F95C59"/>
    <w:rsid w:val="00F96162"/>
    <w:rsid w:val="00F97AAC"/>
    <w:rsid w:val="00FA0AEA"/>
    <w:rsid w:val="00FA1CED"/>
    <w:rsid w:val="00FA2BBC"/>
    <w:rsid w:val="00FA3304"/>
    <w:rsid w:val="00FA363C"/>
    <w:rsid w:val="00FA3A78"/>
    <w:rsid w:val="00FA3DD5"/>
    <w:rsid w:val="00FA46A3"/>
    <w:rsid w:val="00FA5832"/>
    <w:rsid w:val="00FA5E90"/>
    <w:rsid w:val="00FA600C"/>
    <w:rsid w:val="00FA6E55"/>
    <w:rsid w:val="00FA706E"/>
    <w:rsid w:val="00FA7160"/>
    <w:rsid w:val="00FB02A9"/>
    <w:rsid w:val="00FB1020"/>
    <w:rsid w:val="00FB7966"/>
    <w:rsid w:val="00FB7D57"/>
    <w:rsid w:val="00FC12F1"/>
    <w:rsid w:val="00FC2218"/>
    <w:rsid w:val="00FC29D8"/>
    <w:rsid w:val="00FC2C57"/>
    <w:rsid w:val="00FC4D62"/>
    <w:rsid w:val="00FC4E9C"/>
    <w:rsid w:val="00FC594F"/>
    <w:rsid w:val="00FC5F80"/>
    <w:rsid w:val="00FD0F7D"/>
    <w:rsid w:val="00FD11C5"/>
    <w:rsid w:val="00FD135F"/>
    <w:rsid w:val="00FD2AAB"/>
    <w:rsid w:val="00FD2FA7"/>
    <w:rsid w:val="00FD3C46"/>
    <w:rsid w:val="00FD3C83"/>
    <w:rsid w:val="00FD48DD"/>
    <w:rsid w:val="00FD6AFB"/>
    <w:rsid w:val="00FD7D06"/>
    <w:rsid w:val="00FE0733"/>
    <w:rsid w:val="00FE09A9"/>
    <w:rsid w:val="00FE1CE3"/>
    <w:rsid w:val="00FE469A"/>
    <w:rsid w:val="00FE4F75"/>
    <w:rsid w:val="00FE6961"/>
    <w:rsid w:val="00FF03DA"/>
    <w:rsid w:val="00FF141B"/>
    <w:rsid w:val="00FF4679"/>
    <w:rsid w:val="00FF6D2C"/>
    <w:rsid w:val="00FF74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9B7980"/>
  <w15:docId w15:val="{1E46F824-800A-4D9B-A3CE-64B1CC2D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654E4"/>
    <w:pPr>
      <w:widowControl w:val="0"/>
      <w:jc w:val="both"/>
    </w:pPr>
    <w:rPr>
      <w:kern w:val="2"/>
      <w:sz w:val="18"/>
      <w:szCs w:val="18"/>
    </w:rPr>
  </w:style>
  <w:style w:type="paragraph" w:styleId="1">
    <w:name w:val="heading 1"/>
    <w:aliases w:val="章标题"/>
    <w:basedOn w:val="a0"/>
    <w:next w:val="a1"/>
    <w:qFormat/>
    <w:rsid w:val="00D8441D"/>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0"/>
    <w:next w:val="a1"/>
    <w:link w:val="20"/>
    <w:qFormat/>
    <w:rsid w:val="00C61D72"/>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0"/>
    <w:next w:val="a1"/>
    <w:link w:val="30"/>
    <w:qFormat/>
    <w:rsid w:val="007008A2"/>
    <w:pPr>
      <w:keepNext/>
      <w:keepLines/>
      <w:numPr>
        <w:ilvl w:val="2"/>
        <w:numId w:val="1"/>
      </w:numPr>
      <w:spacing w:beforeLines="50" w:before="50" w:afterLines="50" w:after="50"/>
      <w:ind w:left="0"/>
      <w:jc w:val="left"/>
      <w:outlineLvl w:val="2"/>
    </w:pPr>
    <w:rPr>
      <w:rFonts w:eastAsia="黑体"/>
      <w:sz w:val="24"/>
    </w:rPr>
  </w:style>
  <w:style w:type="paragraph" w:styleId="4">
    <w:name w:val="heading 4"/>
    <w:aliases w:val="表目"/>
    <w:basedOn w:val="a0"/>
    <w:next w:val="a0"/>
    <w:link w:val="40"/>
    <w:uiPriority w:val="9"/>
    <w:unhideWhenUsed/>
    <w:rsid w:val="007D4FAF"/>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rmal Indent"/>
    <w:basedOn w:val="a0"/>
    <w:semiHidden/>
    <w:pPr>
      <w:ind w:firstLine="420"/>
    </w:pPr>
  </w:style>
  <w:style w:type="paragraph" w:customStyle="1" w:styleId="41">
    <w:name w:val="标题4"/>
    <w:basedOn w:val="a0"/>
    <w:next w:val="a5"/>
    <w:autoRedefine/>
    <w:pPr>
      <w:outlineLvl w:val="3"/>
    </w:pPr>
    <w:rPr>
      <w:rFonts w:ascii="宋体" w:hAnsi="宋体"/>
    </w:rPr>
  </w:style>
  <w:style w:type="paragraph" w:customStyle="1" w:styleId="10">
    <w:name w:val="正文1"/>
    <w:basedOn w:val="a0"/>
    <w:autoRedefine/>
    <w:pPr>
      <w:ind w:firstLine="425"/>
    </w:pPr>
  </w:style>
  <w:style w:type="paragraph" w:customStyle="1" w:styleId="a6">
    <w:name w:val="表格"/>
    <w:basedOn w:val="10"/>
    <w:pPr>
      <w:spacing w:before="80" w:after="80"/>
      <w:ind w:firstLine="0"/>
      <w:jc w:val="left"/>
    </w:pPr>
  </w:style>
  <w:style w:type="paragraph" w:styleId="a7">
    <w:name w:val="caption"/>
    <w:basedOn w:val="a0"/>
    <w:next w:val="a0"/>
    <w:qFormat/>
    <w:pPr>
      <w:spacing w:after="120"/>
      <w:jc w:val="center"/>
    </w:pPr>
  </w:style>
  <w:style w:type="paragraph" w:customStyle="1" w:styleId="a8">
    <w:name w:val="表头"/>
    <w:basedOn w:val="a7"/>
    <w:pPr>
      <w:spacing w:before="120"/>
      <w:outlineLvl w:val="3"/>
    </w:pPr>
    <w:rPr>
      <w:rFonts w:eastAsia="黑体"/>
    </w:rPr>
  </w:style>
  <w:style w:type="paragraph" w:customStyle="1" w:styleId="a9">
    <w:name w:val="表注"/>
    <w:basedOn w:val="a7"/>
    <w:autoRedefine/>
    <w:rPr>
      <w:rFonts w:eastAsia="黑体"/>
    </w:rPr>
  </w:style>
  <w:style w:type="character" w:styleId="aa">
    <w:name w:val="Hyperlink"/>
    <w:basedOn w:val="a2"/>
    <w:uiPriority w:val="99"/>
    <w:rPr>
      <w:color w:val="0000FF"/>
      <w:u w:val="single"/>
    </w:rPr>
  </w:style>
  <w:style w:type="paragraph" w:customStyle="1" w:styleId="ab">
    <w:name w:val="单命令行"/>
    <w:basedOn w:val="a0"/>
    <w:next w:val="a0"/>
    <w:autoRedefine/>
    <w:pPr>
      <w:ind w:left="425"/>
      <w:jc w:val="left"/>
    </w:pPr>
    <w:rPr>
      <w:rFonts w:ascii="Courier New" w:hAnsi="Courier New"/>
    </w:rPr>
  </w:style>
  <w:style w:type="paragraph" w:styleId="ac">
    <w:name w:val="footnote text"/>
    <w:basedOn w:val="a0"/>
    <w:semiHidden/>
    <w:pPr>
      <w:snapToGrid w:val="0"/>
      <w:jc w:val="left"/>
    </w:pPr>
  </w:style>
  <w:style w:type="character" w:styleId="ad">
    <w:name w:val="footnote reference"/>
    <w:basedOn w:val="a2"/>
    <w:semiHidden/>
    <w:rPr>
      <w:vertAlign w:val="superscript"/>
    </w:rPr>
  </w:style>
  <w:style w:type="paragraph" w:customStyle="1" w:styleId="ae">
    <w:name w:val="节"/>
    <w:basedOn w:val="a0"/>
    <w:next w:val="a0"/>
    <w:pPr>
      <w:spacing w:before="120"/>
    </w:pPr>
    <w:rPr>
      <w:rFonts w:eastAsia="黑体"/>
    </w:rPr>
  </w:style>
  <w:style w:type="paragraph" w:customStyle="1" w:styleId="af">
    <w:name w:val="命令行"/>
    <w:basedOn w:val="a0"/>
    <w:pPr>
      <w:shd w:val="pct10" w:color="auto" w:fill="FFFFFF"/>
      <w:jc w:val="center"/>
    </w:pPr>
    <w:rPr>
      <w:rFonts w:ascii="Lucida Console" w:hAnsi="Lucida Console"/>
    </w:rPr>
  </w:style>
  <w:style w:type="paragraph" w:styleId="11">
    <w:name w:val="toc 1"/>
    <w:basedOn w:val="a0"/>
    <w:next w:val="a0"/>
    <w:autoRedefine/>
    <w:uiPriority w:val="39"/>
    <w:rPr>
      <w:sz w:val="24"/>
    </w:rPr>
  </w:style>
  <w:style w:type="paragraph" w:styleId="21">
    <w:name w:val="toc 2"/>
    <w:basedOn w:val="a0"/>
    <w:next w:val="a0"/>
    <w:autoRedefine/>
    <w:uiPriority w:val="39"/>
    <w:rsid w:val="00A143BC"/>
    <w:pPr>
      <w:tabs>
        <w:tab w:val="right" w:leader="dot" w:pos="9061"/>
      </w:tabs>
      <w:spacing w:line="360" w:lineRule="auto"/>
      <w:ind w:left="397"/>
    </w:pPr>
    <w:rPr>
      <w:noProof/>
    </w:rPr>
  </w:style>
  <w:style w:type="paragraph" w:styleId="31">
    <w:name w:val="toc 3"/>
    <w:basedOn w:val="a0"/>
    <w:next w:val="a0"/>
    <w:autoRedefine/>
    <w:uiPriority w:val="39"/>
    <w:pPr>
      <w:ind w:firstLine="851"/>
    </w:pPr>
    <w:rPr>
      <w:noProof/>
    </w:rPr>
  </w:style>
  <w:style w:type="paragraph" w:styleId="42">
    <w:name w:val="toc 4"/>
    <w:basedOn w:val="a0"/>
    <w:next w:val="a0"/>
    <w:autoRedefine/>
    <w:semiHidden/>
    <w:pPr>
      <w:ind w:left="1260"/>
    </w:pPr>
  </w:style>
  <w:style w:type="paragraph" w:styleId="5">
    <w:name w:val="toc 5"/>
    <w:basedOn w:val="a0"/>
    <w:next w:val="a0"/>
    <w:autoRedefine/>
    <w:semiHidden/>
    <w:pPr>
      <w:ind w:left="1680"/>
    </w:pPr>
  </w:style>
  <w:style w:type="paragraph" w:styleId="6">
    <w:name w:val="toc 6"/>
    <w:basedOn w:val="a0"/>
    <w:next w:val="a0"/>
    <w:autoRedefine/>
    <w:semiHidden/>
    <w:pPr>
      <w:ind w:left="2100"/>
    </w:pPr>
  </w:style>
  <w:style w:type="paragraph" w:styleId="7">
    <w:name w:val="toc 7"/>
    <w:basedOn w:val="a0"/>
    <w:next w:val="a0"/>
    <w:autoRedefine/>
    <w:semiHidden/>
    <w:pPr>
      <w:ind w:left="2520"/>
    </w:pPr>
  </w:style>
  <w:style w:type="paragraph" w:styleId="8">
    <w:name w:val="toc 8"/>
    <w:basedOn w:val="a0"/>
    <w:next w:val="a0"/>
    <w:autoRedefine/>
    <w:semiHidden/>
    <w:pPr>
      <w:ind w:left="2940"/>
    </w:pPr>
  </w:style>
  <w:style w:type="paragraph" w:styleId="9">
    <w:name w:val="toc 9"/>
    <w:basedOn w:val="a0"/>
    <w:next w:val="a0"/>
    <w:autoRedefine/>
    <w:semiHidden/>
    <w:pPr>
      <w:ind w:left="3360"/>
    </w:pPr>
  </w:style>
  <w:style w:type="paragraph" w:customStyle="1" w:styleId="af0">
    <w:name w:val="图"/>
    <w:basedOn w:val="a7"/>
    <w:next w:val="a7"/>
  </w:style>
  <w:style w:type="paragraph" w:customStyle="1" w:styleId="af1">
    <w:name w:val="图注"/>
    <w:basedOn w:val="a7"/>
    <w:next w:val="a0"/>
  </w:style>
  <w:style w:type="paragraph" w:styleId="af2">
    <w:name w:val="endnote text"/>
    <w:basedOn w:val="a0"/>
    <w:semiHidden/>
    <w:pPr>
      <w:snapToGrid w:val="0"/>
      <w:jc w:val="left"/>
    </w:pPr>
  </w:style>
  <w:style w:type="paragraph" w:styleId="af3">
    <w:name w:val="Document Map"/>
    <w:basedOn w:val="a0"/>
    <w:semiHidden/>
    <w:pPr>
      <w:shd w:val="clear" w:color="auto" w:fill="000080"/>
    </w:pPr>
  </w:style>
  <w:style w:type="paragraph" w:styleId="af4">
    <w:name w:val="footer"/>
    <w:basedOn w:val="a0"/>
    <w:semiHidden/>
    <w:pPr>
      <w:tabs>
        <w:tab w:val="center" w:pos="4153"/>
        <w:tab w:val="right" w:pos="8306"/>
      </w:tabs>
      <w:snapToGrid w:val="0"/>
      <w:jc w:val="left"/>
    </w:pPr>
  </w:style>
  <w:style w:type="character" w:styleId="af5">
    <w:name w:val="page number"/>
    <w:basedOn w:val="a2"/>
    <w:semiHidden/>
  </w:style>
  <w:style w:type="paragraph" w:styleId="af6">
    <w:name w:val="header"/>
    <w:basedOn w:val="a0"/>
    <w:link w:val="af7"/>
    <w:semiHidden/>
    <w:pPr>
      <w:pBdr>
        <w:bottom w:val="single" w:sz="6" w:space="1" w:color="auto"/>
      </w:pBdr>
      <w:tabs>
        <w:tab w:val="center" w:pos="4153"/>
        <w:tab w:val="right" w:pos="8306"/>
      </w:tabs>
      <w:snapToGrid w:val="0"/>
      <w:jc w:val="center"/>
    </w:pPr>
    <w:rPr>
      <w:rFonts w:eastAsia="楷体_GB2312"/>
    </w:rPr>
  </w:style>
  <w:style w:type="character" w:customStyle="1" w:styleId="af8">
    <w:name w:val="已访问的超链接"/>
    <w:basedOn w:val="a2"/>
    <w:semiHidden/>
    <w:rPr>
      <w:color w:val="800080"/>
      <w:u w:val="single"/>
    </w:rPr>
  </w:style>
  <w:style w:type="paragraph" w:customStyle="1" w:styleId="af9">
    <w:name w:val="正文＋"/>
    <w:basedOn w:val="a0"/>
    <w:next w:val="af"/>
    <w:pPr>
      <w:spacing w:after="120"/>
    </w:pPr>
  </w:style>
  <w:style w:type="paragraph" w:customStyle="1" w:styleId="22">
    <w:name w:val="正文2"/>
    <w:basedOn w:val="10"/>
    <w:next w:val="10"/>
    <w:autoRedefine/>
    <w:rPr>
      <w:rFonts w:ascii="Courier New" w:hAnsi="Courier New"/>
    </w:rPr>
  </w:style>
  <w:style w:type="paragraph" w:styleId="afa">
    <w:name w:val="Body Text"/>
    <w:basedOn w:val="a0"/>
    <w:semiHidden/>
    <w:pPr>
      <w:widowControl/>
      <w:ind w:right="35"/>
      <w:jc w:val="left"/>
    </w:pPr>
    <w:rPr>
      <w:sz w:val="24"/>
    </w:rPr>
  </w:style>
  <w:style w:type="paragraph" w:styleId="afb">
    <w:name w:val="Body Text Indent"/>
    <w:basedOn w:val="a0"/>
    <w:semiHidden/>
    <w:pPr>
      <w:ind w:firstLine="482"/>
    </w:pPr>
    <w:rPr>
      <w:sz w:val="24"/>
    </w:rPr>
  </w:style>
  <w:style w:type="paragraph" w:styleId="23">
    <w:name w:val="Body Text Indent 2"/>
    <w:basedOn w:val="a0"/>
    <w:link w:val="24"/>
    <w:semiHidden/>
    <w:pPr>
      <w:ind w:left="-141" w:firstLine="213"/>
    </w:pPr>
  </w:style>
  <w:style w:type="paragraph" w:styleId="32">
    <w:name w:val="Body Text Indent 3"/>
    <w:basedOn w:val="a0"/>
    <w:link w:val="33"/>
    <w:semiHidden/>
    <w:pPr>
      <w:ind w:firstLine="482"/>
      <w:jc w:val="left"/>
    </w:pPr>
    <w:rPr>
      <w:sz w:val="24"/>
    </w:rPr>
  </w:style>
  <w:style w:type="paragraph" w:customStyle="1" w:styleId="afc">
    <w:name w:val="注释"/>
    <w:basedOn w:val="a0"/>
    <w:next w:val="a0"/>
    <w:pPr>
      <w:spacing w:before="120" w:after="120"/>
    </w:pPr>
    <w:rPr>
      <w:rFonts w:eastAsia="楷体_GB2312"/>
    </w:rPr>
  </w:style>
  <w:style w:type="paragraph" w:customStyle="1" w:styleId="afd">
    <w:name w:val="注意内容"/>
    <w:basedOn w:val="a0"/>
    <w:next w:val="a5"/>
    <w:autoRedefine/>
    <w:pPr>
      <w:shd w:val="pct20" w:color="auto" w:fill="auto"/>
      <w:adjustRightInd w:val="0"/>
      <w:spacing w:line="310" w:lineRule="atLeast"/>
      <w:ind w:firstLine="420"/>
      <w:textAlignment w:val="baseline"/>
    </w:pPr>
    <w:rPr>
      <w:rFonts w:eastAsia="楷体_GB2312"/>
      <w:kern w:val="0"/>
    </w:rPr>
  </w:style>
  <w:style w:type="paragraph" w:styleId="afe">
    <w:name w:val="Plain Text"/>
    <w:basedOn w:val="a0"/>
    <w:semiHidden/>
    <w:rPr>
      <w:rFonts w:ascii="宋体" w:hAnsi="Courier New" w:cs="Courier New"/>
      <w:szCs w:val="21"/>
    </w:rPr>
  </w:style>
  <w:style w:type="paragraph" w:customStyle="1" w:styleId="aff">
    <w:name w:val="程序"/>
    <w:basedOn w:val="afe"/>
    <w:pPr>
      <w:spacing w:line="300" w:lineRule="auto"/>
    </w:pPr>
    <w:rPr>
      <w:rFonts w:ascii="Times New Roman" w:hAnsi="Times New Roman"/>
    </w:rPr>
  </w:style>
  <w:style w:type="paragraph" w:styleId="25">
    <w:name w:val="Body Text 2"/>
    <w:basedOn w:val="a0"/>
    <w:semiHidden/>
    <w:pPr>
      <w:adjustRightInd w:val="0"/>
      <w:spacing w:line="440" w:lineRule="atLeast"/>
      <w:jc w:val="center"/>
      <w:textAlignment w:val="baseline"/>
    </w:pPr>
    <w:rPr>
      <w:kern w:val="0"/>
      <w:sz w:val="21"/>
      <w:szCs w:val="20"/>
    </w:rPr>
  </w:style>
  <w:style w:type="character" w:customStyle="1" w:styleId="af7">
    <w:name w:val="页眉 字符"/>
    <w:basedOn w:val="a2"/>
    <w:link w:val="af6"/>
    <w:semiHidden/>
    <w:rsid w:val="00A247AE"/>
    <w:rPr>
      <w:rFonts w:eastAsia="楷体_GB2312"/>
      <w:kern w:val="2"/>
      <w:sz w:val="18"/>
      <w:szCs w:val="18"/>
    </w:rPr>
  </w:style>
  <w:style w:type="character" w:customStyle="1" w:styleId="24">
    <w:name w:val="正文文本缩进 2 字符"/>
    <w:basedOn w:val="a2"/>
    <w:link w:val="23"/>
    <w:semiHidden/>
    <w:rsid w:val="00A247AE"/>
    <w:rPr>
      <w:kern w:val="2"/>
      <w:sz w:val="18"/>
      <w:szCs w:val="18"/>
    </w:rPr>
  </w:style>
  <w:style w:type="paragraph" w:styleId="aff0">
    <w:name w:val="Balloon Text"/>
    <w:basedOn w:val="a0"/>
    <w:link w:val="aff1"/>
    <w:uiPriority w:val="99"/>
    <w:semiHidden/>
    <w:unhideWhenUsed/>
    <w:rsid w:val="000A4AC1"/>
  </w:style>
  <w:style w:type="character" w:customStyle="1" w:styleId="aff1">
    <w:name w:val="批注框文本 字符"/>
    <w:basedOn w:val="a2"/>
    <w:link w:val="aff0"/>
    <w:uiPriority w:val="99"/>
    <w:semiHidden/>
    <w:rsid w:val="000A4AC1"/>
    <w:rPr>
      <w:kern w:val="2"/>
      <w:sz w:val="18"/>
      <w:szCs w:val="18"/>
    </w:rPr>
  </w:style>
  <w:style w:type="character" w:customStyle="1" w:styleId="apple-style-span">
    <w:name w:val="apple-style-span"/>
    <w:basedOn w:val="a2"/>
    <w:rsid w:val="0073495E"/>
  </w:style>
  <w:style w:type="character" w:customStyle="1" w:styleId="20">
    <w:name w:val="标题 2 字符"/>
    <w:aliases w:val="节标题 字符"/>
    <w:basedOn w:val="a2"/>
    <w:link w:val="2"/>
    <w:rsid w:val="00C61D72"/>
    <w:rPr>
      <w:rFonts w:eastAsia="黑体"/>
      <w:kern w:val="2"/>
      <w:sz w:val="24"/>
      <w:szCs w:val="18"/>
    </w:rPr>
  </w:style>
  <w:style w:type="paragraph" w:customStyle="1" w:styleId="a1">
    <w:name w:val="论文正文"/>
    <w:basedOn w:val="a0"/>
    <w:link w:val="Char"/>
    <w:qFormat/>
    <w:rsid w:val="006974B1"/>
    <w:pPr>
      <w:spacing w:line="360" w:lineRule="auto"/>
      <w:ind w:firstLineChars="150" w:firstLine="150"/>
    </w:pPr>
    <w:rPr>
      <w:sz w:val="24"/>
      <w:szCs w:val="24"/>
    </w:rPr>
  </w:style>
  <w:style w:type="character" w:customStyle="1" w:styleId="30">
    <w:name w:val="标题 3 字符"/>
    <w:aliases w:val="条标题 字符"/>
    <w:basedOn w:val="a2"/>
    <w:link w:val="3"/>
    <w:rsid w:val="007008A2"/>
    <w:rPr>
      <w:rFonts w:eastAsia="黑体"/>
      <w:kern w:val="2"/>
      <w:sz w:val="24"/>
      <w:szCs w:val="18"/>
    </w:rPr>
  </w:style>
  <w:style w:type="paragraph" w:customStyle="1" w:styleId="aff2">
    <w:name w:val="款"/>
    <w:basedOn w:val="a1"/>
    <w:next w:val="a1"/>
    <w:rsid w:val="00B041AB"/>
    <w:pPr>
      <w:ind w:firstLineChars="0" w:firstLine="0"/>
      <w:jc w:val="left"/>
    </w:pPr>
  </w:style>
  <w:style w:type="paragraph" w:customStyle="1" w:styleId="aff3">
    <w:name w:val="项"/>
    <w:basedOn w:val="a1"/>
    <w:next w:val="a1"/>
    <w:rsid w:val="00B041AB"/>
    <w:pPr>
      <w:ind w:firstLineChars="0" w:firstLine="0"/>
      <w:jc w:val="left"/>
    </w:pPr>
  </w:style>
  <w:style w:type="paragraph" w:customStyle="1" w:styleId="a">
    <w:name w:val="文献条目"/>
    <w:basedOn w:val="a0"/>
    <w:link w:val="Char0"/>
    <w:qFormat/>
    <w:rsid w:val="00F12C1C"/>
    <w:pPr>
      <w:numPr>
        <w:numId w:val="2"/>
      </w:numPr>
      <w:spacing w:line="360" w:lineRule="auto"/>
    </w:pPr>
    <w:rPr>
      <w:sz w:val="21"/>
      <w:szCs w:val="21"/>
    </w:rPr>
  </w:style>
  <w:style w:type="character" w:customStyle="1" w:styleId="Char0">
    <w:name w:val="文献条目 Char"/>
    <w:basedOn w:val="a2"/>
    <w:link w:val="a"/>
    <w:rsid w:val="00F12C1C"/>
    <w:rPr>
      <w:kern w:val="2"/>
      <w:sz w:val="21"/>
      <w:szCs w:val="21"/>
    </w:rPr>
  </w:style>
  <w:style w:type="paragraph" w:styleId="aff4">
    <w:name w:val="Normal (Web)"/>
    <w:basedOn w:val="a0"/>
    <w:uiPriority w:val="99"/>
    <w:semiHidden/>
    <w:unhideWhenUsed/>
    <w:rsid w:val="001D77D6"/>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2"/>
    <w:rsid w:val="004907D8"/>
  </w:style>
  <w:style w:type="paragraph" w:customStyle="1" w:styleId="aff5">
    <w:name w:val="图目"/>
    <w:basedOn w:val="af0"/>
    <w:link w:val="Char1"/>
    <w:qFormat/>
    <w:rsid w:val="00EE176F"/>
    <w:pPr>
      <w:ind w:firstLine="315"/>
    </w:pPr>
    <w:rPr>
      <w:rFonts w:asciiTheme="majorEastAsia" w:eastAsiaTheme="majorEastAsia" w:hAnsiTheme="majorEastAsia"/>
      <w:sz w:val="21"/>
      <w:szCs w:val="21"/>
    </w:rPr>
  </w:style>
  <w:style w:type="paragraph" w:styleId="TOC">
    <w:name w:val="TOC Heading"/>
    <w:basedOn w:val="1"/>
    <w:next w:val="a0"/>
    <w:uiPriority w:val="39"/>
    <w:unhideWhenUsed/>
    <w:qFormat/>
    <w:rsid w:val="00CD54D0"/>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2"/>
    <w:link w:val="a1"/>
    <w:rsid w:val="00EE176F"/>
    <w:rPr>
      <w:kern w:val="2"/>
      <w:sz w:val="24"/>
      <w:szCs w:val="24"/>
    </w:rPr>
  </w:style>
  <w:style w:type="character" w:customStyle="1" w:styleId="Char1">
    <w:name w:val="图目 Char"/>
    <w:basedOn w:val="Char"/>
    <w:link w:val="aff5"/>
    <w:rsid w:val="00EA30D1"/>
    <w:rPr>
      <w:rFonts w:asciiTheme="majorEastAsia" w:eastAsiaTheme="majorEastAsia" w:hAnsiTheme="majorEastAsia"/>
      <w:kern w:val="2"/>
      <w:sz w:val="21"/>
      <w:szCs w:val="21"/>
    </w:rPr>
  </w:style>
  <w:style w:type="character" w:styleId="aff6">
    <w:name w:val="Placeholder Text"/>
    <w:basedOn w:val="a2"/>
    <w:uiPriority w:val="99"/>
    <w:semiHidden/>
    <w:rsid w:val="00D32100"/>
    <w:rPr>
      <w:color w:val="808080"/>
    </w:rPr>
  </w:style>
  <w:style w:type="table" w:styleId="aff7">
    <w:name w:val="Table Grid"/>
    <w:basedOn w:val="a3"/>
    <w:uiPriority w:val="59"/>
    <w:rsid w:val="0025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nderline">
    <w:name w:val="punderline"/>
    <w:basedOn w:val="a2"/>
    <w:rsid w:val="00491D55"/>
  </w:style>
  <w:style w:type="character" w:customStyle="1" w:styleId="40">
    <w:name w:val="标题 4 字符"/>
    <w:aliases w:val="表目 字符"/>
    <w:basedOn w:val="a2"/>
    <w:link w:val="4"/>
    <w:uiPriority w:val="9"/>
    <w:rsid w:val="007D4FAF"/>
    <w:rPr>
      <w:rFonts w:asciiTheme="majorHAnsi" w:eastAsia="黑体" w:hAnsiTheme="majorHAnsi" w:cstheme="majorBidi"/>
      <w:b/>
      <w:bCs/>
      <w:kern w:val="2"/>
      <w:sz w:val="21"/>
      <w:szCs w:val="28"/>
    </w:rPr>
  </w:style>
  <w:style w:type="paragraph" w:styleId="aff8">
    <w:name w:val="No Spacing"/>
    <w:aliases w:val="真 表目"/>
    <w:uiPriority w:val="1"/>
    <w:qFormat/>
    <w:rsid w:val="007D4FAF"/>
    <w:pPr>
      <w:widowControl w:val="0"/>
      <w:jc w:val="center"/>
    </w:pPr>
    <w:rPr>
      <w:rFonts w:eastAsia="黑体"/>
      <w:b/>
      <w:kern w:val="2"/>
      <w:sz w:val="21"/>
      <w:szCs w:val="18"/>
    </w:rPr>
  </w:style>
  <w:style w:type="paragraph" w:styleId="aff9">
    <w:name w:val="Date"/>
    <w:basedOn w:val="a0"/>
    <w:next w:val="a0"/>
    <w:link w:val="affa"/>
    <w:uiPriority w:val="99"/>
    <w:semiHidden/>
    <w:unhideWhenUsed/>
    <w:rsid w:val="002C5E8B"/>
    <w:pPr>
      <w:ind w:leftChars="2500" w:left="100"/>
    </w:pPr>
  </w:style>
  <w:style w:type="character" w:customStyle="1" w:styleId="affa">
    <w:name w:val="日期 字符"/>
    <w:basedOn w:val="a2"/>
    <w:link w:val="aff9"/>
    <w:uiPriority w:val="99"/>
    <w:semiHidden/>
    <w:rsid w:val="002C5E8B"/>
    <w:rPr>
      <w:kern w:val="2"/>
      <w:sz w:val="18"/>
      <w:szCs w:val="18"/>
    </w:rPr>
  </w:style>
  <w:style w:type="character" w:customStyle="1" w:styleId="UnresolvedMention">
    <w:name w:val="Unresolved Mention"/>
    <w:basedOn w:val="a2"/>
    <w:uiPriority w:val="99"/>
    <w:semiHidden/>
    <w:unhideWhenUsed/>
    <w:rsid w:val="001354CF"/>
    <w:rPr>
      <w:color w:val="808080"/>
      <w:shd w:val="clear" w:color="auto" w:fill="E6E6E6"/>
    </w:rPr>
  </w:style>
  <w:style w:type="table" w:styleId="26">
    <w:name w:val="Plain Table 2"/>
    <w:basedOn w:val="a3"/>
    <w:uiPriority w:val="42"/>
    <w:rsid w:val="005D6F6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fb">
    <w:name w:val="List Paragraph"/>
    <w:basedOn w:val="a0"/>
    <w:uiPriority w:val="34"/>
    <w:qFormat/>
    <w:rsid w:val="005B420F"/>
    <w:pPr>
      <w:ind w:firstLineChars="200" w:firstLine="420"/>
    </w:pPr>
  </w:style>
  <w:style w:type="character" w:customStyle="1" w:styleId="33">
    <w:name w:val="正文文本缩进 3 字符"/>
    <w:basedOn w:val="a2"/>
    <w:link w:val="32"/>
    <w:semiHidden/>
    <w:rsid w:val="005A61E9"/>
    <w:rPr>
      <w:kern w:val="2"/>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195343">
      <w:bodyDiv w:val="1"/>
      <w:marLeft w:val="0"/>
      <w:marRight w:val="0"/>
      <w:marTop w:val="0"/>
      <w:marBottom w:val="0"/>
      <w:divBdr>
        <w:top w:val="none" w:sz="0" w:space="0" w:color="auto"/>
        <w:left w:val="none" w:sz="0" w:space="0" w:color="auto"/>
        <w:bottom w:val="none" w:sz="0" w:space="0" w:color="auto"/>
        <w:right w:val="none" w:sz="0" w:space="0" w:color="auto"/>
      </w:divBdr>
    </w:div>
    <w:div w:id="195969085">
      <w:bodyDiv w:val="1"/>
      <w:marLeft w:val="0"/>
      <w:marRight w:val="0"/>
      <w:marTop w:val="0"/>
      <w:marBottom w:val="0"/>
      <w:divBdr>
        <w:top w:val="none" w:sz="0" w:space="0" w:color="auto"/>
        <w:left w:val="none" w:sz="0" w:space="0" w:color="auto"/>
        <w:bottom w:val="none" w:sz="0" w:space="0" w:color="auto"/>
        <w:right w:val="none" w:sz="0" w:space="0" w:color="auto"/>
      </w:divBdr>
    </w:div>
    <w:div w:id="213469361">
      <w:bodyDiv w:val="1"/>
      <w:marLeft w:val="0"/>
      <w:marRight w:val="0"/>
      <w:marTop w:val="0"/>
      <w:marBottom w:val="0"/>
      <w:divBdr>
        <w:top w:val="none" w:sz="0" w:space="0" w:color="auto"/>
        <w:left w:val="none" w:sz="0" w:space="0" w:color="auto"/>
        <w:bottom w:val="none" w:sz="0" w:space="0" w:color="auto"/>
        <w:right w:val="none" w:sz="0" w:space="0" w:color="auto"/>
      </w:divBdr>
    </w:div>
    <w:div w:id="234979278">
      <w:bodyDiv w:val="1"/>
      <w:marLeft w:val="0"/>
      <w:marRight w:val="0"/>
      <w:marTop w:val="0"/>
      <w:marBottom w:val="0"/>
      <w:divBdr>
        <w:top w:val="none" w:sz="0" w:space="0" w:color="auto"/>
        <w:left w:val="none" w:sz="0" w:space="0" w:color="auto"/>
        <w:bottom w:val="none" w:sz="0" w:space="0" w:color="auto"/>
        <w:right w:val="none" w:sz="0" w:space="0" w:color="auto"/>
      </w:divBdr>
    </w:div>
    <w:div w:id="325980190">
      <w:bodyDiv w:val="1"/>
      <w:marLeft w:val="0"/>
      <w:marRight w:val="0"/>
      <w:marTop w:val="0"/>
      <w:marBottom w:val="0"/>
      <w:divBdr>
        <w:top w:val="none" w:sz="0" w:space="0" w:color="auto"/>
        <w:left w:val="none" w:sz="0" w:space="0" w:color="auto"/>
        <w:bottom w:val="none" w:sz="0" w:space="0" w:color="auto"/>
        <w:right w:val="none" w:sz="0" w:space="0" w:color="auto"/>
      </w:divBdr>
    </w:div>
    <w:div w:id="565456934">
      <w:bodyDiv w:val="1"/>
      <w:marLeft w:val="0"/>
      <w:marRight w:val="0"/>
      <w:marTop w:val="0"/>
      <w:marBottom w:val="0"/>
      <w:divBdr>
        <w:top w:val="none" w:sz="0" w:space="0" w:color="auto"/>
        <w:left w:val="none" w:sz="0" w:space="0" w:color="auto"/>
        <w:bottom w:val="none" w:sz="0" w:space="0" w:color="auto"/>
        <w:right w:val="none" w:sz="0" w:space="0" w:color="auto"/>
      </w:divBdr>
    </w:div>
    <w:div w:id="639192573">
      <w:bodyDiv w:val="1"/>
      <w:marLeft w:val="0"/>
      <w:marRight w:val="0"/>
      <w:marTop w:val="0"/>
      <w:marBottom w:val="0"/>
      <w:divBdr>
        <w:top w:val="none" w:sz="0" w:space="0" w:color="auto"/>
        <w:left w:val="none" w:sz="0" w:space="0" w:color="auto"/>
        <w:bottom w:val="none" w:sz="0" w:space="0" w:color="auto"/>
        <w:right w:val="none" w:sz="0" w:space="0" w:color="auto"/>
      </w:divBdr>
    </w:div>
    <w:div w:id="697587031">
      <w:bodyDiv w:val="1"/>
      <w:marLeft w:val="0"/>
      <w:marRight w:val="0"/>
      <w:marTop w:val="0"/>
      <w:marBottom w:val="0"/>
      <w:divBdr>
        <w:top w:val="none" w:sz="0" w:space="0" w:color="auto"/>
        <w:left w:val="none" w:sz="0" w:space="0" w:color="auto"/>
        <w:bottom w:val="none" w:sz="0" w:space="0" w:color="auto"/>
        <w:right w:val="none" w:sz="0" w:space="0" w:color="auto"/>
      </w:divBdr>
    </w:div>
    <w:div w:id="716316815">
      <w:bodyDiv w:val="1"/>
      <w:marLeft w:val="0"/>
      <w:marRight w:val="0"/>
      <w:marTop w:val="0"/>
      <w:marBottom w:val="0"/>
      <w:divBdr>
        <w:top w:val="none" w:sz="0" w:space="0" w:color="auto"/>
        <w:left w:val="none" w:sz="0" w:space="0" w:color="auto"/>
        <w:bottom w:val="none" w:sz="0" w:space="0" w:color="auto"/>
        <w:right w:val="none" w:sz="0" w:space="0" w:color="auto"/>
      </w:divBdr>
    </w:div>
    <w:div w:id="719748340">
      <w:bodyDiv w:val="1"/>
      <w:marLeft w:val="0"/>
      <w:marRight w:val="0"/>
      <w:marTop w:val="0"/>
      <w:marBottom w:val="0"/>
      <w:divBdr>
        <w:top w:val="none" w:sz="0" w:space="0" w:color="auto"/>
        <w:left w:val="none" w:sz="0" w:space="0" w:color="auto"/>
        <w:bottom w:val="none" w:sz="0" w:space="0" w:color="auto"/>
        <w:right w:val="none" w:sz="0" w:space="0" w:color="auto"/>
      </w:divBdr>
    </w:div>
    <w:div w:id="738097499">
      <w:bodyDiv w:val="1"/>
      <w:marLeft w:val="0"/>
      <w:marRight w:val="0"/>
      <w:marTop w:val="0"/>
      <w:marBottom w:val="0"/>
      <w:divBdr>
        <w:top w:val="none" w:sz="0" w:space="0" w:color="auto"/>
        <w:left w:val="none" w:sz="0" w:space="0" w:color="auto"/>
        <w:bottom w:val="none" w:sz="0" w:space="0" w:color="auto"/>
        <w:right w:val="none" w:sz="0" w:space="0" w:color="auto"/>
      </w:divBdr>
    </w:div>
    <w:div w:id="975523993">
      <w:bodyDiv w:val="1"/>
      <w:marLeft w:val="0"/>
      <w:marRight w:val="0"/>
      <w:marTop w:val="0"/>
      <w:marBottom w:val="0"/>
      <w:divBdr>
        <w:top w:val="none" w:sz="0" w:space="0" w:color="auto"/>
        <w:left w:val="none" w:sz="0" w:space="0" w:color="auto"/>
        <w:bottom w:val="none" w:sz="0" w:space="0" w:color="auto"/>
        <w:right w:val="none" w:sz="0" w:space="0" w:color="auto"/>
      </w:divBdr>
    </w:div>
    <w:div w:id="1135833397">
      <w:bodyDiv w:val="1"/>
      <w:marLeft w:val="0"/>
      <w:marRight w:val="0"/>
      <w:marTop w:val="0"/>
      <w:marBottom w:val="0"/>
      <w:divBdr>
        <w:top w:val="none" w:sz="0" w:space="0" w:color="auto"/>
        <w:left w:val="none" w:sz="0" w:space="0" w:color="auto"/>
        <w:bottom w:val="none" w:sz="0" w:space="0" w:color="auto"/>
        <w:right w:val="none" w:sz="0" w:space="0" w:color="auto"/>
      </w:divBdr>
    </w:div>
    <w:div w:id="1179465129">
      <w:bodyDiv w:val="1"/>
      <w:marLeft w:val="0"/>
      <w:marRight w:val="0"/>
      <w:marTop w:val="0"/>
      <w:marBottom w:val="0"/>
      <w:divBdr>
        <w:top w:val="none" w:sz="0" w:space="0" w:color="auto"/>
        <w:left w:val="none" w:sz="0" w:space="0" w:color="auto"/>
        <w:bottom w:val="none" w:sz="0" w:space="0" w:color="auto"/>
        <w:right w:val="none" w:sz="0" w:space="0" w:color="auto"/>
      </w:divBdr>
    </w:div>
    <w:div w:id="1222139006">
      <w:bodyDiv w:val="1"/>
      <w:marLeft w:val="0"/>
      <w:marRight w:val="0"/>
      <w:marTop w:val="0"/>
      <w:marBottom w:val="0"/>
      <w:divBdr>
        <w:top w:val="none" w:sz="0" w:space="0" w:color="auto"/>
        <w:left w:val="none" w:sz="0" w:space="0" w:color="auto"/>
        <w:bottom w:val="none" w:sz="0" w:space="0" w:color="auto"/>
        <w:right w:val="none" w:sz="0" w:space="0" w:color="auto"/>
      </w:divBdr>
    </w:div>
    <w:div w:id="1325626755">
      <w:bodyDiv w:val="1"/>
      <w:marLeft w:val="0"/>
      <w:marRight w:val="0"/>
      <w:marTop w:val="0"/>
      <w:marBottom w:val="0"/>
      <w:divBdr>
        <w:top w:val="none" w:sz="0" w:space="0" w:color="auto"/>
        <w:left w:val="none" w:sz="0" w:space="0" w:color="auto"/>
        <w:bottom w:val="none" w:sz="0" w:space="0" w:color="auto"/>
        <w:right w:val="none" w:sz="0" w:space="0" w:color="auto"/>
      </w:divBdr>
    </w:div>
    <w:div w:id="1380784357">
      <w:bodyDiv w:val="1"/>
      <w:marLeft w:val="0"/>
      <w:marRight w:val="0"/>
      <w:marTop w:val="0"/>
      <w:marBottom w:val="0"/>
      <w:divBdr>
        <w:top w:val="none" w:sz="0" w:space="0" w:color="auto"/>
        <w:left w:val="none" w:sz="0" w:space="0" w:color="auto"/>
        <w:bottom w:val="none" w:sz="0" w:space="0" w:color="auto"/>
        <w:right w:val="none" w:sz="0" w:space="0" w:color="auto"/>
      </w:divBdr>
    </w:div>
    <w:div w:id="1718620626">
      <w:bodyDiv w:val="1"/>
      <w:marLeft w:val="0"/>
      <w:marRight w:val="0"/>
      <w:marTop w:val="0"/>
      <w:marBottom w:val="0"/>
      <w:divBdr>
        <w:top w:val="none" w:sz="0" w:space="0" w:color="auto"/>
        <w:left w:val="none" w:sz="0" w:space="0" w:color="auto"/>
        <w:bottom w:val="none" w:sz="0" w:space="0" w:color="auto"/>
        <w:right w:val="none" w:sz="0" w:space="0" w:color="auto"/>
      </w:divBdr>
    </w:div>
    <w:div w:id="1780445279">
      <w:bodyDiv w:val="1"/>
      <w:marLeft w:val="0"/>
      <w:marRight w:val="0"/>
      <w:marTop w:val="0"/>
      <w:marBottom w:val="0"/>
      <w:divBdr>
        <w:top w:val="none" w:sz="0" w:space="0" w:color="auto"/>
        <w:left w:val="none" w:sz="0" w:space="0" w:color="auto"/>
        <w:bottom w:val="none" w:sz="0" w:space="0" w:color="auto"/>
        <w:right w:val="none" w:sz="0" w:space="0" w:color="auto"/>
      </w:divBdr>
    </w:div>
    <w:div w:id="1898055706">
      <w:bodyDiv w:val="1"/>
      <w:marLeft w:val="0"/>
      <w:marRight w:val="0"/>
      <w:marTop w:val="0"/>
      <w:marBottom w:val="0"/>
      <w:divBdr>
        <w:top w:val="none" w:sz="0" w:space="0" w:color="auto"/>
        <w:left w:val="none" w:sz="0" w:space="0" w:color="auto"/>
        <w:bottom w:val="none" w:sz="0" w:space="0" w:color="auto"/>
        <w:right w:val="none" w:sz="0" w:space="0" w:color="auto"/>
      </w:divBdr>
    </w:div>
    <w:div w:id="1974939720">
      <w:bodyDiv w:val="1"/>
      <w:marLeft w:val="0"/>
      <w:marRight w:val="0"/>
      <w:marTop w:val="0"/>
      <w:marBottom w:val="0"/>
      <w:divBdr>
        <w:top w:val="none" w:sz="0" w:space="0" w:color="auto"/>
        <w:left w:val="none" w:sz="0" w:space="0" w:color="auto"/>
        <w:bottom w:val="none" w:sz="0" w:space="0" w:color="auto"/>
        <w:right w:val="none" w:sz="0" w:space="0" w:color="auto"/>
      </w:divBdr>
    </w:div>
    <w:div w:id="2013293944">
      <w:bodyDiv w:val="1"/>
      <w:marLeft w:val="0"/>
      <w:marRight w:val="0"/>
      <w:marTop w:val="0"/>
      <w:marBottom w:val="0"/>
      <w:divBdr>
        <w:top w:val="none" w:sz="0" w:space="0" w:color="auto"/>
        <w:left w:val="none" w:sz="0" w:space="0" w:color="auto"/>
        <w:bottom w:val="none" w:sz="0" w:space="0" w:color="auto"/>
        <w:right w:val="none" w:sz="0" w:space="0" w:color="auto"/>
      </w:divBdr>
    </w:div>
    <w:div w:id="213424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kai\Desktop\&#27605;&#3577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5C452-E487-4CFF-A4A2-1C9CFBBD92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毕设论文模板.dot</Template>
  <TotalTime>14027</TotalTime>
  <Pages>10</Pages>
  <Words>837</Words>
  <Characters>4772</Characters>
  <Application>Microsoft Office Word</Application>
  <DocSecurity>0</DocSecurity>
  <Lines>39</Lines>
  <Paragraphs>11</Paragraphs>
  <ScaleCrop>false</ScaleCrop>
  <HeadingPairs>
    <vt:vector size="2" baseType="variant">
      <vt:variant>
        <vt:lpstr>题目</vt:lpstr>
      </vt:variant>
      <vt:variant>
        <vt:i4>1</vt:i4>
      </vt:variant>
    </vt:vector>
  </HeadingPairs>
  <TitlesOfParts>
    <vt:vector size="1" baseType="lpstr">
      <vt:lpstr>分类号                                    单位代号        10006</vt:lpstr>
    </vt:vector>
  </TitlesOfParts>
  <Company>buaa206mao</Company>
  <LinksUpToDate>false</LinksUpToDate>
  <CharactersWithSpaces>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youkai</dc:creator>
  <cp:lastModifiedBy>chen hongchao</cp:lastModifiedBy>
  <cp:revision>1190</cp:revision>
  <cp:lastPrinted>2016-06-07T05:59:00Z</cp:lastPrinted>
  <dcterms:created xsi:type="dcterms:W3CDTF">2012-05-21T06:04:00Z</dcterms:created>
  <dcterms:modified xsi:type="dcterms:W3CDTF">2019-01-13T13:33:00Z</dcterms:modified>
</cp:coreProperties>
</file>